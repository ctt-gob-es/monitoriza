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page" w:tblpX="751" w:tblpY="-1290"/>
        <w:tblW w:w="10773" w:type="dxa"/>
        <w:tblBorders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7938"/>
        <w:gridCol w:w="2835"/>
      </w:tblGrid>
      <w:tr w:rsidR="000D4A7A" w:rsidTr="000D4A7A">
        <w:trPr>
          <w:trHeight w:val="567"/>
        </w:trPr>
        <w:tc>
          <w:tcPr>
            <w:tcW w:w="7938" w:type="dxa"/>
            <w:tcBorders>
              <w:right w:val="nil"/>
            </w:tcBorders>
            <w:shd w:val="clear" w:color="auto" w:fill="FFFFFF" w:themeFill="background1"/>
          </w:tcPr>
          <w:p w:rsidR="000D4A7A" w:rsidRDefault="000D4A7A" w:rsidP="00F97289">
            <w:pPr>
              <w:ind w:left="426"/>
              <w:jc w:val="left"/>
              <w:rPr>
                <w:noProof/>
                <w:lang w:eastAsia="es-ES"/>
              </w:rPr>
            </w:pPr>
          </w:p>
        </w:tc>
        <w:tc>
          <w:tcPr>
            <w:tcW w:w="2835" w:type="dxa"/>
            <w:tcBorders>
              <w:left w:val="nil"/>
            </w:tcBorders>
            <w:shd w:val="clear" w:color="auto" w:fill="FFFFFF" w:themeFill="background1"/>
          </w:tcPr>
          <w:p w:rsidR="000D4A7A" w:rsidRPr="00420810" w:rsidRDefault="000D4A7A" w:rsidP="000D4A7A">
            <w:pPr>
              <w:jc w:val="left"/>
              <w:rPr>
                <w:sz w:val="16"/>
                <w:szCs w:val="16"/>
              </w:rPr>
            </w:pPr>
          </w:p>
        </w:tc>
      </w:tr>
      <w:tr w:rsidR="00420810" w:rsidTr="000D4A7A">
        <w:trPr>
          <w:trHeight w:val="1134"/>
        </w:trPr>
        <w:tc>
          <w:tcPr>
            <w:tcW w:w="7938" w:type="dxa"/>
            <w:shd w:val="clear" w:color="auto" w:fill="FFFFFF" w:themeFill="background1"/>
          </w:tcPr>
          <w:p w:rsidR="00420810" w:rsidRDefault="00420810" w:rsidP="000D4A7A">
            <w:pPr>
              <w:jc w:val="left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3924300" cy="600075"/>
                  <wp:effectExtent l="19050" t="0" r="0" b="0"/>
                  <wp:docPr id="1" name="Imagen 1" descr="Logotipo Ministerio de Hacienda y Administraciones Públic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tipo Ministerio de Hacienda y Administraciones Públic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FFFFFF" w:themeFill="background1"/>
          </w:tcPr>
          <w:p w:rsidR="006A6C79" w:rsidRDefault="006A6C79" w:rsidP="006A6C7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Dirección de Tecnologías de la Información y las Comunicaciones</w:t>
            </w:r>
          </w:p>
          <w:p w:rsidR="00420810" w:rsidRPr="00420810" w:rsidRDefault="006A6C79" w:rsidP="006A6C79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Subdirección General de Explotación</w:t>
            </w:r>
          </w:p>
        </w:tc>
      </w:tr>
    </w:tbl>
    <w:p w:rsidR="00E26406" w:rsidRDefault="00E26406"/>
    <w:p w:rsidR="00B95F7D" w:rsidRDefault="00B95F7D"/>
    <w:p w:rsidR="00CF139A" w:rsidRDefault="00CF139A"/>
    <w:p w:rsidR="00CF139A" w:rsidRDefault="00CF139A"/>
    <w:p w:rsidR="00CF139A" w:rsidRDefault="00CF139A"/>
    <w:p w:rsidR="00CF139A" w:rsidRDefault="00CF139A"/>
    <w:p w:rsidR="00CF139A" w:rsidRDefault="00CF139A"/>
    <w:p w:rsidR="00CF139A" w:rsidRDefault="00CF139A"/>
    <w:p w:rsidR="00CF139A" w:rsidRDefault="00CF139A"/>
    <w:p w:rsidR="00CF139A" w:rsidRDefault="00CF139A"/>
    <w:p w:rsidR="00CF139A" w:rsidRDefault="00CF139A"/>
    <w:p w:rsidR="00CF139A" w:rsidRDefault="00CF139A"/>
    <w:tbl>
      <w:tblPr>
        <w:tblStyle w:val="Tablaconcuadrcula"/>
        <w:tblpPr w:leftFromText="141" w:rightFromText="141" w:vertAnchor="text" w:horzAnchor="page" w:tblpX="2038" w:tblpY="-5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4F81BD"/>
        <w:tblLook w:val="04A0" w:firstRow="1" w:lastRow="0" w:firstColumn="1" w:lastColumn="0" w:noHBand="0" w:noVBand="1"/>
      </w:tblPr>
      <w:tblGrid>
        <w:gridCol w:w="8720"/>
      </w:tblGrid>
      <w:tr w:rsidR="00CF139A" w:rsidRPr="002A6D59" w:rsidTr="000B5FA9">
        <w:trPr>
          <w:trHeight w:val="1701"/>
        </w:trPr>
        <w:sdt>
          <w:sdtPr>
            <w:rPr>
              <w:rFonts w:ascii="DejaVu Sans" w:hAnsi="DejaVu Sans" w:cs="DejaVu Sans"/>
              <w:b/>
              <w:color w:val="FFFFFF" w:themeColor="background1"/>
              <w:sz w:val="48"/>
              <w:szCs w:val="48"/>
            </w:rPr>
            <w:alias w:val="Asunto"/>
            <w:id w:val="550398491"/>
            <w:placeholder>
              <w:docPart w:val="20C8C2E66C8D43D4A94E61C48CC2ED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8720" w:type="dxa"/>
                <w:shd w:val="clear" w:color="auto" w:fill="4F81BD"/>
                <w:vAlign w:val="center"/>
              </w:tcPr>
              <w:p w:rsidR="00CF139A" w:rsidRPr="002A6D59" w:rsidRDefault="00EE58E5" w:rsidP="00EE58E5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DejaVu Sans" w:hAnsi="DejaVu Sans" w:cs="DejaVu Sans"/>
                    <w:b/>
                    <w:color w:val="FFFFFF" w:themeColor="background1"/>
                    <w:sz w:val="48"/>
                    <w:szCs w:val="48"/>
                  </w:rPr>
                  <w:t>Documento de arquitectura</w:t>
                </w:r>
              </w:p>
            </w:tc>
          </w:sdtContent>
        </w:sdt>
      </w:tr>
    </w:tbl>
    <w:p w:rsidR="00CF139A" w:rsidRDefault="00CF139A"/>
    <w:p w:rsidR="00CF139A" w:rsidRDefault="00CF139A"/>
    <w:p w:rsidR="00376B6F" w:rsidRDefault="00376B6F"/>
    <w:p w:rsidR="00376B6F" w:rsidRDefault="00376B6F"/>
    <w:p w:rsidR="00CF139A" w:rsidRDefault="00CF139A"/>
    <w:p w:rsidR="00CF139A" w:rsidRDefault="00CF139A"/>
    <w:p w:rsidR="0058306D" w:rsidRDefault="0058306D"/>
    <w:p w:rsidR="0058306D" w:rsidRDefault="0058306D"/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shd w:val="clear" w:color="auto" w:fill="548DD4" w:themeFill="text2" w:themeFillTint="99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583"/>
        <w:gridCol w:w="3619"/>
      </w:tblGrid>
      <w:tr w:rsidR="00F57AAB" w:rsidRPr="00A91CF1" w:rsidTr="00F57AAB">
        <w:trPr>
          <w:jc w:val="center"/>
        </w:trPr>
        <w:tc>
          <w:tcPr>
            <w:tcW w:w="258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</w:tcBorders>
            <w:shd w:val="clear" w:color="auto" w:fill="4F81BD"/>
            <w:tcMar>
              <w:left w:w="108" w:type="dxa"/>
            </w:tcMar>
          </w:tcPr>
          <w:p w:rsidR="00F57AAB" w:rsidRPr="00A91CF1" w:rsidRDefault="00F57AAB" w:rsidP="000B5FA9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Tipo de documento</w:t>
            </w:r>
          </w:p>
        </w:tc>
        <w:sdt>
          <w:sdtPr>
            <w:rPr>
              <w:sz w:val="24"/>
              <w:szCs w:val="24"/>
            </w:rPr>
            <w:alias w:val="Categoría"/>
            <w:id w:val="9820583"/>
            <w:placeholder>
              <w:docPart w:val="8CEBE2341F9446C493EABCFB311E873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tc>
              <w:tcPr>
                <w:tcW w:w="3619" w:type="dxa"/>
                <w:tcBorders>
                  <w:top w:val="single" w:sz="18" w:space="0" w:color="auto"/>
                  <w:bottom w:val="single" w:sz="2" w:space="0" w:color="auto"/>
                  <w:right w:val="single" w:sz="18" w:space="0" w:color="auto"/>
                </w:tcBorders>
                <w:shd w:val="clear" w:color="auto" w:fill="FFFFFF" w:themeFill="background1"/>
                <w:tcMar>
                  <w:left w:w="108" w:type="dxa"/>
                </w:tcMar>
              </w:tcPr>
              <w:p w:rsidR="00F57AAB" w:rsidRDefault="005165DA" w:rsidP="005165DA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Documento de Arquitectura</w:t>
                </w:r>
              </w:p>
            </w:tc>
          </w:sdtContent>
        </w:sdt>
      </w:tr>
      <w:tr w:rsidR="00F57AAB" w:rsidRPr="00A91CF1" w:rsidTr="00F57AAB">
        <w:trPr>
          <w:jc w:val="center"/>
        </w:trPr>
        <w:tc>
          <w:tcPr>
            <w:tcW w:w="2583" w:type="dxa"/>
            <w:tcBorders>
              <w:top w:val="single" w:sz="2" w:space="0" w:color="auto"/>
              <w:left w:val="single" w:sz="18" w:space="0" w:color="auto"/>
              <w:bottom w:val="single" w:sz="8" w:space="0" w:color="FFFFFF" w:themeColor="background1"/>
            </w:tcBorders>
            <w:shd w:val="clear" w:color="auto" w:fill="4F81BD"/>
            <w:tcMar>
              <w:left w:w="108" w:type="dxa"/>
            </w:tcMar>
          </w:tcPr>
          <w:p w:rsidR="00F57AAB" w:rsidRPr="00A91CF1" w:rsidRDefault="00427D2D" w:rsidP="000B5FA9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Nombre del Servicio</w:t>
            </w:r>
          </w:p>
        </w:tc>
        <w:tc>
          <w:tcPr>
            <w:tcW w:w="3619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tcMar>
              <w:left w:w="108" w:type="dxa"/>
            </w:tcMar>
          </w:tcPr>
          <w:p w:rsidR="00F57AAB" w:rsidRPr="00A91CF1" w:rsidRDefault="005B4718" w:rsidP="00E14A70">
            <w:pPr>
              <w:jc w:val="righ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Título"/>
                <w:id w:val="8490465"/>
                <w:placeholder>
                  <w:docPart w:val="4D2ABC35B82047F3A328E861F5F604A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AE47AC">
                  <w:rPr>
                    <w:sz w:val="24"/>
                    <w:szCs w:val="24"/>
                  </w:rPr>
                  <w:t>Suite @firma</w:t>
                </w:r>
              </w:sdtContent>
            </w:sdt>
            <w:r w:rsidR="00D247CC" w:rsidRPr="00A91CF1">
              <w:rPr>
                <w:sz w:val="24"/>
                <w:szCs w:val="24"/>
              </w:rPr>
              <w:fldChar w:fldCharType="begin"/>
            </w:r>
            <w:r w:rsidR="00F57AAB" w:rsidRPr="00A91CF1">
              <w:rPr>
                <w:sz w:val="24"/>
                <w:szCs w:val="24"/>
              </w:rPr>
              <w:instrText xml:space="preserve"> DOCVARIABLE  "Código" \* MERGEFORMAT </w:instrText>
            </w:r>
            <w:r w:rsidR="00D247CC" w:rsidRPr="00A91CF1">
              <w:rPr>
                <w:sz w:val="24"/>
                <w:szCs w:val="24"/>
              </w:rPr>
              <w:fldChar w:fldCharType="end"/>
            </w:r>
            <w:r w:rsidR="00D247CC" w:rsidRPr="00A91CF1">
              <w:rPr>
                <w:sz w:val="24"/>
                <w:szCs w:val="24"/>
              </w:rPr>
              <w:fldChar w:fldCharType="begin"/>
            </w:r>
            <w:r w:rsidR="00F57AAB" w:rsidRPr="00A91CF1">
              <w:rPr>
                <w:sz w:val="24"/>
                <w:szCs w:val="24"/>
              </w:rPr>
              <w:instrText xml:space="preserve"> DOCVARIABLE  "Código" \* MERGEFORMAT </w:instrText>
            </w:r>
            <w:r w:rsidR="00D247CC" w:rsidRPr="00A91CF1">
              <w:rPr>
                <w:sz w:val="24"/>
                <w:szCs w:val="24"/>
              </w:rPr>
              <w:fldChar w:fldCharType="end"/>
            </w:r>
            <w:r w:rsidR="00D247CC" w:rsidRPr="00A91CF1">
              <w:rPr>
                <w:sz w:val="24"/>
                <w:szCs w:val="24"/>
              </w:rPr>
              <w:fldChar w:fldCharType="begin"/>
            </w:r>
            <w:r w:rsidR="00F57AAB" w:rsidRPr="00A91CF1">
              <w:rPr>
                <w:sz w:val="24"/>
                <w:szCs w:val="24"/>
              </w:rPr>
              <w:instrText xml:space="preserve"> DOCVARIABLE  Códig  \* MERGEFORMAT </w:instrText>
            </w:r>
            <w:r w:rsidR="00D247CC" w:rsidRPr="00A91CF1">
              <w:rPr>
                <w:sz w:val="24"/>
                <w:szCs w:val="24"/>
              </w:rPr>
              <w:fldChar w:fldCharType="end"/>
            </w:r>
          </w:p>
        </w:tc>
      </w:tr>
      <w:tr w:rsidR="00F57AAB" w:rsidRPr="00A91CF1" w:rsidTr="000B5FA9">
        <w:trPr>
          <w:jc w:val="center"/>
        </w:trPr>
        <w:tc>
          <w:tcPr>
            <w:tcW w:w="2583" w:type="dxa"/>
            <w:tcBorders>
              <w:top w:val="single" w:sz="8" w:space="0" w:color="FFFFFF" w:themeColor="background1"/>
              <w:left w:val="single" w:sz="18" w:space="0" w:color="auto"/>
              <w:bottom w:val="single" w:sz="8" w:space="0" w:color="FFFFFF" w:themeColor="background1"/>
            </w:tcBorders>
            <w:shd w:val="clear" w:color="auto" w:fill="4F81BD"/>
            <w:tcMar>
              <w:left w:w="108" w:type="dxa"/>
            </w:tcMar>
          </w:tcPr>
          <w:p w:rsidR="00F57AAB" w:rsidRPr="00A91CF1" w:rsidRDefault="00427D2D" w:rsidP="000B5FA9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Nombre de la aplicación</w:t>
            </w:r>
          </w:p>
        </w:tc>
        <w:tc>
          <w:tcPr>
            <w:tcW w:w="3619" w:type="dxa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FFFFFF" w:themeFill="background1"/>
            <w:tcMar>
              <w:left w:w="108" w:type="dxa"/>
            </w:tcMar>
          </w:tcPr>
          <w:p w:rsidR="00F57AAB" w:rsidRPr="00A91CF1" w:rsidRDefault="005B4718" w:rsidP="00CA6D92">
            <w:pPr>
              <w:jc w:val="righ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alabras clave"/>
                <w:id w:val="8490464"/>
                <w:placeholder>
                  <w:docPart w:val="E596629300BF4D2C911A50A0F03A09B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CA6D92">
                  <w:rPr>
                    <w:sz w:val="24"/>
                    <w:szCs w:val="24"/>
                  </w:rPr>
                  <w:t>Monitoriz@</w:t>
                </w:r>
              </w:sdtContent>
            </w:sdt>
          </w:p>
        </w:tc>
      </w:tr>
      <w:tr w:rsidR="00F57AAB" w:rsidRPr="00A91CF1" w:rsidTr="000B5FA9">
        <w:trPr>
          <w:jc w:val="center"/>
        </w:trPr>
        <w:tc>
          <w:tcPr>
            <w:tcW w:w="2583" w:type="dxa"/>
            <w:tcBorders>
              <w:top w:val="single" w:sz="8" w:space="0" w:color="FFFFFF" w:themeColor="background1"/>
              <w:left w:val="single" w:sz="18" w:space="0" w:color="auto"/>
              <w:bottom w:val="single" w:sz="8" w:space="0" w:color="FFFFFF" w:themeColor="background1"/>
            </w:tcBorders>
            <w:shd w:val="clear" w:color="auto" w:fill="4F81BD"/>
            <w:tcMar>
              <w:left w:w="108" w:type="dxa"/>
            </w:tcMar>
          </w:tcPr>
          <w:p w:rsidR="00F57AAB" w:rsidRPr="00A91CF1" w:rsidRDefault="00F57AAB" w:rsidP="000B5FA9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 w:rsidRPr="00A91CF1">
              <w:rPr>
                <w:b/>
                <w:color w:val="FFFFFF" w:themeColor="background1"/>
                <w:sz w:val="24"/>
                <w:szCs w:val="24"/>
              </w:rPr>
              <w:t>Versión</w:t>
            </w:r>
          </w:p>
        </w:tc>
        <w:sdt>
          <w:sdtPr>
            <w:rPr>
              <w:sz w:val="24"/>
              <w:szCs w:val="24"/>
            </w:rPr>
            <w:alias w:val="Estado"/>
            <w:id w:val="8490466"/>
            <w:placeholder>
              <w:docPart w:val="B40F1AB4DEB54D29AE2A540BBF16AD0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tc>
              <w:tcPr>
                <w:tcW w:w="3619" w:type="dxa"/>
                <w:tcBorders>
                  <w:top w:val="single" w:sz="8" w:space="0" w:color="auto"/>
                  <w:bottom w:val="single" w:sz="8" w:space="0" w:color="auto"/>
                  <w:right w:val="single" w:sz="18" w:space="0" w:color="auto"/>
                </w:tcBorders>
                <w:shd w:val="clear" w:color="auto" w:fill="FFFFFF" w:themeFill="background1"/>
                <w:tcMar>
                  <w:left w:w="108" w:type="dxa"/>
                </w:tcMar>
              </w:tcPr>
              <w:p w:rsidR="00F57AAB" w:rsidRPr="00A91CF1" w:rsidRDefault="00CA4B06" w:rsidP="00D32F82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</w:t>
                </w:r>
                <w:r w:rsidR="00AE47AC">
                  <w:rPr>
                    <w:sz w:val="24"/>
                    <w:szCs w:val="24"/>
                  </w:rPr>
                  <w:t>.</w:t>
                </w:r>
                <w:r w:rsidR="00D32F82">
                  <w:rPr>
                    <w:sz w:val="24"/>
                    <w:szCs w:val="24"/>
                  </w:rPr>
                  <w:t>1</w:t>
                </w:r>
                <w:r w:rsidR="00AE47AC">
                  <w:rPr>
                    <w:sz w:val="24"/>
                    <w:szCs w:val="24"/>
                  </w:rPr>
                  <w:t>.0</w:t>
                </w:r>
              </w:p>
            </w:tc>
          </w:sdtContent>
        </w:sdt>
      </w:tr>
      <w:tr w:rsidR="00F57AAB" w:rsidRPr="00A91CF1" w:rsidTr="000B5FA9">
        <w:trPr>
          <w:jc w:val="center"/>
        </w:trPr>
        <w:tc>
          <w:tcPr>
            <w:tcW w:w="2583" w:type="dxa"/>
            <w:tcBorders>
              <w:top w:val="single" w:sz="8" w:space="0" w:color="FFFFFF" w:themeColor="background1"/>
              <w:left w:val="single" w:sz="18" w:space="0" w:color="auto"/>
              <w:bottom w:val="single" w:sz="18" w:space="0" w:color="auto"/>
            </w:tcBorders>
            <w:shd w:val="clear" w:color="auto" w:fill="4F81BD"/>
            <w:tcMar>
              <w:left w:w="108" w:type="dxa"/>
            </w:tcMar>
          </w:tcPr>
          <w:p w:rsidR="00F57AAB" w:rsidRPr="00A91CF1" w:rsidRDefault="00F57AAB" w:rsidP="000B5FA9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 w:rsidRPr="00A91CF1">
              <w:rPr>
                <w:b/>
                <w:color w:val="FFFFFF" w:themeColor="background1"/>
                <w:sz w:val="24"/>
                <w:szCs w:val="24"/>
              </w:rPr>
              <w:t>Fecha versión</w:t>
            </w:r>
          </w:p>
        </w:tc>
        <w:sdt>
          <w:sdtPr>
            <w:rPr>
              <w:sz w:val="24"/>
              <w:szCs w:val="24"/>
            </w:rPr>
            <w:alias w:val="Fecha de publicación"/>
            <w:id w:val="8490467"/>
            <w:placeholder>
              <w:docPart w:val="F529F6FCF2734E3397089D4C51F28A51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1-15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3619" w:type="dxa"/>
                <w:tcBorders>
                  <w:top w:val="single" w:sz="8" w:space="0" w:color="auto"/>
                  <w:bottom w:val="single" w:sz="18" w:space="0" w:color="auto"/>
                  <w:right w:val="single" w:sz="18" w:space="0" w:color="auto"/>
                </w:tcBorders>
                <w:shd w:val="clear" w:color="auto" w:fill="FFFFFF" w:themeFill="background1"/>
                <w:tcMar>
                  <w:left w:w="108" w:type="dxa"/>
                </w:tcMar>
              </w:tcPr>
              <w:p w:rsidR="00F57AAB" w:rsidRPr="00A91CF1" w:rsidRDefault="000B2F13" w:rsidP="000B2F13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15</w:t>
                </w:r>
                <w:r w:rsidR="0058306D">
                  <w:rPr>
                    <w:sz w:val="24"/>
                    <w:szCs w:val="24"/>
                  </w:rPr>
                  <w:t>/</w:t>
                </w:r>
                <w:r w:rsidR="00CA6D92">
                  <w:rPr>
                    <w:sz w:val="24"/>
                    <w:szCs w:val="24"/>
                  </w:rPr>
                  <w:t>0</w:t>
                </w:r>
                <w:r>
                  <w:rPr>
                    <w:sz w:val="24"/>
                    <w:szCs w:val="24"/>
                  </w:rPr>
                  <w:t>1</w:t>
                </w:r>
                <w:r w:rsidR="0058306D">
                  <w:rPr>
                    <w:sz w:val="24"/>
                    <w:szCs w:val="24"/>
                  </w:rPr>
                  <w:t>/201</w:t>
                </w:r>
                <w:r>
                  <w:rPr>
                    <w:sz w:val="24"/>
                    <w:szCs w:val="24"/>
                  </w:rPr>
                  <w:t>9</w:t>
                </w:r>
              </w:p>
            </w:tc>
          </w:sdtContent>
        </w:sdt>
      </w:tr>
    </w:tbl>
    <w:p w:rsidR="00F57AAB" w:rsidRDefault="00F57AAB" w:rsidP="00CF139A">
      <w:pPr>
        <w:rPr>
          <w:b/>
        </w:rPr>
      </w:pPr>
    </w:p>
    <w:p w:rsidR="00C839F0" w:rsidRDefault="00C839F0" w:rsidP="00CF139A">
      <w:pPr>
        <w:rPr>
          <w:b/>
        </w:rPr>
      </w:pPr>
    </w:p>
    <w:p w:rsidR="00C839F0" w:rsidRDefault="00C839F0" w:rsidP="00CF139A">
      <w:pPr>
        <w:rPr>
          <w:b/>
        </w:rPr>
      </w:pPr>
    </w:p>
    <w:p w:rsidR="00C839F0" w:rsidRDefault="00C839F0" w:rsidP="00CF139A">
      <w:pPr>
        <w:rPr>
          <w:b/>
        </w:rPr>
      </w:pPr>
    </w:p>
    <w:p w:rsidR="00C839F0" w:rsidRDefault="00C839F0" w:rsidP="00CF139A">
      <w:pPr>
        <w:rPr>
          <w:b/>
        </w:rPr>
      </w:pPr>
    </w:p>
    <w:p w:rsidR="00C839F0" w:rsidRDefault="00C839F0" w:rsidP="00CF139A">
      <w:pPr>
        <w:rPr>
          <w:b/>
        </w:rPr>
      </w:pPr>
    </w:p>
    <w:p w:rsidR="00C839F0" w:rsidRDefault="00C839F0" w:rsidP="00CF139A">
      <w:pPr>
        <w:rPr>
          <w:b/>
        </w:rPr>
      </w:pPr>
    </w:p>
    <w:p w:rsidR="00C839F0" w:rsidRDefault="00C839F0" w:rsidP="00CF139A">
      <w:pPr>
        <w:rPr>
          <w:b/>
        </w:rPr>
      </w:pPr>
    </w:p>
    <w:p w:rsidR="00C839F0" w:rsidRDefault="00C839F0" w:rsidP="00CF139A">
      <w:pPr>
        <w:rPr>
          <w:b/>
        </w:rPr>
      </w:pPr>
    </w:p>
    <w:p w:rsidR="00C839F0" w:rsidRDefault="00C839F0" w:rsidP="00CF139A">
      <w:pPr>
        <w:rPr>
          <w:b/>
        </w:rPr>
      </w:pPr>
    </w:p>
    <w:p w:rsidR="00535DC7" w:rsidRPr="00CF139A" w:rsidRDefault="00535DC7" w:rsidP="00CF139A">
      <w:pPr>
        <w:rPr>
          <w:b/>
        </w:rPr>
      </w:pPr>
      <w:r w:rsidRPr="00CF139A">
        <w:rPr>
          <w:b/>
        </w:rPr>
        <w:t>Información del documento</w:t>
      </w:r>
    </w:p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977"/>
        <w:gridCol w:w="1701"/>
        <w:gridCol w:w="142"/>
        <w:gridCol w:w="2409"/>
      </w:tblGrid>
      <w:tr w:rsidR="00535DC7" w:rsidRPr="005B199B" w:rsidTr="008949DE">
        <w:tc>
          <w:tcPr>
            <w:tcW w:w="2977" w:type="dxa"/>
            <w:vAlign w:val="center"/>
          </w:tcPr>
          <w:p w:rsidR="00535DC7" w:rsidRPr="008F1000" w:rsidRDefault="00535DC7" w:rsidP="00FA76AC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 xml:space="preserve">Nombre del </w:t>
            </w:r>
            <w:r w:rsidR="00FA76AC">
              <w:rPr>
                <w:lang w:val="es-ES"/>
              </w:rPr>
              <w:t>Documento</w:t>
            </w:r>
            <w:r w:rsidRPr="008F1000">
              <w:rPr>
                <w:lang w:val="es-ES"/>
              </w:rPr>
              <w:t>:</w:t>
            </w:r>
          </w:p>
        </w:tc>
        <w:tc>
          <w:tcPr>
            <w:tcW w:w="7229" w:type="dxa"/>
            <w:gridSpan w:val="4"/>
            <w:vAlign w:val="center"/>
          </w:tcPr>
          <w:p w:rsidR="00535DC7" w:rsidRPr="008F1000" w:rsidRDefault="005165DA" w:rsidP="00344374">
            <w:pPr>
              <w:pStyle w:val="TableMedium"/>
              <w:jc w:val="left"/>
              <w:rPr>
                <w:lang w:val="es-ES"/>
              </w:rPr>
            </w:pPr>
            <w:r w:rsidRPr="005165DA">
              <w:rPr>
                <w:lang w:val="es-ES"/>
              </w:rPr>
              <w:t>300. Documento de arquitectura.docx</w:t>
            </w:r>
          </w:p>
        </w:tc>
      </w:tr>
      <w:tr w:rsidR="00535DC7" w:rsidRPr="008F1000" w:rsidTr="008949DE">
        <w:trPr>
          <w:trHeight w:val="236"/>
        </w:trPr>
        <w:tc>
          <w:tcPr>
            <w:tcW w:w="2977" w:type="dxa"/>
            <w:vAlign w:val="center"/>
          </w:tcPr>
          <w:p w:rsidR="00535DC7" w:rsidRPr="008F1000" w:rsidRDefault="00535DC7" w:rsidP="00FA76AC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Respons</w:t>
            </w:r>
            <w:r>
              <w:rPr>
                <w:lang w:val="es-ES"/>
              </w:rPr>
              <w:t xml:space="preserve">able del </w:t>
            </w:r>
            <w:r w:rsidR="00FA76AC">
              <w:rPr>
                <w:lang w:val="es-ES"/>
              </w:rPr>
              <w:t>Documento</w:t>
            </w:r>
            <w:r w:rsidRPr="008F1000">
              <w:rPr>
                <w:lang w:val="es-ES"/>
              </w:rPr>
              <w:t>:</w:t>
            </w:r>
          </w:p>
        </w:tc>
        <w:tc>
          <w:tcPr>
            <w:tcW w:w="2977" w:type="dxa"/>
            <w:vAlign w:val="center"/>
          </w:tcPr>
          <w:p w:rsidR="00535DC7" w:rsidRPr="008F1000" w:rsidRDefault="00A8393C" w:rsidP="00597268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OT</w:t>
            </w:r>
            <w:r w:rsidR="0058306D">
              <w:rPr>
                <w:lang w:val="es-ES"/>
              </w:rPr>
              <w:t>P/Jorge Losada</w:t>
            </w:r>
          </w:p>
        </w:tc>
        <w:tc>
          <w:tcPr>
            <w:tcW w:w="1701" w:type="dxa"/>
            <w:vAlign w:val="center"/>
          </w:tcPr>
          <w:p w:rsidR="00535DC7" w:rsidRPr="008F1000" w:rsidRDefault="00535DC7" w:rsidP="00597268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Fecha de creación:</w:t>
            </w:r>
          </w:p>
        </w:tc>
        <w:tc>
          <w:tcPr>
            <w:tcW w:w="2551" w:type="dxa"/>
            <w:gridSpan w:val="2"/>
            <w:vAlign w:val="center"/>
          </w:tcPr>
          <w:p w:rsidR="00535DC7" w:rsidRPr="008F1000" w:rsidRDefault="00A8393C" w:rsidP="006E0769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19/0</w:t>
            </w:r>
            <w:r w:rsidR="006E0769">
              <w:rPr>
                <w:lang w:val="es-ES"/>
              </w:rPr>
              <w:t>3</w:t>
            </w:r>
            <w:r>
              <w:rPr>
                <w:lang w:val="es-ES"/>
              </w:rPr>
              <w:t>/2014</w:t>
            </w:r>
          </w:p>
        </w:tc>
      </w:tr>
      <w:tr w:rsidR="00CF13E0" w:rsidRPr="008F1000" w:rsidTr="008949DE">
        <w:trPr>
          <w:trHeight w:val="236"/>
        </w:trPr>
        <w:tc>
          <w:tcPr>
            <w:tcW w:w="2977" w:type="dxa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>
              <w:rPr>
                <w:lang w:val="es-ES"/>
              </w:rPr>
              <w:t>Ubicación</w:t>
            </w:r>
          </w:p>
        </w:tc>
        <w:tc>
          <w:tcPr>
            <w:tcW w:w="7229" w:type="dxa"/>
            <w:gridSpan w:val="4"/>
            <w:vAlign w:val="center"/>
          </w:tcPr>
          <w:p w:rsidR="00CF13E0" w:rsidRPr="008F1000" w:rsidRDefault="00CF13E0" w:rsidP="00FB0C4E">
            <w:pPr>
              <w:pStyle w:val="TableMedium"/>
              <w:jc w:val="left"/>
              <w:rPr>
                <w:lang w:val="es-ES"/>
              </w:rPr>
            </w:pPr>
          </w:p>
        </w:tc>
      </w:tr>
      <w:tr w:rsidR="00CF13E0" w:rsidRPr="008F1000" w:rsidTr="008949DE">
        <w:trPr>
          <w:trHeight w:val="278"/>
        </w:trPr>
        <w:tc>
          <w:tcPr>
            <w:tcW w:w="2977" w:type="dxa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>
              <w:rPr>
                <w:lang w:val="es-ES"/>
              </w:rPr>
              <w:t>Código:</w:t>
            </w:r>
          </w:p>
        </w:tc>
        <w:tc>
          <w:tcPr>
            <w:tcW w:w="2977" w:type="dxa"/>
            <w:vAlign w:val="center"/>
          </w:tcPr>
          <w:p w:rsidR="00CF13E0" w:rsidRPr="00455EA8" w:rsidRDefault="005165DA" w:rsidP="0056579B">
            <w:pPr>
              <w:pStyle w:val="TableMedium"/>
              <w:jc w:val="left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300</w:t>
            </w:r>
          </w:p>
        </w:tc>
        <w:tc>
          <w:tcPr>
            <w:tcW w:w="1701" w:type="dxa"/>
            <w:vAlign w:val="center"/>
          </w:tcPr>
          <w:p w:rsidR="00CF13E0" w:rsidRPr="008F1000" w:rsidRDefault="00CF13E0" w:rsidP="0081677A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Fecha último cambio:</w:t>
            </w:r>
          </w:p>
        </w:tc>
        <w:tc>
          <w:tcPr>
            <w:tcW w:w="2551" w:type="dxa"/>
            <w:gridSpan w:val="2"/>
            <w:vAlign w:val="center"/>
          </w:tcPr>
          <w:p w:rsidR="00CF13E0" w:rsidRPr="008F1000" w:rsidRDefault="00CA6D92" w:rsidP="00CA6D92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23</w:t>
            </w:r>
            <w:r w:rsidR="0058306D">
              <w:rPr>
                <w:lang w:val="es-ES"/>
              </w:rPr>
              <w:t>/</w:t>
            </w:r>
            <w:r>
              <w:rPr>
                <w:lang w:val="es-ES"/>
              </w:rPr>
              <w:t>02</w:t>
            </w:r>
            <w:r w:rsidR="006E0769">
              <w:rPr>
                <w:lang w:val="es-ES"/>
              </w:rPr>
              <w:t>/201</w:t>
            </w:r>
            <w:r>
              <w:rPr>
                <w:lang w:val="es-ES"/>
              </w:rPr>
              <w:t>8</w:t>
            </w:r>
          </w:p>
        </w:tc>
      </w:tr>
      <w:tr w:rsidR="00CF13E0" w:rsidRPr="008F1000" w:rsidTr="008949DE">
        <w:trPr>
          <w:trHeight w:val="321"/>
        </w:trPr>
        <w:tc>
          <w:tcPr>
            <w:tcW w:w="2977" w:type="dxa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Preparado por:</w:t>
            </w:r>
          </w:p>
        </w:tc>
        <w:tc>
          <w:tcPr>
            <w:tcW w:w="2977" w:type="dxa"/>
            <w:vAlign w:val="center"/>
          </w:tcPr>
          <w:p w:rsidR="00CF13E0" w:rsidRPr="008F1000" w:rsidRDefault="00CF13E0" w:rsidP="00597268">
            <w:pPr>
              <w:pStyle w:val="TableMedium"/>
              <w:jc w:val="left"/>
              <w:rPr>
                <w:lang w:val="es-ES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Última versión:</w:t>
            </w:r>
          </w:p>
        </w:tc>
        <w:tc>
          <w:tcPr>
            <w:tcW w:w="2409" w:type="dxa"/>
            <w:vAlign w:val="center"/>
          </w:tcPr>
          <w:p w:rsidR="00CF13E0" w:rsidRPr="008F1000" w:rsidRDefault="00CA6D92" w:rsidP="0063444D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</w:tr>
      <w:tr w:rsidR="00CF13E0" w:rsidRPr="005B199B" w:rsidTr="008949DE">
        <w:trPr>
          <w:trHeight w:val="236"/>
        </w:trPr>
        <w:tc>
          <w:tcPr>
            <w:tcW w:w="2977" w:type="dxa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Revisado por:</w:t>
            </w:r>
          </w:p>
        </w:tc>
        <w:tc>
          <w:tcPr>
            <w:tcW w:w="2977" w:type="dxa"/>
            <w:vAlign w:val="center"/>
          </w:tcPr>
          <w:p w:rsidR="00CF13E0" w:rsidRPr="008F1000" w:rsidRDefault="0058306D" w:rsidP="00597268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APM/Jefes de Servicio</w:t>
            </w:r>
          </w:p>
        </w:tc>
        <w:tc>
          <w:tcPr>
            <w:tcW w:w="1843" w:type="dxa"/>
            <w:gridSpan w:val="2"/>
            <w:vAlign w:val="center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</w:p>
        </w:tc>
        <w:tc>
          <w:tcPr>
            <w:tcW w:w="2409" w:type="dxa"/>
            <w:vAlign w:val="center"/>
          </w:tcPr>
          <w:p w:rsidR="00CF13E0" w:rsidRPr="008F1000" w:rsidRDefault="00CF13E0" w:rsidP="00597268">
            <w:pPr>
              <w:pStyle w:val="TableMedium"/>
              <w:jc w:val="left"/>
              <w:rPr>
                <w:lang w:val="es-ES"/>
              </w:rPr>
            </w:pPr>
          </w:p>
        </w:tc>
      </w:tr>
      <w:tr w:rsidR="00E0232D" w:rsidRPr="005B199B" w:rsidTr="008949DE">
        <w:trPr>
          <w:trHeight w:val="236"/>
        </w:trPr>
        <w:tc>
          <w:tcPr>
            <w:tcW w:w="2977" w:type="dxa"/>
            <w:vAlign w:val="center"/>
          </w:tcPr>
          <w:p w:rsidR="00E0232D" w:rsidRPr="008F1000" w:rsidRDefault="00E0232D" w:rsidP="00597268">
            <w:pPr>
              <w:pStyle w:val="TableSmHeadingRight"/>
              <w:jc w:val="left"/>
              <w:rPr>
                <w:lang w:val="es-ES"/>
              </w:rPr>
            </w:pPr>
            <w:r>
              <w:rPr>
                <w:lang w:val="es-ES"/>
              </w:rPr>
              <w:t>Ámbito de distribución:</w:t>
            </w:r>
          </w:p>
        </w:tc>
        <w:tc>
          <w:tcPr>
            <w:tcW w:w="7229" w:type="dxa"/>
            <w:gridSpan w:val="4"/>
            <w:vAlign w:val="center"/>
          </w:tcPr>
          <w:p w:rsidR="00E0232D" w:rsidRPr="008F1000" w:rsidRDefault="00F57AAB" w:rsidP="00597268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Desarrollo/sistemas</w:t>
            </w:r>
          </w:p>
        </w:tc>
      </w:tr>
      <w:tr w:rsidR="00CF13E0" w:rsidRPr="005B199B" w:rsidTr="008949DE">
        <w:trPr>
          <w:trHeight w:val="236"/>
        </w:trPr>
        <w:tc>
          <w:tcPr>
            <w:tcW w:w="2977" w:type="dxa"/>
          </w:tcPr>
          <w:p w:rsidR="00CF13E0" w:rsidRPr="008F1000" w:rsidRDefault="00CF13E0" w:rsidP="00597268">
            <w:pPr>
              <w:pStyle w:val="TableSmHeadingRight"/>
              <w:jc w:val="left"/>
              <w:rPr>
                <w:lang w:val="es-ES"/>
              </w:rPr>
            </w:pPr>
            <w:r w:rsidRPr="008F1000">
              <w:rPr>
                <w:lang w:val="es-ES"/>
              </w:rPr>
              <w:t>Descripción del documento:</w:t>
            </w:r>
          </w:p>
        </w:tc>
        <w:tc>
          <w:tcPr>
            <w:tcW w:w="7229" w:type="dxa"/>
            <w:gridSpan w:val="4"/>
            <w:vAlign w:val="center"/>
          </w:tcPr>
          <w:p w:rsidR="00CF13E0" w:rsidRPr="00EE1DC5" w:rsidRDefault="00A8393C" w:rsidP="00A8393C">
            <w:pPr>
              <w:pStyle w:val="TableMedium"/>
              <w:jc w:val="left"/>
              <w:rPr>
                <w:lang w:val="es-ES"/>
              </w:rPr>
            </w:pPr>
            <w:r>
              <w:rPr>
                <w:lang w:val="es-ES"/>
              </w:rPr>
              <w:t>Detallar  componentes a desplegar y ubicación</w:t>
            </w:r>
          </w:p>
        </w:tc>
      </w:tr>
    </w:tbl>
    <w:p w:rsidR="00535DC7" w:rsidRPr="002F6E31" w:rsidRDefault="00535DC7" w:rsidP="00535DC7">
      <w:pPr>
        <w:pStyle w:val="TOCHeading"/>
        <w:rPr>
          <w:sz w:val="16"/>
          <w:szCs w:val="16"/>
          <w:lang w:val="es-ES"/>
        </w:rPr>
      </w:pPr>
    </w:p>
    <w:p w:rsidR="00535DC7" w:rsidRPr="00E0232D" w:rsidRDefault="00535DC7" w:rsidP="00E0232D">
      <w:pPr>
        <w:rPr>
          <w:b/>
        </w:rPr>
      </w:pPr>
      <w:r w:rsidRPr="00E0232D">
        <w:rPr>
          <w:b/>
        </w:rPr>
        <w:t>Lista de distribución</w:t>
      </w:r>
    </w:p>
    <w:tbl>
      <w:tblPr>
        <w:tblW w:w="10206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0"/>
        <w:gridCol w:w="2976"/>
      </w:tblGrid>
      <w:tr w:rsidR="00982402" w:rsidRPr="008F1000" w:rsidTr="008949DE">
        <w:trPr>
          <w:tblHeader/>
        </w:trPr>
        <w:tc>
          <w:tcPr>
            <w:tcW w:w="7230" w:type="dxa"/>
          </w:tcPr>
          <w:p w:rsidR="00982402" w:rsidRPr="00A8393C" w:rsidRDefault="00982402" w:rsidP="00597268">
            <w:pPr>
              <w:pStyle w:val="TableSmHeading"/>
              <w:rPr>
                <w:b w:val="0"/>
                <w:lang w:val="es-ES"/>
              </w:rPr>
            </w:pPr>
            <w:r w:rsidRPr="008F1000">
              <w:rPr>
                <w:lang w:val="es-ES"/>
              </w:rPr>
              <w:t>De</w:t>
            </w:r>
            <w:r w:rsidR="00A8393C">
              <w:rPr>
                <w:b w:val="0"/>
                <w:lang w:val="es-ES"/>
              </w:rPr>
              <w:t xml:space="preserve"> OT</w:t>
            </w:r>
            <w:r w:rsidR="0058306D">
              <w:rPr>
                <w:b w:val="0"/>
                <w:lang w:val="es-ES"/>
              </w:rPr>
              <w:t>P</w:t>
            </w:r>
            <w:r w:rsidR="00A8393C">
              <w:rPr>
                <w:b w:val="0"/>
                <w:lang w:val="es-ES"/>
              </w:rPr>
              <w:t>/Sistemas</w:t>
            </w:r>
          </w:p>
        </w:tc>
        <w:tc>
          <w:tcPr>
            <w:tcW w:w="2976" w:type="dxa"/>
          </w:tcPr>
          <w:p w:rsidR="00982402" w:rsidRPr="008F1000" w:rsidRDefault="00982402" w:rsidP="00597268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Fecha</w:t>
            </w:r>
          </w:p>
        </w:tc>
      </w:tr>
      <w:tr w:rsidR="00982402" w:rsidRPr="008F1000" w:rsidTr="008949DE">
        <w:tc>
          <w:tcPr>
            <w:tcW w:w="7230" w:type="dxa"/>
          </w:tcPr>
          <w:p w:rsidR="00982402" w:rsidRPr="008F1000" w:rsidRDefault="00982402" w:rsidP="00597268">
            <w:pPr>
              <w:pStyle w:val="TableMedium"/>
              <w:rPr>
                <w:lang w:val="es-ES"/>
              </w:rPr>
            </w:pPr>
          </w:p>
        </w:tc>
        <w:tc>
          <w:tcPr>
            <w:tcW w:w="2976" w:type="dxa"/>
          </w:tcPr>
          <w:p w:rsidR="00982402" w:rsidRPr="008F1000" w:rsidRDefault="00982402" w:rsidP="00597268">
            <w:pPr>
              <w:pStyle w:val="TableMedium"/>
              <w:rPr>
                <w:lang w:val="es-ES"/>
              </w:rPr>
            </w:pPr>
          </w:p>
        </w:tc>
      </w:tr>
    </w:tbl>
    <w:p w:rsidR="00535DC7" w:rsidRPr="008F1000" w:rsidRDefault="00535DC7" w:rsidP="00535DC7">
      <w:pPr>
        <w:rPr>
          <w:sz w:val="4"/>
        </w:rPr>
      </w:pPr>
    </w:p>
    <w:tbl>
      <w:tblPr>
        <w:tblW w:w="10206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2694"/>
        <w:gridCol w:w="2976"/>
      </w:tblGrid>
      <w:tr w:rsidR="00EE58E5" w:rsidRPr="008F1000" w:rsidTr="008949DE">
        <w:trPr>
          <w:tblHeader/>
        </w:trPr>
        <w:tc>
          <w:tcPr>
            <w:tcW w:w="4536" w:type="dxa"/>
          </w:tcPr>
          <w:p w:rsidR="00EE58E5" w:rsidRPr="008F1000" w:rsidRDefault="00EE58E5" w:rsidP="000B5FA9">
            <w:pPr>
              <w:pStyle w:val="TableSmHeading"/>
              <w:rPr>
                <w:lang w:val="es-ES"/>
              </w:rPr>
            </w:pPr>
            <w:r>
              <w:rPr>
                <w:lang w:val="es-ES"/>
              </w:rPr>
              <w:t>Para</w:t>
            </w:r>
          </w:p>
        </w:tc>
        <w:tc>
          <w:tcPr>
            <w:tcW w:w="2694" w:type="dxa"/>
          </w:tcPr>
          <w:p w:rsidR="00EE58E5" w:rsidRPr="008F1000" w:rsidRDefault="00EE58E5" w:rsidP="000B5FA9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Acción*</w:t>
            </w:r>
          </w:p>
        </w:tc>
        <w:tc>
          <w:tcPr>
            <w:tcW w:w="2976" w:type="dxa"/>
          </w:tcPr>
          <w:p w:rsidR="00EE58E5" w:rsidRPr="008F1000" w:rsidRDefault="00EE58E5" w:rsidP="000B5FA9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Fecha de  la acción</w:t>
            </w:r>
          </w:p>
        </w:tc>
      </w:tr>
      <w:tr w:rsidR="00EE58E5" w:rsidRPr="008F1000" w:rsidTr="008949DE">
        <w:tc>
          <w:tcPr>
            <w:tcW w:w="4536" w:type="dxa"/>
          </w:tcPr>
          <w:p w:rsidR="00EE58E5" w:rsidRPr="008F1000" w:rsidRDefault="00EE58E5" w:rsidP="000B5FA9">
            <w:pPr>
              <w:pStyle w:val="TableMedium"/>
              <w:rPr>
                <w:lang w:val="es-ES"/>
              </w:rPr>
            </w:pPr>
            <w:r>
              <w:rPr>
                <w:lang w:val="es-ES"/>
              </w:rPr>
              <w:t>Desarrollo</w:t>
            </w:r>
          </w:p>
        </w:tc>
        <w:tc>
          <w:tcPr>
            <w:tcW w:w="2694" w:type="dxa"/>
          </w:tcPr>
          <w:p w:rsidR="00EE58E5" w:rsidRPr="008F1000" w:rsidRDefault="00EE58E5" w:rsidP="000B5FA9">
            <w:pPr>
              <w:pStyle w:val="TableMedium"/>
              <w:rPr>
                <w:lang w:val="es-ES"/>
              </w:rPr>
            </w:pPr>
            <w:r>
              <w:rPr>
                <w:lang w:val="es-ES"/>
              </w:rPr>
              <w:t>Cumplimentar</w:t>
            </w:r>
          </w:p>
        </w:tc>
        <w:tc>
          <w:tcPr>
            <w:tcW w:w="2976" w:type="dxa"/>
          </w:tcPr>
          <w:p w:rsidR="00EE58E5" w:rsidRPr="008F1000" w:rsidRDefault="00EE58E5" w:rsidP="000B5FA9">
            <w:pPr>
              <w:pStyle w:val="TableMedium"/>
              <w:rPr>
                <w:lang w:val="es-ES"/>
              </w:rPr>
            </w:pPr>
          </w:p>
        </w:tc>
      </w:tr>
      <w:tr w:rsidR="00EE58E5" w:rsidRPr="008F1000" w:rsidTr="008949DE">
        <w:tc>
          <w:tcPr>
            <w:tcW w:w="4536" w:type="dxa"/>
          </w:tcPr>
          <w:p w:rsidR="00EE58E5" w:rsidRPr="008F1000" w:rsidRDefault="00595118" w:rsidP="000B5FA9">
            <w:pPr>
              <w:pStyle w:val="TableMedium"/>
              <w:rPr>
                <w:lang w:val="es-ES"/>
              </w:rPr>
            </w:pPr>
            <w:r>
              <w:rPr>
                <w:lang w:val="es-ES"/>
              </w:rPr>
              <w:t>Sistemas</w:t>
            </w:r>
          </w:p>
        </w:tc>
        <w:tc>
          <w:tcPr>
            <w:tcW w:w="2694" w:type="dxa"/>
          </w:tcPr>
          <w:p w:rsidR="00EE58E5" w:rsidRPr="008F1000" w:rsidRDefault="00595118" w:rsidP="000B5FA9">
            <w:pPr>
              <w:pStyle w:val="TableMedium"/>
              <w:rPr>
                <w:lang w:val="es-ES"/>
              </w:rPr>
            </w:pPr>
            <w:r>
              <w:rPr>
                <w:lang w:val="es-ES"/>
              </w:rPr>
              <w:t>Completar</w:t>
            </w:r>
          </w:p>
        </w:tc>
        <w:tc>
          <w:tcPr>
            <w:tcW w:w="2976" w:type="dxa"/>
          </w:tcPr>
          <w:p w:rsidR="00EE58E5" w:rsidRPr="008F1000" w:rsidRDefault="00EE58E5" w:rsidP="000B5FA9">
            <w:pPr>
              <w:pStyle w:val="TableMedium"/>
              <w:rPr>
                <w:lang w:val="es-ES"/>
              </w:rPr>
            </w:pPr>
          </w:p>
        </w:tc>
      </w:tr>
      <w:tr w:rsidR="00EE58E5" w:rsidRPr="008F1000" w:rsidTr="008949DE">
        <w:tc>
          <w:tcPr>
            <w:tcW w:w="4536" w:type="dxa"/>
          </w:tcPr>
          <w:p w:rsidR="00EE58E5" w:rsidRDefault="00EE58E5" w:rsidP="000B5FA9">
            <w:pPr>
              <w:pStyle w:val="TableMedium"/>
              <w:rPr>
                <w:lang w:val="es-ES"/>
              </w:rPr>
            </w:pPr>
          </w:p>
        </w:tc>
        <w:tc>
          <w:tcPr>
            <w:tcW w:w="2694" w:type="dxa"/>
          </w:tcPr>
          <w:p w:rsidR="00EE58E5" w:rsidRDefault="00EE58E5" w:rsidP="000B5FA9">
            <w:pPr>
              <w:pStyle w:val="TableMedium"/>
              <w:rPr>
                <w:lang w:val="es-ES"/>
              </w:rPr>
            </w:pPr>
          </w:p>
        </w:tc>
        <w:tc>
          <w:tcPr>
            <w:tcW w:w="2976" w:type="dxa"/>
          </w:tcPr>
          <w:p w:rsidR="00EE58E5" w:rsidRPr="008F1000" w:rsidRDefault="00EE58E5" w:rsidP="000B5FA9">
            <w:pPr>
              <w:pStyle w:val="TableMedium"/>
              <w:rPr>
                <w:lang w:val="es-ES"/>
              </w:rPr>
            </w:pPr>
          </w:p>
        </w:tc>
      </w:tr>
      <w:tr w:rsidR="00EE58E5" w:rsidRPr="008F1000" w:rsidTr="008949DE">
        <w:tc>
          <w:tcPr>
            <w:tcW w:w="4536" w:type="dxa"/>
          </w:tcPr>
          <w:p w:rsidR="00EE58E5" w:rsidRDefault="00EE58E5" w:rsidP="000B5FA9">
            <w:pPr>
              <w:pStyle w:val="TableMedium"/>
              <w:rPr>
                <w:lang w:val="es-ES"/>
              </w:rPr>
            </w:pPr>
          </w:p>
        </w:tc>
        <w:tc>
          <w:tcPr>
            <w:tcW w:w="2694" w:type="dxa"/>
          </w:tcPr>
          <w:p w:rsidR="00EE58E5" w:rsidRDefault="00EE58E5" w:rsidP="000B5FA9">
            <w:pPr>
              <w:pStyle w:val="TableMedium"/>
              <w:rPr>
                <w:lang w:val="es-ES"/>
              </w:rPr>
            </w:pPr>
          </w:p>
        </w:tc>
        <w:tc>
          <w:tcPr>
            <w:tcW w:w="2976" w:type="dxa"/>
          </w:tcPr>
          <w:p w:rsidR="00EE58E5" w:rsidRPr="008F1000" w:rsidRDefault="00EE58E5" w:rsidP="000B5FA9">
            <w:pPr>
              <w:pStyle w:val="TableMedium"/>
              <w:rPr>
                <w:lang w:val="es-ES"/>
              </w:rPr>
            </w:pPr>
          </w:p>
        </w:tc>
      </w:tr>
      <w:tr w:rsidR="00EE58E5" w:rsidRPr="008F1000" w:rsidTr="008949DE">
        <w:tc>
          <w:tcPr>
            <w:tcW w:w="4536" w:type="dxa"/>
          </w:tcPr>
          <w:p w:rsidR="00EE58E5" w:rsidRDefault="00EE58E5" w:rsidP="000B5FA9">
            <w:pPr>
              <w:pStyle w:val="TableMedium"/>
              <w:rPr>
                <w:lang w:val="es-ES"/>
              </w:rPr>
            </w:pPr>
          </w:p>
        </w:tc>
        <w:tc>
          <w:tcPr>
            <w:tcW w:w="2694" w:type="dxa"/>
          </w:tcPr>
          <w:p w:rsidR="00EE58E5" w:rsidRDefault="00EE58E5" w:rsidP="000B5FA9">
            <w:pPr>
              <w:pStyle w:val="TableMedium"/>
              <w:rPr>
                <w:lang w:val="es-ES"/>
              </w:rPr>
            </w:pPr>
          </w:p>
        </w:tc>
        <w:tc>
          <w:tcPr>
            <w:tcW w:w="2976" w:type="dxa"/>
          </w:tcPr>
          <w:p w:rsidR="00EE58E5" w:rsidRPr="008F1000" w:rsidRDefault="00EE58E5" w:rsidP="000B5FA9">
            <w:pPr>
              <w:pStyle w:val="TableMedium"/>
              <w:rPr>
                <w:lang w:val="es-ES"/>
              </w:rPr>
            </w:pPr>
          </w:p>
        </w:tc>
      </w:tr>
      <w:tr w:rsidR="00EE58E5" w:rsidRPr="008F1000" w:rsidTr="008949DE">
        <w:tc>
          <w:tcPr>
            <w:tcW w:w="4536" w:type="dxa"/>
          </w:tcPr>
          <w:p w:rsidR="00EE58E5" w:rsidRDefault="00EE58E5" w:rsidP="000B5FA9">
            <w:pPr>
              <w:pStyle w:val="TableMedium"/>
              <w:rPr>
                <w:lang w:val="es-ES"/>
              </w:rPr>
            </w:pPr>
          </w:p>
        </w:tc>
        <w:tc>
          <w:tcPr>
            <w:tcW w:w="2694" w:type="dxa"/>
          </w:tcPr>
          <w:p w:rsidR="00EE58E5" w:rsidRDefault="00EE58E5" w:rsidP="000B5FA9">
            <w:pPr>
              <w:pStyle w:val="TableMedium"/>
              <w:rPr>
                <w:lang w:val="es-ES"/>
              </w:rPr>
            </w:pPr>
          </w:p>
        </w:tc>
        <w:tc>
          <w:tcPr>
            <w:tcW w:w="2976" w:type="dxa"/>
          </w:tcPr>
          <w:p w:rsidR="00EE58E5" w:rsidRPr="008F1000" w:rsidRDefault="00EE58E5" w:rsidP="000B5FA9">
            <w:pPr>
              <w:pStyle w:val="TableMedium"/>
              <w:rPr>
                <w:lang w:val="es-ES"/>
              </w:rPr>
            </w:pPr>
          </w:p>
        </w:tc>
      </w:tr>
    </w:tbl>
    <w:p w:rsidR="00535DC7" w:rsidRDefault="00535DC7" w:rsidP="00535DC7">
      <w:pPr>
        <w:pStyle w:val="HPInternal"/>
      </w:pPr>
    </w:p>
    <w:p w:rsidR="00535DC7" w:rsidRDefault="00535DC7" w:rsidP="00535DC7">
      <w:pPr>
        <w:pStyle w:val="HPInternal"/>
      </w:pPr>
      <w:r>
        <w:t>* Tipos de acción: Aprobar, Revisar, Informar, Archivar, Acción requerida, Asistir a reunión</w:t>
      </w:r>
    </w:p>
    <w:p w:rsidR="00535DC7" w:rsidRPr="00E0232D" w:rsidRDefault="00535DC7" w:rsidP="00E0232D">
      <w:pPr>
        <w:rPr>
          <w:b/>
        </w:rPr>
      </w:pPr>
      <w:r w:rsidRPr="00E0232D">
        <w:rPr>
          <w:b/>
        </w:rPr>
        <w:t>Histórico de versiones</w:t>
      </w:r>
    </w:p>
    <w:tbl>
      <w:tblPr>
        <w:tblW w:w="10206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134"/>
        <w:gridCol w:w="3119"/>
        <w:gridCol w:w="4110"/>
      </w:tblGrid>
      <w:tr w:rsidR="00535DC7" w:rsidRPr="008F1000" w:rsidTr="006A6C79">
        <w:trPr>
          <w:tblHeader/>
        </w:trPr>
        <w:tc>
          <w:tcPr>
            <w:tcW w:w="851" w:type="dxa"/>
          </w:tcPr>
          <w:p w:rsidR="00535DC7" w:rsidRPr="008F1000" w:rsidRDefault="00535DC7" w:rsidP="00597268">
            <w:pPr>
              <w:pStyle w:val="TableSmHeading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992" w:type="dxa"/>
          </w:tcPr>
          <w:p w:rsidR="00535DC7" w:rsidRPr="008F1000" w:rsidRDefault="00535DC7" w:rsidP="00597268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Fecha</w:t>
            </w:r>
          </w:p>
        </w:tc>
        <w:tc>
          <w:tcPr>
            <w:tcW w:w="1134" w:type="dxa"/>
          </w:tcPr>
          <w:p w:rsidR="00535DC7" w:rsidRPr="008F1000" w:rsidRDefault="00535DC7" w:rsidP="00597268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Revisado por</w:t>
            </w:r>
          </w:p>
        </w:tc>
        <w:tc>
          <w:tcPr>
            <w:tcW w:w="3119" w:type="dxa"/>
          </w:tcPr>
          <w:p w:rsidR="00535DC7" w:rsidRPr="008F1000" w:rsidRDefault="00535DC7" w:rsidP="00597268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Descripción</w:t>
            </w:r>
          </w:p>
        </w:tc>
        <w:tc>
          <w:tcPr>
            <w:tcW w:w="4110" w:type="dxa"/>
          </w:tcPr>
          <w:p w:rsidR="00535DC7" w:rsidRPr="008F1000" w:rsidRDefault="00535DC7" w:rsidP="00597268">
            <w:pPr>
              <w:pStyle w:val="TableSmHeading"/>
              <w:rPr>
                <w:lang w:val="es-ES"/>
              </w:rPr>
            </w:pPr>
            <w:r w:rsidRPr="008F1000">
              <w:rPr>
                <w:lang w:val="es-ES"/>
              </w:rPr>
              <w:t>Nombre del archivo</w:t>
            </w:r>
          </w:p>
        </w:tc>
      </w:tr>
      <w:tr w:rsidR="00535DC7" w:rsidRPr="0056579B" w:rsidTr="006A6C79">
        <w:tc>
          <w:tcPr>
            <w:tcW w:w="851" w:type="dxa"/>
          </w:tcPr>
          <w:p w:rsidR="00535DC7" w:rsidRPr="00B91D7C" w:rsidRDefault="00A8393C" w:rsidP="00597268">
            <w:pPr>
              <w:pStyle w:val="TableMedium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992" w:type="dxa"/>
          </w:tcPr>
          <w:p w:rsidR="00535DC7" w:rsidRPr="00CA6D92" w:rsidRDefault="00CA6D92" w:rsidP="0058306D">
            <w:pPr>
              <w:pStyle w:val="TableMedium"/>
              <w:rPr>
                <w:sz w:val="16"/>
                <w:szCs w:val="16"/>
              </w:rPr>
            </w:pPr>
            <w:r w:rsidRPr="00CA6D92">
              <w:rPr>
                <w:sz w:val="16"/>
                <w:szCs w:val="16"/>
                <w:lang w:val="es-ES"/>
              </w:rPr>
              <w:t>23/02/2018</w:t>
            </w:r>
          </w:p>
        </w:tc>
        <w:tc>
          <w:tcPr>
            <w:tcW w:w="1134" w:type="dxa"/>
          </w:tcPr>
          <w:p w:rsidR="00535DC7" w:rsidRPr="00B91D7C" w:rsidRDefault="00A8393C" w:rsidP="00597268">
            <w:pPr>
              <w:pStyle w:val="TableMedium"/>
              <w:rPr>
                <w:sz w:val="16"/>
              </w:rPr>
            </w:pPr>
            <w:r>
              <w:rPr>
                <w:sz w:val="16"/>
              </w:rPr>
              <w:t>Sistemas</w:t>
            </w:r>
          </w:p>
        </w:tc>
        <w:tc>
          <w:tcPr>
            <w:tcW w:w="3119" w:type="dxa"/>
          </w:tcPr>
          <w:p w:rsidR="00535DC7" w:rsidRPr="00B91D7C" w:rsidRDefault="00A8393C" w:rsidP="00597268">
            <w:pPr>
              <w:pStyle w:val="TableMedium"/>
              <w:rPr>
                <w:sz w:val="16"/>
              </w:rPr>
            </w:pPr>
            <w:r>
              <w:rPr>
                <w:sz w:val="16"/>
              </w:rPr>
              <w:t>Versión inicial</w:t>
            </w:r>
          </w:p>
        </w:tc>
        <w:tc>
          <w:tcPr>
            <w:tcW w:w="4110" w:type="dxa"/>
          </w:tcPr>
          <w:p w:rsidR="00535DC7" w:rsidRPr="0056579B" w:rsidRDefault="005165DA" w:rsidP="00344374">
            <w:pPr>
              <w:pStyle w:val="TableMedium"/>
              <w:rPr>
                <w:sz w:val="16"/>
                <w:lang w:val="en-US"/>
              </w:rPr>
            </w:pPr>
            <w:r w:rsidRPr="005165DA">
              <w:rPr>
                <w:sz w:val="16"/>
                <w:lang w:val="en-US"/>
              </w:rPr>
              <w:t>300. Documento de arquitectura.docx</w:t>
            </w:r>
          </w:p>
        </w:tc>
      </w:tr>
      <w:tr w:rsidR="006A6C79" w:rsidRPr="0056579B" w:rsidTr="006A6C79">
        <w:tc>
          <w:tcPr>
            <w:tcW w:w="851" w:type="dxa"/>
          </w:tcPr>
          <w:p w:rsidR="006A6C79" w:rsidRPr="00F04BDA" w:rsidRDefault="006A6C79" w:rsidP="00311A67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992" w:type="dxa"/>
          </w:tcPr>
          <w:p w:rsidR="006A6C79" w:rsidRPr="00F04BDA" w:rsidRDefault="006A6C79" w:rsidP="00311A67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1134" w:type="dxa"/>
          </w:tcPr>
          <w:p w:rsidR="006A6C79" w:rsidRPr="00F04BDA" w:rsidRDefault="006A6C79" w:rsidP="00311A67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3119" w:type="dxa"/>
          </w:tcPr>
          <w:p w:rsidR="006A6C79" w:rsidRPr="00B33BCC" w:rsidRDefault="006A6C79" w:rsidP="00311A67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4110" w:type="dxa"/>
          </w:tcPr>
          <w:p w:rsidR="006A6C79" w:rsidRPr="00F04BDA" w:rsidRDefault="006A6C79" w:rsidP="00311A67">
            <w:pPr>
              <w:pStyle w:val="TableMedium"/>
              <w:rPr>
                <w:sz w:val="16"/>
                <w:lang w:val="es-ES"/>
              </w:rPr>
            </w:pPr>
          </w:p>
        </w:tc>
      </w:tr>
      <w:tr w:rsidR="00535DC7" w:rsidRPr="0056579B" w:rsidTr="006A6C79">
        <w:tc>
          <w:tcPr>
            <w:tcW w:w="851" w:type="dxa"/>
          </w:tcPr>
          <w:p w:rsidR="00535DC7" w:rsidRPr="006A6C79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992" w:type="dxa"/>
          </w:tcPr>
          <w:p w:rsidR="00535DC7" w:rsidRPr="006A6C79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1134" w:type="dxa"/>
          </w:tcPr>
          <w:p w:rsidR="00535DC7" w:rsidRPr="006A6C79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3119" w:type="dxa"/>
          </w:tcPr>
          <w:p w:rsidR="00535DC7" w:rsidRPr="001308DF" w:rsidRDefault="00535DC7" w:rsidP="0063444D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4110" w:type="dxa"/>
          </w:tcPr>
          <w:p w:rsidR="00535DC7" w:rsidRPr="001308DF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</w:tr>
      <w:tr w:rsidR="00535DC7" w:rsidRPr="0056579B" w:rsidTr="006A6C79">
        <w:tc>
          <w:tcPr>
            <w:tcW w:w="851" w:type="dxa"/>
          </w:tcPr>
          <w:p w:rsidR="00535DC7" w:rsidRPr="001308DF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992" w:type="dxa"/>
          </w:tcPr>
          <w:p w:rsidR="00535DC7" w:rsidRPr="001308DF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1134" w:type="dxa"/>
          </w:tcPr>
          <w:p w:rsidR="00535DC7" w:rsidRPr="001308DF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3119" w:type="dxa"/>
          </w:tcPr>
          <w:p w:rsidR="00535DC7" w:rsidRPr="001308DF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4110" w:type="dxa"/>
          </w:tcPr>
          <w:p w:rsidR="00535DC7" w:rsidRPr="001308DF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</w:tr>
      <w:tr w:rsidR="00535DC7" w:rsidRPr="0056579B" w:rsidTr="006A6C79">
        <w:tc>
          <w:tcPr>
            <w:tcW w:w="851" w:type="dxa"/>
          </w:tcPr>
          <w:p w:rsidR="00535DC7" w:rsidRPr="001308DF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992" w:type="dxa"/>
          </w:tcPr>
          <w:p w:rsidR="00535DC7" w:rsidRPr="001308DF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1134" w:type="dxa"/>
          </w:tcPr>
          <w:p w:rsidR="00535DC7" w:rsidRPr="001308DF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3119" w:type="dxa"/>
          </w:tcPr>
          <w:p w:rsidR="00535DC7" w:rsidRPr="001308DF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  <w:tc>
          <w:tcPr>
            <w:tcW w:w="4110" w:type="dxa"/>
          </w:tcPr>
          <w:p w:rsidR="00535DC7" w:rsidRPr="001308DF" w:rsidRDefault="00535DC7" w:rsidP="00597268">
            <w:pPr>
              <w:pStyle w:val="TableMedium"/>
              <w:rPr>
                <w:sz w:val="16"/>
                <w:lang w:val="es-ES"/>
              </w:rPr>
            </w:pPr>
          </w:p>
        </w:tc>
      </w:tr>
    </w:tbl>
    <w:p w:rsidR="00535DC7" w:rsidRPr="001308DF" w:rsidRDefault="00535DC7" w:rsidP="00535DC7">
      <w:pPr>
        <w:rPr>
          <w:sz w:val="16"/>
          <w:szCs w:val="16"/>
        </w:rPr>
      </w:pPr>
    </w:p>
    <w:p w:rsidR="00535DC7" w:rsidRPr="00E0232D" w:rsidRDefault="00535DC7" w:rsidP="00E0232D">
      <w:pPr>
        <w:rPr>
          <w:b/>
        </w:rPr>
      </w:pPr>
      <w:r w:rsidRPr="00E0232D">
        <w:rPr>
          <w:b/>
        </w:rPr>
        <w:t>Aceptación</w:t>
      </w:r>
    </w:p>
    <w:tbl>
      <w:tblPr>
        <w:tblW w:w="10206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4"/>
        <w:gridCol w:w="4828"/>
        <w:gridCol w:w="4394"/>
      </w:tblGrid>
      <w:tr w:rsidR="00535DC7" w:rsidTr="008949DE">
        <w:trPr>
          <w:tblHeader/>
        </w:trPr>
        <w:tc>
          <w:tcPr>
            <w:tcW w:w="984" w:type="dxa"/>
          </w:tcPr>
          <w:p w:rsidR="00535DC7" w:rsidRDefault="00535DC7" w:rsidP="00597268">
            <w:pPr>
              <w:pStyle w:val="TableSmHeading"/>
            </w:pPr>
            <w:r>
              <w:t>Fecha ver.</w:t>
            </w:r>
          </w:p>
        </w:tc>
        <w:tc>
          <w:tcPr>
            <w:tcW w:w="4828" w:type="dxa"/>
          </w:tcPr>
          <w:p w:rsidR="00535DC7" w:rsidRDefault="00535DC7" w:rsidP="00597268">
            <w:pPr>
              <w:pStyle w:val="TableSmHeading"/>
            </w:pPr>
            <w:r>
              <w:t>Responsable</w:t>
            </w:r>
          </w:p>
        </w:tc>
        <w:tc>
          <w:tcPr>
            <w:tcW w:w="4394" w:type="dxa"/>
          </w:tcPr>
          <w:p w:rsidR="00535DC7" w:rsidRDefault="00535DC7" w:rsidP="00597268">
            <w:pPr>
              <w:pStyle w:val="TableSmHeading"/>
            </w:pPr>
            <w:r>
              <w:t>Firma</w:t>
            </w:r>
          </w:p>
        </w:tc>
      </w:tr>
      <w:tr w:rsidR="00535DC7" w:rsidTr="008949DE">
        <w:tc>
          <w:tcPr>
            <w:tcW w:w="984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  <w:tc>
          <w:tcPr>
            <w:tcW w:w="4828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</w:tr>
      <w:tr w:rsidR="00535DC7" w:rsidTr="008949DE">
        <w:tc>
          <w:tcPr>
            <w:tcW w:w="984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  <w:tc>
          <w:tcPr>
            <w:tcW w:w="4828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  <w:tc>
          <w:tcPr>
            <w:tcW w:w="4394" w:type="dxa"/>
          </w:tcPr>
          <w:p w:rsidR="00535DC7" w:rsidRPr="00D8536D" w:rsidRDefault="00535DC7" w:rsidP="00597268">
            <w:pPr>
              <w:pStyle w:val="TableMedium"/>
              <w:rPr>
                <w:sz w:val="16"/>
                <w:szCs w:val="16"/>
              </w:rPr>
            </w:pPr>
          </w:p>
        </w:tc>
      </w:tr>
    </w:tbl>
    <w:p w:rsidR="00535DC7" w:rsidRPr="002F6E31" w:rsidRDefault="00535DC7" w:rsidP="00535DC7">
      <w:pPr>
        <w:pStyle w:val="TOCHeading"/>
        <w:rPr>
          <w:sz w:val="16"/>
          <w:szCs w:val="16"/>
        </w:rPr>
      </w:pPr>
    </w:p>
    <w:p w:rsidR="00535DC7" w:rsidRPr="00E0232D" w:rsidRDefault="00535DC7" w:rsidP="00E0232D">
      <w:pPr>
        <w:rPr>
          <w:b/>
        </w:rPr>
      </w:pPr>
      <w:r w:rsidRPr="00E0232D">
        <w:rPr>
          <w:b/>
        </w:rPr>
        <w:t>Información de la versión</w:t>
      </w:r>
    </w:p>
    <w:tbl>
      <w:tblPr>
        <w:tblW w:w="10206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4"/>
        <w:gridCol w:w="9222"/>
      </w:tblGrid>
      <w:tr w:rsidR="00535DC7" w:rsidTr="008949DE">
        <w:trPr>
          <w:tblHeader/>
        </w:trPr>
        <w:tc>
          <w:tcPr>
            <w:tcW w:w="984" w:type="dxa"/>
          </w:tcPr>
          <w:p w:rsidR="00535DC7" w:rsidRDefault="00535DC7" w:rsidP="00597268">
            <w:pPr>
              <w:pStyle w:val="TableSmHeading"/>
              <w:jc w:val="center"/>
            </w:pPr>
            <w:r>
              <w:t>Versión</w:t>
            </w:r>
          </w:p>
        </w:tc>
        <w:tc>
          <w:tcPr>
            <w:tcW w:w="9222" w:type="dxa"/>
          </w:tcPr>
          <w:p w:rsidR="00535DC7" w:rsidRDefault="00535DC7" w:rsidP="00597268">
            <w:pPr>
              <w:pStyle w:val="TableSmHeading"/>
              <w:jc w:val="center"/>
            </w:pPr>
            <w:r>
              <w:t>Comentarios</w:t>
            </w:r>
          </w:p>
        </w:tc>
      </w:tr>
      <w:tr w:rsidR="00535DC7" w:rsidTr="008949DE">
        <w:tc>
          <w:tcPr>
            <w:tcW w:w="984" w:type="dxa"/>
          </w:tcPr>
          <w:p w:rsidR="00535DC7" w:rsidRDefault="00535DC7" w:rsidP="00597268">
            <w:pPr>
              <w:pStyle w:val="TableMedium"/>
            </w:pPr>
          </w:p>
        </w:tc>
        <w:tc>
          <w:tcPr>
            <w:tcW w:w="9222" w:type="dxa"/>
          </w:tcPr>
          <w:p w:rsidR="00535DC7" w:rsidRDefault="00535DC7" w:rsidP="00597268">
            <w:pPr>
              <w:pStyle w:val="TableMedium"/>
            </w:pPr>
          </w:p>
        </w:tc>
      </w:tr>
    </w:tbl>
    <w:p w:rsidR="0092150D" w:rsidRDefault="0092150D" w:rsidP="00CF13E0">
      <w:pPr>
        <w:jc w:val="center"/>
        <w:rPr>
          <w:b/>
          <w:sz w:val="28"/>
          <w:szCs w:val="28"/>
        </w:rPr>
      </w:pPr>
    </w:p>
    <w:p w:rsidR="0092150D" w:rsidRDefault="0092150D" w:rsidP="00CF13E0">
      <w:pPr>
        <w:jc w:val="center"/>
        <w:rPr>
          <w:b/>
          <w:sz w:val="28"/>
          <w:szCs w:val="28"/>
        </w:rPr>
      </w:pPr>
    </w:p>
    <w:p w:rsidR="00B95F7D" w:rsidRPr="00B95F7D" w:rsidRDefault="00B95F7D" w:rsidP="00F97289">
      <w:pPr>
        <w:ind w:left="567" w:hanging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ÍNDICE DE CONTENIDO</w:t>
      </w:r>
    </w:p>
    <w:p w:rsidR="00B95F7D" w:rsidRDefault="00B95F7D"/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06064844"/>
        <w:docPartObj>
          <w:docPartGallery w:val="Table of Contents"/>
          <w:docPartUnique/>
        </w:docPartObj>
      </w:sdtPr>
      <w:sdtContent>
        <w:p w:rsidR="009F56CB" w:rsidRDefault="009F56CB" w:rsidP="00F97289">
          <w:pPr>
            <w:pStyle w:val="TtuloTDC"/>
            <w:ind w:left="284" w:right="260"/>
          </w:pPr>
          <w:r>
            <w:t>Contenido</w:t>
          </w:r>
        </w:p>
        <w:p w:rsidR="00AE47AC" w:rsidRDefault="00D247CC">
          <w:pPr>
            <w:pStyle w:val="TD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9F56CB">
            <w:instrText xml:space="preserve"> TOC \o "1-3" \h \z \u </w:instrText>
          </w:r>
          <w:r>
            <w:fldChar w:fldCharType="separate"/>
          </w:r>
          <w:hyperlink w:anchor="_Toc476557378" w:history="1">
            <w:r w:rsidR="00AE47AC" w:rsidRPr="00AC1452">
              <w:rPr>
                <w:rStyle w:val="Hipervnculo"/>
                <w:noProof/>
              </w:rPr>
              <w:t>1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Control de Versiones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_Toc476557378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4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1"/>
            <w:rPr>
              <w:rFonts w:eastAsiaTheme="minorEastAsia"/>
              <w:noProof/>
              <w:lang w:val="en-US"/>
            </w:rPr>
          </w:pPr>
          <w:hyperlink w:anchor="_Toc476557379" w:history="1">
            <w:r w:rsidR="00AE47AC" w:rsidRPr="00AC1452">
              <w:rPr>
                <w:rStyle w:val="Hipervnculo"/>
                <w:noProof/>
              </w:rPr>
              <w:t>2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Objeto del documento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_Toc476557379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4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1"/>
            <w:rPr>
              <w:rFonts w:eastAsiaTheme="minorEastAsia"/>
              <w:noProof/>
              <w:lang w:val="en-US"/>
            </w:rPr>
          </w:pPr>
          <w:hyperlink w:anchor="_Toc476557380" w:history="1">
            <w:r w:rsidR="00AE47AC" w:rsidRPr="00AC1452">
              <w:rPr>
                <w:rStyle w:val="Hipervnculo"/>
                <w:noProof/>
              </w:rPr>
              <w:t>3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Instrucciones de cumplimentación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_Toc476557380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4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1"/>
            <w:rPr>
              <w:rFonts w:eastAsiaTheme="minorEastAsia"/>
              <w:noProof/>
              <w:lang w:val="en-US"/>
            </w:rPr>
          </w:pPr>
          <w:hyperlink w:anchor="_Toc476557381" w:history="1">
            <w:r w:rsidR="00AE47AC" w:rsidRPr="00AC1452">
              <w:rPr>
                <w:rStyle w:val="Hipervnculo"/>
                <w:noProof/>
              </w:rPr>
              <w:t>4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Componentes software desarrollados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_Toc476557381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5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1"/>
            <w:rPr>
              <w:rFonts w:eastAsiaTheme="minorEastAsia"/>
              <w:noProof/>
              <w:lang w:val="en-US"/>
            </w:rPr>
          </w:pPr>
          <w:hyperlink w:anchor="_Toc476557382" w:history="1">
            <w:r w:rsidR="00AE47AC" w:rsidRPr="00AC1452">
              <w:rPr>
                <w:rStyle w:val="Hipervnculo"/>
                <w:noProof/>
              </w:rPr>
              <w:t>5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Relación entre componentes desarrollados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_Toc476557382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7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1"/>
            <w:rPr>
              <w:rFonts w:eastAsiaTheme="minorEastAsia"/>
              <w:noProof/>
              <w:lang w:val="en-US"/>
            </w:rPr>
          </w:pPr>
          <w:hyperlink w:anchor="_Toc476557383" w:history="1">
            <w:r w:rsidR="00AE47AC" w:rsidRPr="00AC1452">
              <w:rPr>
                <w:rStyle w:val="Hipervnculo"/>
                <w:noProof/>
              </w:rPr>
              <w:t>6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Interacción con componentes externos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_Toc476557383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8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1"/>
            <w:rPr>
              <w:rFonts w:eastAsiaTheme="minorEastAsia"/>
              <w:noProof/>
              <w:lang w:val="en-US"/>
            </w:rPr>
          </w:pPr>
          <w:hyperlink w:anchor="_Toc476557384" w:history="1">
            <w:r w:rsidR="00AE47AC" w:rsidRPr="00AC1452">
              <w:rPr>
                <w:rStyle w:val="Hipervnculo"/>
                <w:noProof/>
              </w:rPr>
              <w:t>7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Esquema lógico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_Toc476557384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9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1"/>
            <w:rPr>
              <w:rFonts w:eastAsiaTheme="minorEastAsia"/>
              <w:noProof/>
              <w:lang w:val="en-US"/>
            </w:rPr>
          </w:pPr>
          <w:hyperlink w:anchor="_Toc476557385" w:history="1">
            <w:r w:rsidR="00AE47AC" w:rsidRPr="00AC1452">
              <w:rPr>
                <w:rStyle w:val="Hipervnculo"/>
                <w:noProof/>
              </w:rPr>
              <w:t>8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Plataforma tecnológica utilizada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_Toc476557385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11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1"/>
            <w:rPr>
              <w:rFonts w:eastAsiaTheme="minorEastAsia"/>
              <w:noProof/>
              <w:lang w:val="en-US"/>
            </w:rPr>
          </w:pPr>
          <w:hyperlink w:anchor="_Toc476557386" w:history="1">
            <w:r w:rsidR="00AE47AC" w:rsidRPr="00AC1452">
              <w:rPr>
                <w:rStyle w:val="Hipervnculo"/>
                <w:noProof/>
              </w:rPr>
              <w:t>9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Balanceadores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_Toc476557386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11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1"/>
            <w:rPr>
              <w:rFonts w:eastAsiaTheme="minorEastAsia"/>
              <w:noProof/>
              <w:lang w:val="en-US"/>
            </w:rPr>
          </w:pPr>
          <w:hyperlink w:anchor="_Toc476557387" w:history="1">
            <w:r w:rsidR="00AE47AC" w:rsidRPr="00AC1452">
              <w:rPr>
                <w:rStyle w:val="Hipervnculo"/>
                <w:noProof/>
              </w:rPr>
              <w:t>10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Certificados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_Toc476557387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12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1"/>
            <w:rPr>
              <w:rFonts w:eastAsiaTheme="minorEastAsia"/>
              <w:noProof/>
              <w:lang w:val="en-US"/>
            </w:rPr>
          </w:pPr>
          <w:hyperlink w:anchor="_Toc476557388" w:history="1">
            <w:r w:rsidR="00AE47AC" w:rsidRPr="00AC1452">
              <w:rPr>
                <w:rStyle w:val="Hipervnculo"/>
                <w:noProof/>
              </w:rPr>
              <w:t>11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Otros datos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_Toc476557388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12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1"/>
            <w:rPr>
              <w:rFonts w:eastAsiaTheme="minorEastAsia"/>
              <w:noProof/>
              <w:lang w:val="en-US"/>
            </w:rPr>
          </w:pPr>
          <w:hyperlink w:anchor="_Toc476557389" w:history="1">
            <w:r w:rsidR="00AE47AC" w:rsidRPr="00AC1452">
              <w:rPr>
                <w:rStyle w:val="Hipervnculo"/>
                <w:noProof/>
              </w:rPr>
              <w:t>12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noProof/>
              </w:rPr>
              <w:t>Esquema físico despliegue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_Toc476557389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12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2"/>
            <w:rPr>
              <w:rFonts w:eastAsiaTheme="minorEastAsia"/>
              <w:noProof/>
              <w:lang w:val="en-US"/>
            </w:rPr>
          </w:pPr>
          <w:hyperlink w:anchor="_Toc476557390" w:history="1">
            <w:r w:rsidR="00AE47AC" w:rsidRPr="00AC1452">
              <w:rPr>
                <w:rStyle w:val="Hipervnculo"/>
                <w:i/>
                <w:iCs/>
                <w:noProof/>
              </w:rPr>
              <w:t>12.1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i/>
                <w:iCs/>
                <w:noProof/>
              </w:rPr>
              <w:t>Integración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_Toc476557390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12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2"/>
            <w:rPr>
              <w:rFonts w:eastAsiaTheme="minorEastAsia"/>
              <w:noProof/>
              <w:lang w:val="en-US"/>
            </w:rPr>
          </w:pPr>
          <w:hyperlink w:anchor="_Toc476557391" w:history="1">
            <w:r w:rsidR="00AE47AC" w:rsidRPr="00AC1452">
              <w:rPr>
                <w:rStyle w:val="Hipervnculo"/>
                <w:i/>
                <w:iCs/>
                <w:noProof/>
              </w:rPr>
              <w:t>12.2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i/>
                <w:iCs/>
                <w:noProof/>
              </w:rPr>
              <w:t>PreProducción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_Toc476557391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13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2"/>
            <w:rPr>
              <w:rFonts w:eastAsiaTheme="minorEastAsia"/>
              <w:noProof/>
              <w:lang w:val="en-US"/>
            </w:rPr>
          </w:pPr>
          <w:hyperlink w:anchor="_Toc476557392" w:history="1">
            <w:r w:rsidR="00AE47AC" w:rsidRPr="00AC1452">
              <w:rPr>
                <w:rStyle w:val="Hipervnculo"/>
                <w:i/>
                <w:iCs/>
                <w:noProof/>
              </w:rPr>
              <w:t>12.3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i/>
                <w:iCs/>
                <w:noProof/>
              </w:rPr>
              <w:t>Servicios Estables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_Toc476557392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13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AE47AC" w:rsidRDefault="005B4718">
          <w:pPr>
            <w:pStyle w:val="TDC2"/>
            <w:rPr>
              <w:rFonts w:eastAsiaTheme="minorEastAsia"/>
              <w:noProof/>
              <w:lang w:val="en-US"/>
            </w:rPr>
          </w:pPr>
          <w:hyperlink w:anchor="_Toc476557393" w:history="1">
            <w:r w:rsidR="00AE47AC" w:rsidRPr="00AC1452">
              <w:rPr>
                <w:rStyle w:val="Hipervnculo"/>
                <w:i/>
                <w:iCs/>
                <w:noProof/>
              </w:rPr>
              <w:t>12.4</w:t>
            </w:r>
            <w:r w:rsidR="00AE47AC">
              <w:rPr>
                <w:rFonts w:eastAsiaTheme="minorEastAsia"/>
                <w:noProof/>
                <w:lang w:val="en-US"/>
              </w:rPr>
              <w:tab/>
            </w:r>
            <w:r w:rsidR="00AE47AC" w:rsidRPr="00AC1452">
              <w:rPr>
                <w:rStyle w:val="Hipervnculo"/>
                <w:i/>
                <w:iCs/>
                <w:noProof/>
              </w:rPr>
              <w:t>Producción</w:t>
            </w:r>
            <w:r w:rsidR="00AE47AC">
              <w:rPr>
                <w:noProof/>
                <w:webHidden/>
              </w:rPr>
              <w:tab/>
            </w:r>
            <w:r w:rsidR="00AE47AC">
              <w:rPr>
                <w:noProof/>
                <w:webHidden/>
              </w:rPr>
              <w:fldChar w:fldCharType="begin"/>
            </w:r>
            <w:r w:rsidR="00AE47AC">
              <w:rPr>
                <w:noProof/>
                <w:webHidden/>
              </w:rPr>
              <w:instrText xml:space="preserve"> PAGEREF _Toc476557393 \h </w:instrText>
            </w:r>
            <w:r w:rsidR="00AE47AC">
              <w:rPr>
                <w:noProof/>
                <w:webHidden/>
              </w:rPr>
            </w:r>
            <w:r w:rsidR="00AE47AC">
              <w:rPr>
                <w:noProof/>
                <w:webHidden/>
              </w:rPr>
              <w:fldChar w:fldCharType="separate"/>
            </w:r>
            <w:r w:rsidR="00AE47AC">
              <w:rPr>
                <w:noProof/>
                <w:webHidden/>
              </w:rPr>
              <w:t>13</w:t>
            </w:r>
            <w:r w:rsidR="00AE47AC">
              <w:rPr>
                <w:noProof/>
                <w:webHidden/>
              </w:rPr>
              <w:fldChar w:fldCharType="end"/>
            </w:r>
          </w:hyperlink>
        </w:p>
        <w:p w:rsidR="009F56CB" w:rsidRDefault="00D247CC" w:rsidP="009F56CB">
          <w:r>
            <w:fldChar w:fldCharType="end"/>
          </w:r>
        </w:p>
      </w:sdtContent>
    </w:sdt>
    <w:p w:rsidR="00595118" w:rsidRDefault="00595118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95118" w:rsidRDefault="00595118" w:rsidP="00EE58E5">
      <w:pPr>
        <w:pStyle w:val="Ttulo1"/>
        <w:spacing w:before="240" w:after="240"/>
        <w:ind w:left="431" w:hanging="431"/>
      </w:pPr>
      <w:bookmarkStart w:id="0" w:name="_Toc476557378"/>
      <w:r>
        <w:lastRenderedPageBreak/>
        <w:t>Control de Versiones</w:t>
      </w:r>
      <w:bookmarkEnd w:id="0"/>
    </w:p>
    <w:tbl>
      <w:tblPr>
        <w:tblStyle w:val="Listaclara-nfasis11"/>
        <w:tblW w:w="10460" w:type="dxa"/>
        <w:tblInd w:w="108" w:type="dxa"/>
        <w:tblLook w:val="04A0" w:firstRow="1" w:lastRow="0" w:firstColumn="1" w:lastColumn="0" w:noHBand="0" w:noVBand="1"/>
      </w:tblPr>
      <w:tblGrid>
        <w:gridCol w:w="1630"/>
        <w:gridCol w:w="1731"/>
        <w:gridCol w:w="7099"/>
      </w:tblGrid>
      <w:tr w:rsidR="00A94544" w:rsidTr="00583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8DB3E2" w:themeFill="text2" w:themeFillTint="66"/>
          </w:tcPr>
          <w:p w:rsidR="00595118" w:rsidRPr="00A94544" w:rsidRDefault="00595118" w:rsidP="00437E2F">
            <w:pPr>
              <w:jc w:val="center"/>
            </w:pPr>
            <w:r w:rsidRPr="00A94544">
              <w:t>Versión</w:t>
            </w:r>
          </w:p>
        </w:tc>
        <w:tc>
          <w:tcPr>
            <w:tcW w:w="173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8DB3E2" w:themeFill="text2" w:themeFillTint="66"/>
          </w:tcPr>
          <w:p w:rsidR="00595118" w:rsidRPr="00A94544" w:rsidRDefault="00A8393C" w:rsidP="00437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544">
              <w:t>Fecha</w:t>
            </w:r>
          </w:p>
        </w:tc>
        <w:tc>
          <w:tcPr>
            <w:tcW w:w="709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8DB3E2" w:themeFill="text2" w:themeFillTint="66"/>
          </w:tcPr>
          <w:p w:rsidR="00595118" w:rsidRPr="00A94544" w:rsidRDefault="00A8393C" w:rsidP="00437E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4544">
              <w:t>Descripción</w:t>
            </w:r>
          </w:p>
        </w:tc>
      </w:tr>
      <w:tr w:rsidR="00595118" w:rsidTr="0058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right w:val="single" w:sz="8" w:space="0" w:color="4F81BD" w:themeColor="accent1"/>
            </w:tcBorders>
            <w:vAlign w:val="center"/>
          </w:tcPr>
          <w:p w:rsidR="00595118" w:rsidRPr="00044A64" w:rsidRDefault="004537A6" w:rsidP="00CB3531">
            <w:pPr>
              <w:jc w:val="left"/>
              <w:rPr>
                <w:b w:val="0"/>
              </w:rPr>
            </w:pPr>
            <w:r w:rsidRPr="00044A64">
              <w:rPr>
                <w:b w:val="0"/>
              </w:rPr>
              <w:t>1.0</w:t>
            </w:r>
          </w:p>
        </w:tc>
        <w:tc>
          <w:tcPr>
            <w:tcW w:w="173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595118" w:rsidRPr="00CB3531" w:rsidRDefault="00F8543E" w:rsidP="00F854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  <w:r w:rsidR="004537A6">
              <w:t>/0</w:t>
            </w:r>
            <w:r>
              <w:t>7</w:t>
            </w:r>
            <w:r w:rsidR="004537A6">
              <w:t>/2017</w:t>
            </w:r>
          </w:p>
        </w:tc>
        <w:tc>
          <w:tcPr>
            <w:tcW w:w="7099" w:type="dxa"/>
            <w:tcBorders>
              <w:left w:val="single" w:sz="8" w:space="0" w:color="4F81BD" w:themeColor="accent1"/>
            </w:tcBorders>
            <w:vAlign w:val="center"/>
          </w:tcPr>
          <w:p w:rsidR="00595118" w:rsidRPr="00CB3531" w:rsidRDefault="004537A6" w:rsidP="00CB35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 inicial.</w:t>
            </w:r>
          </w:p>
        </w:tc>
      </w:tr>
      <w:tr w:rsidR="00595118" w:rsidTr="0058306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595118" w:rsidRPr="00CB3531" w:rsidRDefault="00595118" w:rsidP="00CB3531">
            <w:pPr>
              <w:jc w:val="left"/>
            </w:pPr>
          </w:p>
        </w:tc>
        <w:tc>
          <w:tcPr>
            <w:tcW w:w="173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595118" w:rsidRPr="00CB3531" w:rsidRDefault="00595118" w:rsidP="00CB35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595118" w:rsidRPr="00CB3531" w:rsidRDefault="00595118" w:rsidP="00CB35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5118" w:rsidTr="0058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right w:val="single" w:sz="8" w:space="0" w:color="4F81BD" w:themeColor="accent1"/>
            </w:tcBorders>
            <w:vAlign w:val="center"/>
          </w:tcPr>
          <w:p w:rsidR="00595118" w:rsidRPr="00CB3531" w:rsidRDefault="00595118" w:rsidP="00CB3531">
            <w:pPr>
              <w:jc w:val="left"/>
            </w:pPr>
          </w:p>
        </w:tc>
        <w:tc>
          <w:tcPr>
            <w:tcW w:w="173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595118" w:rsidRPr="00CB3531" w:rsidRDefault="00595118" w:rsidP="00CB35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9" w:type="dxa"/>
            <w:tcBorders>
              <w:left w:val="single" w:sz="8" w:space="0" w:color="4F81BD" w:themeColor="accent1"/>
            </w:tcBorders>
            <w:vAlign w:val="center"/>
          </w:tcPr>
          <w:p w:rsidR="00595118" w:rsidRPr="00CB3531" w:rsidRDefault="00595118" w:rsidP="00CB353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118" w:rsidTr="0058306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595118" w:rsidRPr="00CB3531" w:rsidRDefault="00595118" w:rsidP="00CB3531">
            <w:pPr>
              <w:jc w:val="left"/>
            </w:pPr>
          </w:p>
        </w:tc>
        <w:tc>
          <w:tcPr>
            <w:tcW w:w="173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595118" w:rsidRPr="00CB3531" w:rsidRDefault="00595118" w:rsidP="00CB35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595118" w:rsidRPr="00CB3531" w:rsidRDefault="00595118" w:rsidP="00CB353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95118" w:rsidRDefault="00595118" w:rsidP="00595118">
      <w:bookmarkStart w:id="1" w:name="_Toc345056588"/>
      <w:bookmarkStart w:id="2" w:name="_Toc362277934"/>
    </w:p>
    <w:p w:rsidR="00EE58E5" w:rsidRPr="00DC268F" w:rsidRDefault="00EE58E5" w:rsidP="00EE58E5">
      <w:pPr>
        <w:pStyle w:val="Ttulo1"/>
        <w:spacing w:before="240" w:after="240"/>
        <w:ind w:left="431" w:hanging="431"/>
      </w:pPr>
      <w:bookmarkStart w:id="3" w:name="_Toc476557379"/>
      <w:r w:rsidRPr="00DC268F">
        <w:t>Objet</w:t>
      </w:r>
      <w:bookmarkEnd w:id="1"/>
      <w:r>
        <w:t>o del documento</w:t>
      </w:r>
      <w:bookmarkEnd w:id="2"/>
      <w:bookmarkEnd w:id="3"/>
    </w:p>
    <w:p w:rsidR="00EE58E5" w:rsidRDefault="00EE58E5" w:rsidP="00EE58E5">
      <w:r>
        <w:t>El objeto</w:t>
      </w:r>
      <w:r w:rsidRPr="00D10AA0">
        <w:t xml:space="preserve"> de este documento </w:t>
      </w:r>
      <w:r>
        <w:t xml:space="preserve">es </w:t>
      </w:r>
      <w:r w:rsidR="00595118">
        <w:t xml:space="preserve">especificar la disposición física de los </w:t>
      </w:r>
      <w:r w:rsidR="00A8393C">
        <w:t>componentes</w:t>
      </w:r>
      <w:r w:rsidR="00595118">
        <w:t xml:space="preserve"> software desarrollados en los servidores, e indicar las relaciones entre estos artefactos.</w:t>
      </w:r>
    </w:p>
    <w:p w:rsidR="00595118" w:rsidRDefault="00595118" w:rsidP="00EE58E5"/>
    <w:p w:rsidR="00EE58E5" w:rsidRDefault="00595118" w:rsidP="00EE58E5">
      <w:pPr>
        <w:pStyle w:val="Ttulo1"/>
        <w:spacing w:before="240" w:after="240"/>
        <w:ind w:left="431" w:hanging="431"/>
      </w:pPr>
      <w:bookmarkStart w:id="4" w:name="_Toc476557380"/>
      <w:r>
        <w:t>Instrucciones de cumplimentación</w:t>
      </w:r>
      <w:bookmarkEnd w:id="4"/>
    </w:p>
    <w:p w:rsidR="00B36E2F" w:rsidRDefault="00B36E2F" w:rsidP="00B36E2F">
      <w:pPr>
        <w:pStyle w:val="Normal2"/>
      </w:pPr>
      <w:bookmarkStart w:id="5" w:name="_Toc362277936"/>
      <w:r>
        <w:t>Los apartados 1, 4, 5</w:t>
      </w:r>
      <w:r w:rsidR="004A2E9A">
        <w:t>, 6</w:t>
      </w:r>
      <w:r w:rsidR="0063444D">
        <w:t>,</w:t>
      </w:r>
      <w:r>
        <w:t xml:space="preserve"> </w:t>
      </w:r>
      <w:r w:rsidR="004A2E9A">
        <w:t>7</w:t>
      </w:r>
      <w:r w:rsidR="0063444D">
        <w:t xml:space="preserve"> y 10</w:t>
      </w:r>
      <w:r>
        <w:t xml:space="preserve"> serán cumplimentados por desarrollo.</w:t>
      </w:r>
      <w:r w:rsidR="008816C7">
        <w:t xml:space="preserve"> Adicionalmente puede especificar su persistencia de Sesión en el apartado 9.</w:t>
      </w:r>
    </w:p>
    <w:p w:rsidR="00B36E2F" w:rsidRDefault="00B36E2F" w:rsidP="00B36E2F">
      <w:pPr>
        <w:pStyle w:val="Normal2"/>
      </w:pPr>
      <w:r>
        <w:t xml:space="preserve">Los </w:t>
      </w:r>
      <w:r w:rsidR="00076D87">
        <w:t>apartados 8</w:t>
      </w:r>
      <w:r>
        <w:t>, 9, 11</w:t>
      </w:r>
      <w:r w:rsidR="004A2E9A">
        <w:t xml:space="preserve"> y 12</w:t>
      </w:r>
      <w:r>
        <w:t xml:space="preserve"> por Sistemas. </w:t>
      </w:r>
    </w:p>
    <w:p w:rsidR="00A8393C" w:rsidRDefault="00595118">
      <w:pPr>
        <w:sectPr w:rsidR="00A8393C" w:rsidSect="008949DE">
          <w:headerReference w:type="default" r:id="rId10"/>
          <w:footerReference w:type="default" r:id="rId11"/>
          <w:headerReference w:type="first" r:id="rId12"/>
          <w:pgSz w:w="11906" w:h="16838" w:code="9"/>
          <w:pgMar w:top="720" w:right="720" w:bottom="720" w:left="720" w:header="709" w:footer="709" w:gutter="0"/>
          <w:cols w:space="708"/>
          <w:titlePg/>
          <w:docGrid w:linePitch="360"/>
        </w:sectPr>
      </w:pPr>
      <w:r>
        <w:br w:type="page"/>
      </w:r>
    </w:p>
    <w:p w:rsidR="00EE58E5" w:rsidRDefault="00A8393C" w:rsidP="00EE58E5">
      <w:pPr>
        <w:pStyle w:val="Ttulo1"/>
        <w:spacing w:before="240" w:after="240"/>
        <w:ind w:left="431" w:hanging="431"/>
      </w:pPr>
      <w:bookmarkStart w:id="6" w:name="_Toc476557381"/>
      <w:bookmarkEnd w:id="5"/>
      <w:r>
        <w:lastRenderedPageBreak/>
        <w:t>Componentes software desarrollados</w:t>
      </w:r>
      <w:bookmarkEnd w:id="6"/>
    </w:p>
    <w:tbl>
      <w:tblPr>
        <w:tblW w:w="15266" w:type="dxa"/>
        <w:jc w:val="center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3"/>
        <w:gridCol w:w="1128"/>
        <w:gridCol w:w="1369"/>
        <w:gridCol w:w="3020"/>
        <w:gridCol w:w="1965"/>
        <w:gridCol w:w="956"/>
        <w:gridCol w:w="1363"/>
        <w:gridCol w:w="1089"/>
        <w:gridCol w:w="693"/>
        <w:gridCol w:w="700"/>
      </w:tblGrid>
      <w:tr w:rsidR="00205D87" w:rsidRPr="00E07BA0" w:rsidTr="00997A3F">
        <w:trPr>
          <w:trHeight w:val="458"/>
          <w:jc w:val="center"/>
        </w:trPr>
        <w:tc>
          <w:tcPr>
            <w:tcW w:w="2983" w:type="dxa"/>
            <w:vMerge w:val="restart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  <w:hideMark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Nombre componente</w:t>
            </w:r>
          </w:p>
        </w:tc>
        <w:tc>
          <w:tcPr>
            <w:tcW w:w="1128" w:type="dxa"/>
            <w:vMerge w:val="restart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Tecnología</w:t>
            </w:r>
          </w:p>
        </w:tc>
        <w:tc>
          <w:tcPr>
            <w:tcW w:w="1369" w:type="dxa"/>
            <w:vMerge w:val="restart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 xml:space="preserve">Tipo </w:t>
            </w:r>
          </w:p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servidor despliegue</w:t>
            </w:r>
          </w:p>
        </w:tc>
        <w:tc>
          <w:tcPr>
            <w:tcW w:w="3020" w:type="dxa"/>
            <w:vMerge w:val="restart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noWrap/>
            <w:vAlign w:val="center"/>
            <w:hideMark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Descripción funcional breve</w:t>
            </w:r>
          </w:p>
        </w:tc>
        <w:tc>
          <w:tcPr>
            <w:tcW w:w="1965" w:type="dxa"/>
            <w:vMerge w:val="restart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EB2729" w:rsidRDefault="00EB2729" w:rsidP="00205D8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lang w:eastAsia="es-ES"/>
              </w:rPr>
            </w:pPr>
            <w:r w:rsidRPr="00EB2729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Estimación recursos</w:t>
            </w:r>
          </w:p>
        </w:tc>
        <w:tc>
          <w:tcPr>
            <w:tcW w:w="3408" w:type="dxa"/>
            <w:gridSpan w:val="3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Nº usuarios estimados</w:t>
            </w:r>
          </w:p>
        </w:tc>
        <w:tc>
          <w:tcPr>
            <w:tcW w:w="1393" w:type="dxa"/>
            <w:gridSpan w:val="2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Nº peticiones estimadas</w:t>
            </w:r>
          </w:p>
        </w:tc>
      </w:tr>
      <w:tr w:rsidR="001C53A4" w:rsidRPr="00E07BA0" w:rsidTr="00997A3F">
        <w:trPr>
          <w:trHeight w:val="458"/>
          <w:jc w:val="center"/>
        </w:trPr>
        <w:tc>
          <w:tcPr>
            <w:tcW w:w="2983" w:type="dxa"/>
            <w:vMerge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  <w:hideMark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</w:p>
        </w:tc>
        <w:tc>
          <w:tcPr>
            <w:tcW w:w="1128" w:type="dxa"/>
            <w:vMerge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</w:p>
        </w:tc>
        <w:tc>
          <w:tcPr>
            <w:tcW w:w="1369" w:type="dxa"/>
            <w:vMerge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</w:p>
        </w:tc>
        <w:tc>
          <w:tcPr>
            <w:tcW w:w="3020" w:type="dxa"/>
            <w:vMerge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noWrap/>
            <w:vAlign w:val="center"/>
            <w:hideMark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</w:p>
        </w:tc>
        <w:tc>
          <w:tcPr>
            <w:tcW w:w="1965" w:type="dxa"/>
            <w:vMerge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</w:tcPr>
          <w:p w:rsidR="00EB2729" w:rsidRPr="00EB2729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</w:p>
        </w:tc>
        <w:tc>
          <w:tcPr>
            <w:tcW w:w="956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Totales</w:t>
            </w:r>
          </w:p>
        </w:tc>
        <w:tc>
          <w:tcPr>
            <w:tcW w:w="1363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8D4F5C" w:rsidRDefault="00EB2729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Concurrentes</w:t>
            </w:r>
          </w:p>
        </w:tc>
        <w:tc>
          <w:tcPr>
            <w:tcW w:w="1089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8D4F5C" w:rsidRDefault="00EB2729" w:rsidP="00522A9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Ámbito</w:t>
            </w:r>
          </w:p>
        </w:tc>
        <w:tc>
          <w:tcPr>
            <w:tcW w:w="693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8D4F5C" w:rsidRDefault="00EB2729" w:rsidP="00D943B2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/día</w:t>
            </w:r>
          </w:p>
        </w:tc>
        <w:tc>
          <w:tcPr>
            <w:tcW w:w="700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EB2729" w:rsidRPr="008D4F5C" w:rsidRDefault="00EB2729" w:rsidP="00A8393C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Pico/ hora</w:t>
            </w:r>
          </w:p>
        </w:tc>
      </w:tr>
      <w:tr w:rsidR="00B3449E" w:rsidRPr="00E07BA0" w:rsidTr="00997A3F">
        <w:trPr>
          <w:trHeight w:val="458"/>
          <w:jc w:val="center"/>
        </w:trPr>
        <w:tc>
          <w:tcPr>
            <w:tcW w:w="2983" w:type="dxa"/>
            <w:tcBorders>
              <w:top w:val="single" w:sz="6" w:space="0" w:color="548DD4" w:themeColor="text2" w:themeTint="99"/>
            </w:tcBorders>
            <w:shd w:val="clear" w:color="auto" w:fill="auto"/>
            <w:vAlign w:val="center"/>
          </w:tcPr>
          <w:p w:rsidR="00B3449E" w:rsidRPr="0098119A" w:rsidRDefault="00C20D07" w:rsidP="00B3449E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1128" w:type="dxa"/>
            <w:tcBorders>
              <w:top w:val="single" w:sz="6" w:space="0" w:color="548DD4" w:themeColor="text2" w:themeTint="99"/>
            </w:tcBorders>
            <w:vAlign w:val="center"/>
          </w:tcPr>
          <w:p w:rsidR="00B3449E" w:rsidRPr="0079502D" w:rsidRDefault="00021C1D" w:rsidP="00B3449E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WAR</w:t>
            </w:r>
          </w:p>
        </w:tc>
        <w:tc>
          <w:tcPr>
            <w:tcW w:w="1369" w:type="dxa"/>
            <w:tcBorders>
              <w:top w:val="single" w:sz="6" w:space="0" w:color="548DD4" w:themeColor="text2" w:themeTint="99"/>
            </w:tcBorders>
            <w:vAlign w:val="center"/>
          </w:tcPr>
          <w:p w:rsidR="00B3449E" w:rsidRPr="0079502D" w:rsidRDefault="00021C1D" w:rsidP="00B3449E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3020" w:type="dxa"/>
            <w:tcBorders>
              <w:top w:val="single" w:sz="6" w:space="0" w:color="548DD4" w:themeColor="text2" w:themeTint="99"/>
            </w:tcBorders>
            <w:shd w:val="clear" w:color="auto" w:fill="auto"/>
            <w:noWrap/>
            <w:vAlign w:val="center"/>
          </w:tcPr>
          <w:p w:rsidR="00B3449E" w:rsidRPr="0079502D" w:rsidRDefault="009146C5" w:rsidP="00B3449E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Aplicación de administración de constantes y tipos.</w:t>
            </w:r>
          </w:p>
        </w:tc>
        <w:tc>
          <w:tcPr>
            <w:tcW w:w="1965" w:type="dxa"/>
            <w:tcBorders>
              <w:top w:val="single" w:sz="6" w:space="0" w:color="548DD4" w:themeColor="text2" w:themeTint="99"/>
            </w:tcBorders>
          </w:tcPr>
          <w:p w:rsidR="00B3449E" w:rsidRPr="00EB2729" w:rsidRDefault="00C20D07" w:rsidP="00B3449E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X</w:t>
            </w:r>
            <w:r w:rsidR="009146C5">
              <w:rPr>
                <w:rFonts w:ascii="Calibri" w:eastAsia="Times New Roman" w:hAnsi="Calibri" w:cs="Calibri"/>
                <w:lang w:eastAsia="es-ES"/>
              </w:rPr>
              <w:t xml:space="preserve"> GB RAM</w:t>
            </w:r>
          </w:p>
        </w:tc>
        <w:tc>
          <w:tcPr>
            <w:tcW w:w="956" w:type="dxa"/>
            <w:tcBorders>
              <w:top w:val="single" w:sz="6" w:space="0" w:color="548DD4" w:themeColor="text2" w:themeTint="99"/>
            </w:tcBorders>
            <w:vAlign w:val="center"/>
          </w:tcPr>
          <w:p w:rsidR="00B3449E" w:rsidRDefault="00B3449E" w:rsidP="00B3449E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63" w:type="dxa"/>
            <w:tcBorders>
              <w:top w:val="single" w:sz="6" w:space="0" w:color="548DD4" w:themeColor="text2" w:themeTint="99"/>
            </w:tcBorders>
            <w:vAlign w:val="center"/>
          </w:tcPr>
          <w:p w:rsidR="00B3449E" w:rsidRDefault="00B3449E" w:rsidP="00B3449E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089" w:type="dxa"/>
            <w:tcBorders>
              <w:top w:val="single" w:sz="6" w:space="0" w:color="548DD4" w:themeColor="text2" w:themeTint="99"/>
            </w:tcBorders>
            <w:vAlign w:val="center"/>
          </w:tcPr>
          <w:p w:rsidR="00B3449E" w:rsidRDefault="00B3449E" w:rsidP="00B3449E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93" w:type="dxa"/>
            <w:tcBorders>
              <w:top w:val="single" w:sz="6" w:space="0" w:color="548DD4" w:themeColor="text2" w:themeTint="99"/>
            </w:tcBorders>
            <w:vAlign w:val="center"/>
          </w:tcPr>
          <w:p w:rsidR="00B3449E" w:rsidRDefault="00B3449E" w:rsidP="00B3449E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700" w:type="dxa"/>
            <w:tcBorders>
              <w:top w:val="single" w:sz="6" w:space="0" w:color="548DD4" w:themeColor="text2" w:themeTint="99"/>
            </w:tcBorders>
            <w:vAlign w:val="center"/>
          </w:tcPr>
          <w:p w:rsidR="00B3449E" w:rsidRDefault="00B3449E" w:rsidP="00B3449E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C769AB" w:rsidRPr="00E07BA0" w:rsidTr="00997A3F">
        <w:trPr>
          <w:trHeight w:val="458"/>
          <w:jc w:val="center"/>
        </w:trPr>
        <w:tc>
          <w:tcPr>
            <w:tcW w:w="2983" w:type="dxa"/>
            <w:tcBorders>
              <w:top w:val="single" w:sz="6" w:space="0" w:color="548DD4" w:themeColor="text2" w:themeTint="99"/>
            </w:tcBorders>
            <w:shd w:val="clear" w:color="auto" w:fill="auto"/>
            <w:vAlign w:val="center"/>
          </w:tcPr>
          <w:p w:rsidR="00C769AB" w:rsidRPr="0098119A" w:rsidRDefault="0074061C" w:rsidP="00C769AB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</w:t>
            </w:r>
            <w:r w:rsidR="00C769AB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onitoriza-web.war</w:t>
            </w:r>
          </w:p>
        </w:tc>
        <w:tc>
          <w:tcPr>
            <w:tcW w:w="1128" w:type="dxa"/>
            <w:tcBorders>
              <w:top w:val="single" w:sz="6" w:space="0" w:color="548DD4" w:themeColor="text2" w:themeTint="99"/>
            </w:tcBorders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WAR</w:t>
            </w:r>
          </w:p>
        </w:tc>
        <w:tc>
          <w:tcPr>
            <w:tcW w:w="1369" w:type="dxa"/>
            <w:tcBorders>
              <w:top w:val="single" w:sz="6" w:space="0" w:color="548DD4" w:themeColor="text2" w:themeTint="99"/>
            </w:tcBorders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Aplicaciones</w:t>
            </w:r>
          </w:p>
        </w:tc>
        <w:tc>
          <w:tcPr>
            <w:tcW w:w="3020" w:type="dxa"/>
            <w:tcBorders>
              <w:top w:val="single" w:sz="6" w:space="0" w:color="548DD4" w:themeColor="text2" w:themeTint="99"/>
            </w:tcBorders>
            <w:shd w:val="clear" w:color="auto" w:fill="auto"/>
            <w:noWrap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Administración Web </w:t>
            </w:r>
          </w:p>
        </w:tc>
        <w:tc>
          <w:tcPr>
            <w:tcW w:w="1965" w:type="dxa"/>
            <w:tcBorders>
              <w:top w:val="single" w:sz="6" w:space="0" w:color="548DD4" w:themeColor="text2" w:themeTint="99"/>
            </w:tcBorders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X GB</w:t>
            </w:r>
          </w:p>
        </w:tc>
        <w:tc>
          <w:tcPr>
            <w:tcW w:w="956" w:type="dxa"/>
            <w:tcBorders>
              <w:top w:val="single" w:sz="6" w:space="0" w:color="548DD4" w:themeColor="text2" w:themeTint="99"/>
            </w:tcBorders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63" w:type="dxa"/>
            <w:tcBorders>
              <w:top w:val="single" w:sz="6" w:space="0" w:color="548DD4" w:themeColor="text2" w:themeTint="99"/>
            </w:tcBorders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089" w:type="dxa"/>
            <w:tcBorders>
              <w:top w:val="single" w:sz="6" w:space="0" w:color="548DD4" w:themeColor="text2" w:themeTint="99"/>
            </w:tcBorders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93" w:type="dxa"/>
            <w:tcBorders>
              <w:top w:val="single" w:sz="6" w:space="0" w:color="548DD4" w:themeColor="text2" w:themeTint="99"/>
            </w:tcBorders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700" w:type="dxa"/>
            <w:tcBorders>
              <w:top w:val="single" w:sz="6" w:space="0" w:color="548DD4" w:themeColor="text2" w:themeTint="99"/>
            </w:tcBorders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C769AB" w:rsidRPr="00E07BA0" w:rsidTr="00997A3F">
        <w:trPr>
          <w:trHeight w:val="458"/>
          <w:jc w:val="center"/>
        </w:trPr>
        <w:tc>
          <w:tcPr>
            <w:tcW w:w="2983" w:type="dxa"/>
            <w:shd w:val="clear" w:color="auto" w:fill="auto"/>
            <w:vAlign w:val="center"/>
          </w:tcPr>
          <w:p w:rsidR="00C769AB" w:rsidRPr="001C53A4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monitoriza</w:t>
            </w:r>
            <w:r w:rsidRPr="008306BD">
              <w:rPr>
                <w:rFonts w:ascii="Calibri" w:eastAsia="Times New Roman" w:hAnsi="Calibri" w:cs="Calibri"/>
                <w:lang w:eastAsia="es-ES"/>
              </w:rPr>
              <w:t>_80.conf</w:t>
            </w:r>
          </w:p>
        </w:tc>
        <w:tc>
          <w:tcPr>
            <w:tcW w:w="1128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Apache</w:t>
            </w:r>
          </w:p>
        </w:tc>
        <w:tc>
          <w:tcPr>
            <w:tcW w:w="1369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Web</w:t>
            </w:r>
          </w:p>
        </w:tc>
        <w:tc>
          <w:tcPr>
            <w:tcW w:w="3020" w:type="dxa"/>
            <w:shd w:val="clear" w:color="auto" w:fill="auto"/>
            <w:noWrap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Virtual Host servidor Web</w:t>
            </w:r>
          </w:p>
        </w:tc>
        <w:tc>
          <w:tcPr>
            <w:tcW w:w="1965" w:type="dxa"/>
          </w:tcPr>
          <w:p w:rsidR="00C769AB" w:rsidRPr="00EB2729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56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63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089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93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700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C769AB" w:rsidRPr="00E07BA0" w:rsidTr="00997A3F">
        <w:trPr>
          <w:trHeight w:val="458"/>
          <w:jc w:val="center"/>
        </w:trPr>
        <w:tc>
          <w:tcPr>
            <w:tcW w:w="2983" w:type="dxa"/>
            <w:shd w:val="clear" w:color="auto" w:fill="auto"/>
            <w:vAlign w:val="center"/>
          </w:tcPr>
          <w:p w:rsidR="00C769AB" w:rsidRPr="008306BD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monitoriza</w:t>
            </w:r>
            <w:r w:rsidRPr="008306BD">
              <w:rPr>
                <w:rFonts w:ascii="Calibri" w:eastAsia="Times New Roman" w:hAnsi="Calibri" w:cs="Calibri"/>
                <w:lang w:eastAsia="es-ES"/>
              </w:rPr>
              <w:t>_</w:t>
            </w:r>
            <w:r>
              <w:rPr>
                <w:rFonts w:ascii="Calibri" w:eastAsia="Times New Roman" w:hAnsi="Calibri" w:cs="Calibri"/>
                <w:lang w:eastAsia="es-ES"/>
              </w:rPr>
              <w:t>443</w:t>
            </w:r>
            <w:r w:rsidRPr="008306BD">
              <w:rPr>
                <w:rFonts w:ascii="Calibri" w:eastAsia="Times New Roman" w:hAnsi="Calibri" w:cs="Calibri"/>
                <w:lang w:eastAsia="es-ES"/>
              </w:rPr>
              <w:t>.conf</w:t>
            </w:r>
          </w:p>
        </w:tc>
        <w:tc>
          <w:tcPr>
            <w:tcW w:w="1128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Apache</w:t>
            </w:r>
          </w:p>
        </w:tc>
        <w:tc>
          <w:tcPr>
            <w:tcW w:w="1369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Web</w:t>
            </w:r>
          </w:p>
        </w:tc>
        <w:tc>
          <w:tcPr>
            <w:tcW w:w="3020" w:type="dxa"/>
            <w:shd w:val="clear" w:color="auto" w:fill="auto"/>
            <w:noWrap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Virtual Host servidor Web</w:t>
            </w:r>
          </w:p>
        </w:tc>
        <w:tc>
          <w:tcPr>
            <w:tcW w:w="1965" w:type="dxa"/>
          </w:tcPr>
          <w:p w:rsidR="00C769AB" w:rsidRPr="00EB2729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56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63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089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693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700" w:type="dxa"/>
            <w:vAlign w:val="center"/>
          </w:tcPr>
          <w:p w:rsidR="00C769AB" w:rsidRDefault="00C769AB" w:rsidP="00C769A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:rsidR="00522A9E" w:rsidRDefault="00522A9E" w:rsidP="00A8393C"/>
    <w:p w:rsidR="00D943B2" w:rsidRDefault="00D943B2" w:rsidP="00A8393C">
      <w:pPr>
        <w:rPr>
          <w:rStyle w:val="nfasis"/>
        </w:rPr>
      </w:pPr>
      <w:r w:rsidRPr="00D943B2">
        <w:rPr>
          <w:rStyle w:val="nfasis"/>
          <w:u w:val="single"/>
        </w:rPr>
        <w:t>Notas</w:t>
      </w:r>
      <w:r>
        <w:rPr>
          <w:rStyle w:val="nfasis"/>
        </w:rPr>
        <w:t>:</w:t>
      </w:r>
    </w:p>
    <w:p w:rsidR="00806BA6" w:rsidRDefault="00806BA6" w:rsidP="00A8393C">
      <w:pPr>
        <w:rPr>
          <w:rStyle w:val="nfasis"/>
        </w:rPr>
      </w:pPr>
      <w:r>
        <w:rPr>
          <w:rStyle w:val="nfasis"/>
        </w:rPr>
        <w:t>Nombre componente: nombre del componente desarrollado que se despliega, instala o programa su ejecución de forma atómica.</w:t>
      </w:r>
    </w:p>
    <w:p w:rsidR="00522A9E" w:rsidRDefault="00522A9E" w:rsidP="00A8393C">
      <w:pPr>
        <w:rPr>
          <w:rStyle w:val="nfasis"/>
        </w:rPr>
      </w:pPr>
      <w:r>
        <w:rPr>
          <w:rStyle w:val="nfasis"/>
        </w:rPr>
        <w:t xml:space="preserve">Tecnología: </w:t>
      </w:r>
      <w:r w:rsidR="006B2DCB">
        <w:rPr>
          <w:rStyle w:val="nfasis"/>
        </w:rPr>
        <w:t>WAR, EAR, BD</w:t>
      </w:r>
      <w:r w:rsidR="00CA5055">
        <w:rPr>
          <w:rStyle w:val="nfasis"/>
        </w:rPr>
        <w:t xml:space="preserve"> (</w:t>
      </w:r>
      <w:r w:rsidR="00D943B2">
        <w:rPr>
          <w:rStyle w:val="nfasis"/>
        </w:rPr>
        <w:t>Esquema de base de datos</w:t>
      </w:r>
      <w:r w:rsidR="006B2DCB">
        <w:rPr>
          <w:rStyle w:val="nfasis"/>
        </w:rPr>
        <w:t>), Java</w:t>
      </w:r>
      <w:r>
        <w:rPr>
          <w:rStyle w:val="nfasis"/>
        </w:rPr>
        <w:t>,</w:t>
      </w:r>
      <w:r w:rsidR="00CA5055">
        <w:rPr>
          <w:rStyle w:val="nfasis"/>
        </w:rPr>
        <w:t>Php,</w:t>
      </w:r>
      <w:r w:rsidR="00FF1479">
        <w:rPr>
          <w:rStyle w:val="nfasis"/>
        </w:rPr>
        <w:t xml:space="preserve"> almacenamiento compartido, almacenamiento local </w:t>
      </w:r>
      <w:r w:rsidR="00CA5055">
        <w:rPr>
          <w:rStyle w:val="nfasis"/>
        </w:rPr>
        <w:t>,</w:t>
      </w:r>
      <w:r>
        <w:rPr>
          <w:rStyle w:val="nfasis"/>
        </w:rPr>
        <w:t>certificado…</w:t>
      </w:r>
    </w:p>
    <w:p w:rsidR="00522A9E" w:rsidRDefault="00A26A13" w:rsidP="00A8393C">
      <w:pPr>
        <w:rPr>
          <w:rStyle w:val="nfasis"/>
        </w:rPr>
      </w:pPr>
      <w:r>
        <w:rPr>
          <w:rStyle w:val="nfasis"/>
        </w:rPr>
        <w:t>Tipo s</w:t>
      </w:r>
      <w:r w:rsidR="00522A9E">
        <w:rPr>
          <w:rStyle w:val="nfasis"/>
        </w:rPr>
        <w:t>ervidor despliegue: W</w:t>
      </w:r>
      <w:r w:rsidR="00D943B2">
        <w:rPr>
          <w:rStyle w:val="nfasis"/>
        </w:rPr>
        <w:t>eb</w:t>
      </w:r>
      <w:r w:rsidR="00522A9E">
        <w:rPr>
          <w:rStyle w:val="nfasis"/>
        </w:rPr>
        <w:t xml:space="preserve">, Aplicaciones, Base de datos, Gestor documental, Gestor de </w:t>
      </w:r>
      <w:r w:rsidR="006B2DCB">
        <w:rPr>
          <w:rStyle w:val="nfasis"/>
        </w:rPr>
        <w:t>contenidos, Reports</w:t>
      </w:r>
      <w:r w:rsidR="00522A9E">
        <w:rPr>
          <w:rStyle w:val="nfasis"/>
        </w:rPr>
        <w:t>…</w:t>
      </w:r>
    </w:p>
    <w:p w:rsidR="00522A9E" w:rsidRDefault="00522A9E" w:rsidP="00A8393C">
      <w:pPr>
        <w:rPr>
          <w:rStyle w:val="nfasis"/>
        </w:rPr>
      </w:pPr>
      <w:r>
        <w:rPr>
          <w:rStyle w:val="nfasis"/>
        </w:rPr>
        <w:t>Descripción funcional breve: Cuál es la función primordial del componente desarrollado.</w:t>
      </w:r>
    </w:p>
    <w:p w:rsidR="00205D87" w:rsidRDefault="00205D87" w:rsidP="00A8393C">
      <w:pPr>
        <w:rPr>
          <w:rStyle w:val="nfasis"/>
        </w:rPr>
      </w:pPr>
      <w:r>
        <w:rPr>
          <w:rStyle w:val="nfasis"/>
        </w:rPr>
        <w:t>Estimación recursos: qué cantidad de memoria, espacio en disco, etc puede necesitar el componente.</w:t>
      </w:r>
    </w:p>
    <w:p w:rsidR="00522A9E" w:rsidRPr="00522A9E" w:rsidRDefault="00522A9E" w:rsidP="00A8393C">
      <w:pPr>
        <w:rPr>
          <w:rStyle w:val="nfasis"/>
        </w:rPr>
      </w:pPr>
      <w:r>
        <w:rPr>
          <w:rStyle w:val="nfasis"/>
        </w:rPr>
        <w:t>Nº usuarios estimados Totales: Orden de magnitud del número máximo de usuarios que pueden invocarle.</w:t>
      </w:r>
    </w:p>
    <w:p w:rsidR="00522A9E" w:rsidRDefault="00522A9E" w:rsidP="00A8393C">
      <w:pPr>
        <w:rPr>
          <w:rStyle w:val="nfasis"/>
        </w:rPr>
      </w:pPr>
      <w:r>
        <w:rPr>
          <w:rStyle w:val="nfasis"/>
        </w:rPr>
        <w:t>Nº usuarios estimados Concurrentes: Orden de magnitud del número medio de usuarios que pueden estar invocándole a la vez en un periodo de uso sostenido.</w:t>
      </w:r>
    </w:p>
    <w:p w:rsidR="00522A9E" w:rsidRDefault="00522A9E" w:rsidP="00A8393C">
      <w:pPr>
        <w:rPr>
          <w:rStyle w:val="nfasis"/>
        </w:rPr>
      </w:pPr>
      <w:r>
        <w:rPr>
          <w:rStyle w:val="nfasis"/>
        </w:rPr>
        <w:t>Nº usuarios estimados Ámbito: Procedencia de los usuarios: AGE, CC.AA., EE.LL., Europa, ciudadanos, apoderados de empresas.</w:t>
      </w:r>
    </w:p>
    <w:p w:rsidR="00522A9E" w:rsidRDefault="00522A9E" w:rsidP="00A8393C">
      <w:pPr>
        <w:rPr>
          <w:rStyle w:val="nfasis"/>
        </w:rPr>
      </w:pPr>
      <w:r>
        <w:rPr>
          <w:rStyle w:val="nfasis"/>
        </w:rPr>
        <w:t xml:space="preserve">Nº </w:t>
      </w:r>
      <w:r w:rsidR="00D943B2">
        <w:rPr>
          <w:rStyle w:val="nfasis"/>
        </w:rPr>
        <w:t>de peticiones estimadas</w:t>
      </w:r>
      <w:r>
        <w:rPr>
          <w:rStyle w:val="nfasis"/>
        </w:rPr>
        <w:t xml:space="preserve">/día: Orden de magnitud del número medio de peticiones </w:t>
      </w:r>
      <w:r w:rsidR="00D943B2">
        <w:rPr>
          <w:rStyle w:val="nfasis"/>
        </w:rPr>
        <w:t xml:space="preserve">al día </w:t>
      </w:r>
      <w:r>
        <w:rPr>
          <w:rStyle w:val="nfasis"/>
        </w:rPr>
        <w:t>que va a atender el componente.</w:t>
      </w:r>
    </w:p>
    <w:p w:rsidR="00D943B2" w:rsidRDefault="00D943B2" w:rsidP="00D943B2">
      <w:pPr>
        <w:rPr>
          <w:rStyle w:val="nfasis"/>
        </w:rPr>
      </w:pPr>
      <w:r>
        <w:rPr>
          <w:rStyle w:val="nfasis"/>
        </w:rPr>
        <w:t>Nº de peticiones estimadas pico/hora: Orden de magnitud del número máximo de peticiones que va a atender el componente en una hora de gran demanda.</w:t>
      </w:r>
    </w:p>
    <w:p w:rsidR="00CA5055" w:rsidRPr="00CA5055" w:rsidRDefault="00CA5055" w:rsidP="00D943B2">
      <w:pPr>
        <w:rPr>
          <w:rStyle w:val="nfasis"/>
        </w:rPr>
      </w:pPr>
    </w:p>
    <w:tbl>
      <w:tblPr>
        <w:tblpPr w:leftFromText="141" w:rightFromText="141" w:vertAnchor="text" w:horzAnchor="margin" w:tblpY="171"/>
        <w:tblW w:w="7263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0"/>
        <w:gridCol w:w="1593"/>
      </w:tblGrid>
      <w:tr w:rsidR="00FC1890" w:rsidRPr="00E07BA0" w:rsidTr="008D4F5C">
        <w:trPr>
          <w:trHeight w:val="359"/>
        </w:trPr>
        <w:tc>
          <w:tcPr>
            <w:tcW w:w="5670" w:type="dxa"/>
            <w:vMerge w:val="restart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  <w:hideMark/>
          </w:tcPr>
          <w:p w:rsidR="00FC1890" w:rsidRPr="008D4F5C" w:rsidRDefault="00FC1890" w:rsidP="00FC1890">
            <w:pPr>
              <w:spacing w:before="0" w:after="0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lastRenderedPageBreak/>
              <w:t>Documentación de modelo de datos en formato ODM</w:t>
            </w:r>
          </w:p>
        </w:tc>
        <w:tc>
          <w:tcPr>
            <w:tcW w:w="1593" w:type="dxa"/>
            <w:vMerge w:val="restart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FFFFFF" w:themeFill="background1"/>
            <w:vAlign w:val="center"/>
          </w:tcPr>
          <w:p w:rsidR="00FC1890" w:rsidRPr="00FC1890" w:rsidRDefault="00FC1890" w:rsidP="00FC1890">
            <w:pPr>
              <w:spacing w:before="0" w:after="0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SI/NO</w:t>
            </w:r>
          </w:p>
        </w:tc>
      </w:tr>
      <w:tr w:rsidR="00FC1890" w:rsidRPr="00E07BA0" w:rsidTr="008D4F5C">
        <w:trPr>
          <w:trHeight w:val="359"/>
        </w:trPr>
        <w:tc>
          <w:tcPr>
            <w:tcW w:w="5670" w:type="dxa"/>
            <w:vMerge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  <w:hideMark/>
          </w:tcPr>
          <w:p w:rsidR="00FC1890" w:rsidRPr="00E07BA0" w:rsidRDefault="00FC1890" w:rsidP="00FC1890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</w:p>
        </w:tc>
        <w:tc>
          <w:tcPr>
            <w:tcW w:w="1593" w:type="dxa"/>
            <w:vMerge/>
            <w:tcBorders>
              <w:top w:val="single" w:sz="6" w:space="0" w:color="548DD4" w:themeColor="text2" w:themeTint="99"/>
              <w:bottom w:val="single" w:sz="6" w:space="0" w:color="548DD4" w:themeColor="text2" w:themeTint="99"/>
            </w:tcBorders>
            <w:shd w:val="clear" w:color="000000" w:fill="FFFFFF" w:themeFill="background1"/>
            <w:vAlign w:val="center"/>
          </w:tcPr>
          <w:p w:rsidR="00FC1890" w:rsidRPr="00FC1890" w:rsidRDefault="00FC1890" w:rsidP="00FC1890">
            <w:pPr>
              <w:spacing w:before="0" w:after="0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</w:tr>
    </w:tbl>
    <w:p w:rsidR="00D943B2" w:rsidRDefault="00D943B2" w:rsidP="00CA5055">
      <w:pPr>
        <w:rPr>
          <w:rStyle w:val="nfasis"/>
        </w:rPr>
      </w:pPr>
    </w:p>
    <w:p w:rsidR="00437E2F" w:rsidRDefault="00CA5055" w:rsidP="00CA505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7" w:name="_Toc362277937"/>
      <w:r>
        <w:rPr>
          <w:rStyle w:val="nfasis"/>
        </w:rPr>
        <w:t>Nota: Indicar si se entrega documentado el modelo de datos.</w:t>
      </w:r>
      <w:r w:rsidR="00437E2F">
        <w:br w:type="page"/>
      </w:r>
    </w:p>
    <w:p w:rsidR="00EE58E5" w:rsidRDefault="00D943B2" w:rsidP="00EE58E5">
      <w:pPr>
        <w:pStyle w:val="Ttulo1"/>
        <w:spacing w:before="240" w:after="240"/>
        <w:ind w:left="431" w:hanging="431"/>
      </w:pPr>
      <w:bookmarkStart w:id="8" w:name="_Toc476557382"/>
      <w:r>
        <w:lastRenderedPageBreak/>
        <w:t>Relación entre componentes desarrollados</w:t>
      </w:r>
      <w:bookmarkEnd w:id="7"/>
      <w:bookmarkEnd w:id="8"/>
    </w:p>
    <w:tbl>
      <w:tblPr>
        <w:tblW w:w="15379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3"/>
        <w:gridCol w:w="4187"/>
        <w:gridCol w:w="5689"/>
      </w:tblGrid>
      <w:tr w:rsidR="0058306D" w:rsidRPr="00E07BA0" w:rsidTr="008D4F5C">
        <w:trPr>
          <w:trHeight w:val="659"/>
        </w:trPr>
        <w:tc>
          <w:tcPr>
            <w:tcW w:w="5503" w:type="dxa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  <w:hideMark/>
          </w:tcPr>
          <w:p w:rsidR="0058306D" w:rsidRPr="008D4F5C" w:rsidRDefault="0058306D" w:rsidP="00FC189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Nombre componente origen</w:t>
            </w:r>
          </w:p>
        </w:tc>
        <w:tc>
          <w:tcPr>
            <w:tcW w:w="4187" w:type="dxa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58306D" w:rsidRPr="008D4F5C" w:rsidRDefault="0058306D" w:rsidP="002253F8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Tecnología  conexión</w:t>
            </w:r>
          </w:p>
        </w:tc>
        <w:tc>
          <w:tcPr>
            <w:tcW w:w="5689" w:type="dxa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58306D" w:rsidRPr="008D4F5C" w:rsidRDefault="0058306D" w:rsidP="00FC189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Nombre componente destino</w:t>
            </w:r>
          </w:p>
        </w:tc>
      </w:tr>
      <w:tr w:rsidR="006D2EC3" w:rsidRPr="00E07BA0" w:rsidTr="00490E95">
        <w:trPr>
          <w:trHeight w:val="362"/>
        </w:trPr>
        <w:tc>
          <w:tcPr>
            <w:tcW w:w="5503" w:type="dxa"/>
            <w:tcBorders>
              <w:top w:val="single" w:sz="6" w:space="0" w:color="548DD4" w:themeColor="text2" w:themeTint="99"/>
            </w:tcBorders>
            <w:shd w:val="clear" w:color="auto" w:fill="auto"/>
            <w:vAlign w:val="center"/>
          </w:tcPr>
          <w:p w:rsidR="006D2EC3" w:rsidRPr="0023184E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monitoriza</w:t>
            </w:r>
            <w:r w:rsidRPr="0023184E">
              <w:rPr>
                <w:rFonts w:ascii="Calibri" w:eastAsia="Times New Roman" w:hAnsi="Calibri" w:cs="Calibri"/>
                <w:lang w:eastAsia="es-ES"/>
              </w:rPr>
              <w:t>_80.conf</w:t>
            </w:r>
          </w:p>
        </w:tc>
        <w:tc>
          <w:tcPr>
            <w:tcW w:w="4187" w:type="dxa"/>
            <w:tcBorders>
              <w:top w:val="single" w:sz="6" w:space="0" w:color="548DD4" w:themeColor="text2" w:themeTint="99"/>
            </w:tcBorders>
            <w:vAlign w:val="center"/>
          </w:tcPr>
          <w:p w:rsidR="006D2EC3" w:rsidRPr="0023184E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23184E">
              <w:rPr>
                <w:rFonts w:ascii="Calibri" w:eastAsia="Times New Roman" w:hAnsi="Calibri" w:cs="Calibri"/>
                <w:lang w:eastAsia="es-ES"/>
              </w:rPr>
              <w:t>Mod_jk</w:t>
            </w:r>
          </w:p>
        </w:tc>
        <w:tc>
          <w:tcPr>
            <w:tcW w:w="5689" w:type="dxa"/>
            <w:tcBorders>
              <w:top w:val="single" w:sz="6" w:space="0" w:color="548DD4" w:themeColor="text2" w:themeTint="99"/>
            </w:tcBorders>
            <w:vAlign w:val="center"/>
          </w:tcPr>
          <w:p w:rsidR="006D2EC3" w:rsidRPr="00997A3F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</w:tr>
      <w:tr w:rsidR="006D2EC3" w:rsidRPr="004537A6" w:rsidTr="00490E95">
        <w:trPr>
          <w:trHeight w:val="334"/>
        </w:trPr>
        <w:tc>
          <w:tcPr>
            <w:tcW w:w="5503" w:type="dxa"/>
            <w:shd w:val="clear" w:color="auto" w:fill="auto"/>
            <w:vAlign w:val="center"/>
          </w:tcPr>
          <w:p w:rsidR="006D2EC3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monitoriza</w:t>
            </w:r>
            <w:r w:rsidRPr="0023184E">
              <w:rPr>
                <w:rFonts w:ascii="Calibri" w:eastAsia="Times New Roman" w:hAnsi="Calibri" w:cs="Calibri"/>
                <w:lang w:eastAsia="es-ES"/>
              </w:rPr>
              <w:t>_80.conf</w:t>
            </w:r>
          </w:p>
        </w:tc>
        <w:tc>
          <w:tcPr>
            <w:tcW w:w="4187" w:type="dxa"/>
            <w:vAlign w:val="center"/>
          </w:tcPr>
          <w:p w:rsidR="006D2EC3" w:rsidRPr="0023184E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23184E">
              <w:rPr>
                <w:rFonts w:ascii="Calibri" w:eastAsia="Times New Roman" w:hAnsi="Calibri" w:cs="Calibri"/>
                <w:lang w:eastAsia="es-ES"/>
              </w:rPr>
              <w:t>Mod_jk</w:t>
            </w:r>
          </w:p>
        </w:tc>
        <w:tc>
          <w:tcPr>
            <w:tcW w:w="5689" w:type="dxa"/>
            <w:vAlign w:val="center"/>
          </w:tcPr>
          <w:p w:rsidR="006D2EC3" w:rsidRPr="0098119A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monitoriza-web.war</w:t>
            </w:r>
          </w:p>
        </w:tc>
      </w:tr>
      <w:tr w:rsidR="006D2EC3" w:rsidRPr="004537A6" w:rsidTr="00490E95">
        <w:trPr>
          <w:trHeight w:val="334"/>
        </w:trPr>
        <w:tc>
          <w:tcPr>
            <w:tcW w:w="5503" w:type="dxa"/>
            <w:shd w:val="clear" w:color="auto" w:fill="auto"/>
            <w:vAlign w:val="center"/>
          </w:tcPr>
          <w:p w:rsidR="006D2EC3" w:rsidRPr="0023184E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monitoriza</w:t>
            </w:r>
            <w:r w:rsidRPr="0023184E">
              <w:rPr>
                <w:rFonts w:ascii="Calibri" w:eastAsia="Times New Roman" w:hAnsi="Calibri" w:cs="Calibri"/>
                <w:lang w:eastAsia="es-ES"/>
              </w:rPr>
              <w:t>_443.conf</w:t>
            </w:r>
          </w:p>
        </w:tc>
        <w:tc>
          <w:tcPr>
            <w:tcW w:w="4187" w:type="dxa"/>
            <w:vAlign w:val="center"/>
          </w:tcPr>
          <w:p w:rsidR="006D2EC3" w:rsidRPr="0023184E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23184E">
              <w:rPr>
                <w:rFonts w:ascii="Calibri" w:eastAsia="Times New Roman" w:hAnsi="Calibri" w:cs="Calibri"/>
                <w:lang w:eastAsia="es-ES"/>
              </w:rPr>
              <w:t>Mod_jk</w:t>
            </w:r>
          </w:p>
        </w:tc>
        <w:tc>
          <w:tcPr>
            <w:tcW w:w="5689" w:type="dxa"/>
            <w:vAlign w:val="center"/>
          </w:tcPr>
          <w:p w:rsidR="006D2EC3" w:rsidRPr="00997A3F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</w:tr>
      <w:tr w:rsidR="006D2EC3" w:rsidRPr="004537A6" w:rsidTr="00490E95">
        <w:trPr>
          <w:trHeight w:val="334"/>
        </w:trPr>
        <w:tc>
          <w:tcPr>
            <w:tcW w:w="5503" w:type="dxa"/>
            <w:shd w:val="clear" w:color="auto" w:fill="auto"/>
            <w:vAlign w:val="center"/>
          </w:tcPr>
          <w:p w:rsidR="006D2EC3" w:rsidRPr="0023184E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monitoriza</w:t>
            </w:r>
            <w:r w:rsidRPr="0023184E">
              <w:rPr>
                <w:rFonts w:ascii="Calibri" w:eastAsia="Times New Roman" w:hAnsi="Calibri" w:cs="Calibri"/>
                <w:lang w:eastAsia="es-ES"/>
              </w:rPr>
              <w:t>_443.conf</w:t>
            </w:r>
          </w:p>
        </w:tc>
        <w:tc>
          <w:tcPr>
            <w:tcW w:w="4187" w:type="dxa"/>
            <w:vAlign w:val="center"/>
          </w:tcPr>
          <w:p w:rsidR="006D2EC3" w:rsidRPr="0023184E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23184E">
              <w:rPr>
                <w:rFonts w:ascii="Calibri" w:eastAsia="Times New Roman" w:hAnsi="Calibri" w:cs="Calibri"/>
                <w:lang w:eastAsia="es-ES"/>
              </w:rPr>
              <w:t>Mod_jk</w:t>
            </w:r>
          </w:p>
        </w:tc>
        <w:tc>
          <w:tcPr>
            <w:tcW w:w="5689" w:type="dxa"/>
            <w:vAlign w:val="center"/>
          </w:tcPr>
          <w:p w:rsidR="006D2EC3" w:rsidRPr="0098119A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monitoriza-web.war</w:t>
            </w:r>
          </w:p>
        </w:tc>
      </w:tr>
      <w:tr w:rsidR="006D2EC3" w:rsidRPr="004537A6" w:rsidTr="00490E95">
        <w:trPr>
          <w:trHeight w:val="334"/>
        </w:trPr>
        <w:tc>
          <w:tcPr>
            <w:tcW w:w="5503" w:type="dxa"/>
            <w:shd w:val="clear" w:color="auto" w:fill="auto"/>
            <w:vAlign w:val="center"/>
          </w:tcPr>
          <w:p w:rsidR="006D2EC3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monitoriza-web.war</w:t>
            </w:r>
          </w:p>
        </w:tc>
        <w:tc>
          <w:tcPr>
            <w:tcW w:w="4187" w:type="dxa"/>
            <w:vAlign w:val="center"/>
          </w:tcPr>
          <w:p w:rsidR="006D2EC3" w:rsidRPr="0023184E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WS</w:t>
            </w:r>
          </w:p>
        </w:tc>
        <w:tc>
          <w:tcPr>
            <w:tcW w:w="5689" w:type="dxa"/>
            <w:vAlign w:val="center"/>
          </w:tcPr>
          <w:p w:rsidR="006D2EC3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</w:tr>
      <w:tr w:rsidR="006D2EC3" w:rsidRPr="004537A6" w:rsidTr="00490E95">
        <w:trPr>
          <w:trHeight w:val="334"/>
        </w:trPr>
        <w:tc>
          <w:tcPr>
            <w:tcW w:w="5503" w:type="dxa"/>
            <w:shd w:val="clear" w:color="auto" w:fill="auto"/>
            <w:vAlign w:val="center"/>
          </w:tcPr>
          <w:p w:rsidR="006D2EC3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4187" w:type="dxa"/>
            <w:vAlign w:val="center"/>
          </w:tcPr>
          <w:p w:rsidR="006D2EC3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Conexión a Base de Datos</w:t>
            </w:r>
          </w:p>
        </w:tc>
        <w:tc>
          <w:tcPr>
            <w:tcW w:w="5689" w:type="dxa"/>
            <w:vAlign w:val="center"/>
          </w:tcPr>
          <w:p w:rsidR="006D2EC3" w:rsidRPr="0098119A" w:rsidRDefault="006D2EC3" w:rsidP="006D2EC3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monitoriza-web.war</w:t>
            </w:r>
          </w:p>
        </w:tc>
      </w:tr>
    </w:tbl>
    <w:p w:rsidR="00D943B2" w:rsidRPr="006E6B0B" w:rsidRDefault="00D943B2" w:rsidP="00D943B2"/>
    <w:p w:rsidR="00D943B2" w:rsidRPr="007552E5" w:rsidRDefault="00D943B2" w:rsidP="00D943B2">
      <w:pPr>
        <w:rPr>
          <w:rStyle w:val="nfasis"/>
        </w:rPr>
      </w:pPr>
      <w:r w:rsidRPr="007552E5">
        <w:rPr>
          <w:rStyle w:val="nfasis"/>
          <w:u w:val="single"/>
        </w:rPr>
        <w:t>Notas</w:t>
      </w:r>
      <w:r w:rsidRPr="007552E5">
        <w:rPr>
          <w:rStyle w:val="nfasis"/>
        </w:rPr>
        <w:t>:</w:t>
      </w:r>
    </w:p>
    <w:p w:rsidR="00233CBE" w:rsidRDefault="00233CBE" w:rsidP="00D943B2">
      <w:pPr>
        <w:rPr>
          <w:rStyle w:val="nfasis"/>
        </w:rPr>
      </w:pPr>
      <w:r>
        <w:rPr>
          <w:rStyle w:val="nfasis"/>
        </w:rPr>
        <w:t>Nombre componente origen</w:t>
      </w:r>
      <w:r w:rsidR="007005CE">
        <w:rPr>
          <w:rStyle w:val="nfasis"/>
        </w:rPr>
        <w:t xml:space="preserve"> y</w:t>
      </w:r>
      <w:r>
        <w:rPr>
          <w:rStyle w:val="nfasis"/>
        </w:rPr>
        <w:t xml:space="preserve"> Nombre componente destino:  componentes que</w:t>
      </w:r>
      <w:r w:rsidR="003E1377">
        <w:rPr>
          <w:rStyle w:val="nfasis"/>
        </w:rPr>
        <w:t xml:space="preserve"> </w:t>
      </w:r>
      <w:r w:rsidR="00490E95">
        <w:rPr>
          <w:rStyle w:val="nfasis"/>
        </w:rPr>
        <w:t>están interaccionados</w:t>
      </w:r>
      <w:r w:rsidR="007005CE">
        <w:rPr>
          <w:rStyle w:val="nfasis"/>
        </w:rPr>
        <w:t xml:space="preserve"> entre </w:t>
      </w:r>
      <w:r w:rsidR="003E1377">
        <w:rPr>
          <w:rStyle w:val="nfasis"/>
        </w:rPr>
        <w:t>sí</w:t>
      </w:r>
      <w:r w:rsidR="007005CE">
        <w:rPr>
          <w:rStyle w:val="nfasis"/>
        </w:rPr>
        <w:t>.</w:t>
      </w:r>
    </w:p>
    <w:p w:rsidR="00D943B2" w:rsidRDefault="00806BA6" w:rsidP="00D943B2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Style w:val="nfasis"/>
        </w:rPr>
        <w:t xml:space="preserve">Tecnología </w:t>
      </w:r>
      <w:r w:rsidR="002D1069" w:rsidRPr="002D1069">
        <w:rPr>
          <w:rStyle w:val="nfasis"/>
        </w:rPr>
        <w:t>conexi</w:t>
      </w:r>
      <w:r w:rsidR="002D1069">
        <w:rPr>
          <w:rStyle w:val="nfasis"/>
        </w:rPr>
        <w:t>ón</w:t>
      </w:r>
      <w:r w:rsidR="00D943B2" w:rsidRPr="002D1069">
        <w:rPr>
          <w:rStyle w:val="nfasis"/>
        </w:rPr>
        <w:t xml:space="preserve">: </w:t>
      </w:r>
      <w:r w:rsidR="004B0431">
        <w:rPr>
          <w:rStyle w:val="nfasis"/>
        </w:rPr>
        <w:t>WS, Mensajes, LDAP, transferencia ficheros, conexión a Base de Datos</w:t>
      </w:r>
    </w:p>
    <w:p w:rsidR="0057747F" w:rsidRPr="0057747F" w:rsidRDefault="0057747F" w:rsidP="00D943B2">
      <w:pPr>
        <w:rPr>
          <w:rStyle w:val="nfasis"/>
        </w:rPr>
      </w:pPr>
      <w:r>
        <w:rPr>
          <w:rStyle w:val="nfasis"/>
        </w:rPr>
        <w:t xml:space="preserve">En el caso de usar certificados, </w:t>
      </w:r>
      <w:r w:rsidRPr="0057747F">
        <w:rPr>
          <w:rStyle w:val="nfasis"/>
        </w:rPr>
        <w:t xml:space="preserve">Incluir qué componente (origen) utiliza </w:t>
      </w:r>
      <w:r>
        <w:rPr>
          <w:rStyle w:val="nfasis"/>
        </w:rPr>
        <w:t>el</w:t>
      </w:r>
      <w:r w:rsidRPr="0057747F">
        <w:rPr>
          <w:rStyle w:val="nfasis"/>
        </w:rPr>
        <w:t xml:space="preserve"> certificado (destino)</w:t>
      </w:r>
    </w:p>
    <w:p w:rsidR="00D943B2" w:rsidRPr="002D1069" w:rsidRDefault="00D943B2" w:rsidP="00CA5055">
      <w:r w:rsidRPr="002D1069">
        <w:br w:type="page"/>
      </w:r>
    </w:p>
    <w:p w:rsidR="00EE58E5" w:rsidRDefault="003411E5" w:rsidP="00EE58E5">
      <w:pPr>
        <w:pStyle w:val="Ttulo1"/>
        <w:spacing w:before="240" w:after="240"/>
        <w:ind w:left="431" w:hanging="431"/>
      </w:pPr>
      <w:bookmarkStart w:id="9" w:name="_Toc362277938"/>
      <w:bookmarkStart w:id="10" w:name="_Toc476557383"/>
      <w:r>
        <w:lastRenderedPageBreak/>
        <w:t>Interacción con c</w:t>
      </w:r>
      <w:r w:rsidR="00D943B2">
        <w:t>omponentes externos</w:t>
      </w:r>
      <w:bookmarkEnd w:id="9"/>
      <w:bookmarkEnd w:id="10"/>
    </w:p>
    <w:tbl>
      <w:tblPr>
        <w:tblW w:w="15538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226"/>
        <w:gridCol w:w="4435"/>
        <w:gridCol w:w="1389"/>
        <w:gridCol w:w="4336"/>
        <w:gridCol w:w="1071"/>
        <w:gridCol w:w="287"/>
        <w:gridCol w:w="343"/>
        <w:gridCol w:w="567"/>
        <w:gridCol w:w="584"/>
      </w:tblGrid>
      <w:tr w:rsidR="00335560" w:rsidRPr="00E07BA0" w:rsidTr="0096237C">
        <w:trPr>
          <w:trHeight w:val="457"/>
        </w:trPr>
        <w:tc>
          <w:tcPr>
            <w:tcW w:w="1300" w:type="dxa"/>
            <w:vMerge w:val="restart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  <w:hideMark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Nombre componente desarrollado</w:t>
            </w:r>
          </w:p>
        </w:tc>
        <w:tc>
          <w:tcPr>
            <w:tcW w:w="1226" w:type="dxa"/>
            <w:vMerge w:val="restart"/>
            <w:tcBorders>
              <w:top w:val="single" w:sz="8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Tipo</w:t>
            </w:r>
          </w:p>
        </w:tc>
        <w:tc>
          <w:tcPr>
            <w:tcW w:w="4435" w:type="dxa"/>
            <w:vMerge w:val="restart"/>
            <w:tcBorders>
              <w:top w:val="single" w:sz="8" w:space="0" w:color="548DD4" w:themeColor="text2" w:themeTint="99"/>
            </w:tcBorders>
            <w:shd w:val="clear" w:color="auto" w:fill="8DB3E2" w:themeFill="text2" w:themeFillTint="66"/>
            <w:noWrap/>
            <w:vAlign w:val="center"/>
            <w:hideMark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Descripción funcional breve</w:t>
            </w:r>
          </w:p>
        </w:tc>
        <w:tc>
          <w:tcPr>
            <w:tcW w:w="7083" w:type="dxa"/>
            <w:gridSpan w:val="4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auto" w:fill="8DB3E2" w:themeFill="text2" w:themeFillTint="66"/>
            <w:vAlign w:val="center"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Componente externo</w:t>
            </w:r>
          </w:p>
        </w:tc>
        <w:tc>
          <w:tcPr>
            <w:tcW w:w="1494" w:type="dxa"/>
            <w:gridSpan w:val="3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Nº peticiones estimadas</w:t>
            </w:r>
          </w:p>
        </w:tc>
      </w:tr>
      <w:tr w:rsidR="005171CE" w:rsidRPr="00E07BA0" w:rsidTr="00707C6B">
        <w:trPr>
          <w:trHeight w:val="457"/>
        </w:trPr>
        <w:tc>
          <w:tcPr>
            <w:tcW w:w="1300" w:type="dxa"/>
            <w:vMerge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  <w:hideMark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</w:p>
        </w:tc>
        <w:tc>
          <w:tcPr>
            <w:tcW w:w="1226" w:type="dxa"/>
            <w:vMerge/>
            <w:tcBorders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</w:p>
        </w:tc>
        <w:tc>
          <w:tcPr>
            <w:tcW w:w="4435" w:type="dxa"/>
            <w:vMerge/>
            <w:tcBorders>
              <w:bottom w:val="single" w:sz="6" w:space="0" w:color="548DD4" w:themeColor="text2" w:themeTint="99"/>
            </w:tcBorders>
            <w:shd w:val="clear" w:color="auto" w:fill="8DB3E2" w:themeFill="text2" w:themeFillTint="66"/>
            <w:noWrap/>
            <w:vAlign w:val="center"/>
            <w:hideMark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</w:p>
        </w:tc>
        <w:tc>
          <w:tcPr>
            <w:tcW w:w="1389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Tecnología</w:t>
            </w:r>
          </w:p>
        </w:tc>
        <w:tc>
          <w:tcPr>
            <w:tcW w:w="4336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 xml:space="preserve">Cadena de conexión </w:t>
            </w:r>
          </w:p>
        </w:tc>
        <w:tc>
          <w:tcPr>
            <w:tcW w:w="1071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58306D" w:rsidRPr="008D4F5C" w:rsidRDefault="0058306D" w:rsidP="00C47CB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Organismo</w:t>
            </w:r>
          </w:p>
        </w:tc>
        <w:tc>
          <w:tcPr>
            <w:tcW w:w="630" w:type="dxa"/>
            <w:gridSpan w:val="2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</w:tcPr>
          <w:p w:rsidR="0058306D" w:rsidRPr="008D4F5C" w:rsidRDefault="0058306D" w:rsidP="004B0431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Red acceso</w:t>
            </w:r>
          </w:p>
        </w:tc>
        <w:tc>
          <w:tcPr>
            <w:tcW w:w="567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/día</w:t>
            </w:r>
          </w:p>
        </w:tc>
        <w:tc>
          <w:tcPr>
            <w:tcW w:w="584" w:type="dxa"/>
            <w:tcBorders>
              <w:top w:val="single" w:sz="8" w:space="0" w:color="548DD4" w:themeColor="text2" w:themeTint="99"/>
              <w:bottom w:val="single" w:sz="6" w:space="0" w:color="548DD4" w:themeColor="text2" w:themeTint="99"/>
            </w:tcBorders>
            <w:shd w:val="clear" w:color="000000" w:fill="8DB3E2" w:themeFill="text2" w:themeFillTint="66"/>
            <w:vAlign w:val="center"/>
          </w:tcPr>
          <w:p w:rsidR="0058306D" w:rsidRPr="008D4F5C" w:rsidRDefault="0058306D" w:rsidP="00437E2F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color w:val="FFFFFF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b/>
                <w:color w:val="FFFFFF"/>
                <w:lang w:eastAsia="es-ES"/>
              </w:rPr>
              <w:t>Pico/ hora</w:t>
            </w:r>
          </w:p>
        </w:tc>
      </w:tr>
      <w:tr w:rsidR="005171CE" w:rsidRPr="00E07BA0" w:rsidTr="00707C6B">
        <w:trPr>
          <w:trHeight w:val="457"/>
        </w:trPr>
        <w:tc>
          <w:tcPr>
            <w:tcW w:w="1300" w:type="dxa"/>
            <w:tcBorders>
              <w:top w:val="single" w:sz="6" w:space="0" w:color="548DD4" w:themeColor="text2" w:themeTint="99"/>
            </w:tcBorders>
            <w:shd w:val="clear" w:color="auto" w:fill="auto"/>
            <w:vAlign w:val="center"/>
            <w:hideMark/>
          </w:tcPr>
          <w:p w:rsidR="00404C49" w:rsidRPr="0079502D" w:rsidRDefault="00490E95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1226" w:type="dxa"/>
            <w:tcBorders>
              <w:top w:val="single" w:sz="6" w:space="0" w:color="548DD4" w:themeColor="text2" w:themeTint="99"/>
            </w:tcBorders>
            <w:vAlign w:val="center"/>
          </w:tcPr>
          <w:p w:rsidR="00404C49" w:rsidRPr="0079502D" w:rsidRDefault="00404C49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tcBorders>
              <w:top w:val="single" w:sz="6" w:space="0" w:color="548DD4" w:themeColor="text2" w:themeTint="99"/>
            </w:tcBorders>
            <w:shd w:val="clear" w:color="auto" w:fill="auto"/>
            <w:noWrap/>
            <w:vAlign w:val="center"/>
            <w:hideMark/>
          </w:tcPr>
          <w:p w:rsidR="00404C49" w:rsidRPr="0079502D" w:rsidRDefault="00490E95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Invocación de servicios </w:t>
            </w:r>
            <w:r w:rsidR="002732BD">
              <w:rPr>
                <w:rFonts w:ascii="Calibri" w:eastAsia="Times New Roman" w:hAnsi="Calibri" w:cs="Calibri"/>
                <w:lang w:eastAsia="es-ES"/>
              </w:rPr>
              <w:t xml:space="preserve">SOAP de @Firma </w:t>
            </w:r>
            <w:r>
              <w:rPr>
                <w:rFonts w:ascii="Calibri" w:eastAsia="Times New Roman" w:hAnsi="Calibri" w:cs="Calibri"/>
                <w:lang w:eastAsia="es-ES"/>
              </w:rPr>
              <w:t>para determinar estado</w:t>
            </w:r>
          </w:p>
        </w:tc>
        <w:tc>
          <w:tcPr>
            <w:tcW w:w="1389" w:type="dxa"/>
            <w:tcBorders>
              <w:top w:val="single" w:sz="6" w:space="0" w:color="548DD4" w:themeColor="text2" w:themeTint="99"/>
            </w:tcBorders>
            <w:vAlign w:val="center"/>
          </w:tcPr>
          <w:p w:rsidR="00404C49" w:rsidRPr="0079502D" w:rsidRDefault="00404C49" w:rsidP="0031253C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</w:t>
            </w:r>
            <w:r w:rsidR="0031253C">
              <w:rPr>
                <w:rFonts w:ascii="Calibri" w:eastAsia="Times New Roman" w:hAnsi="Calibri" w:cs="Calibri"/>
                <w:lang w:eastAsia="es-ES"/>
              </w:rPr>
              <w:t>(s)SOAP</w:t>
            </w:r>
          </w:p>
        </w:tc>
        <w:tc>
          <w:tcPr>
            <w:tcW w:w="4336" w:type="dxa"/>
            <w:tcBorders>
              <w:top w:val="single" w:sz="6" w:space="0" w:color="548DD4" w:themeColor="text2" w:themeTint="99"/>
            </w:tcBorders>
            <w:vAlign w:val="center"/>
          </w:tcPr>
          <w:p w:rsidR="00404C49" w:rsidRPr="0079502D" w:rsidRDefault="00404C49" w:rsidP="00335560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</w:t>
            </w:r>
            <w:r w:rsidR="005171CE">
              <w:rPr>
                <w:rFonts w:ascii="Calibri" w:eastAsia="Times New Roman" w:hAnsi="Calibri" w:cs="Calibri"/>
                <w:lang w:eastAsia="es-ES"/>
              </w:rPr>
              <w:t>(s)</w:t>
            </w:r>
            <w:r>
              <w:rPr>
                <w:rFonts w:ascii="Calibri" w:eastAsia="Times New Roman" w:hAnsi="Calibri" w:cs="Calibri"/>
                <w:lang w:eastAsia="es-ES"/>
              </w:rPr>
              <w:t>://afirma.xxx.xx/</w:t>
            </w:r>
            <w:r w:rsidR="00335560" w:rsidRPr="00335560">
              <w:rPr>
                <w:rFonts w:ascii="Calibri" w:eastAsia="Times New Roman" w:hAnsi="Calibri" w:cs="Calibri"/>
                <w:lang w:eastAsia="es-ES"/>
              </w:rPr>
              <w:t>afirmaws/services/</w:t>
            </w:r>
            <w:r w:rsidR="00335560">
              <w:rPr>
                <w:rFonts w:ascii="Calibri" w:eastAsia="Times New Roman" w:hAnsi="Calibri" w:cs="Calibri"/>
                <w:lang w:eastAsia="es-ES"/>
              </w:rPr>
              <w:t>xxx</w:t>
            </w:r>
          </w:p>
        </w:tc>
        <w:tc>
          <w:tcPr>
            <w:tcW w:w="1071" w:type="dxa"/>
            <w:tcBorders>
              <w:top w:val="single" w:sz="6" w:space="0" w:color="548DD4" w:themeColor="text2" w:themeTint="99"/>
            </w:tcBorders>
            <w:vAlign w:val="center"/>
          </w:tcPr>
          <w:p w:rsidR="00404C49" w:rsidRPr="0079502D" w:rsidRDefault="00404C49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@Firma</w:t>
            </w:r>
          </w:p>
        </w:tc>
        <w:tc>
          <w:tcPr>
            <w:tcW w:w="630" w:type="dxa"/>
            <w:gridSpan w:val="2"/>
            <w:tcBorders>
              <w:top w:val="single" w:sz="6" w:space="0" w:color="548DD4" w:themeColor="text2" w:themeTint="99"/>
            </w:tcBorders>
            <w:vAlign w:val="center"/>
          </w:tcPr>
          <w:p w:rsidR="00404C49" w:rsidRPr="0079502D" w:rsidRDefault="00404C49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tcBorders>
              <w:top w:val="single" w:sz="6" w:space="0" w:color="548DD4" w:themeColor="text2" w:themeTint="99"/>
            </w:tcBorders>
            <w:vAlign w:val="center"/>
          </w:tcPr>
          <w:p w:rsidR="00404C49" w:rsidRPr="0079502D" w:rsidRDefault="00404C49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tcBorders>
              <w:top w:val="single" w:sz="6" w:space="0" w:color="548DD4" w:themeColor="text2" w:themeTint="99"/>
            </w:tcBorders>
            <w:vAlign w:val="center"/>
          </w:tcPr>
          <w:p w:rsidR="00404C49" w:rsidRPr="0079502D" w:rsidRDefault="00404C49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5171CE" w:rsidRPr="00E07BA0" w:rsidTr="00707C6B">
        <w:trPr>
          <w:trHeight w:val="457"/>
        </w:trPr>
        <w:tc>
          <w:tcPr>
            <w:tcW w:w="1300" w:type="dxa"/>
            <w:tcBorders>
              <w:top w:val="single" w:sz="6" w:space="0" w:color="548DD4" w:themeColor="text2" w:themeTint="99"/>
            </w:tcBorders>
            <w:shd w:val="clear" w:color="auto" w:fill="auto"/>
            <w:vAlign w:val="center"/>
          </w:tcPr>
          <w:p w:rsidR="00490E95" w:rsidRPr="0098119A" w:rsidRDefault="00490E95" w:rsidP="00404C49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1226" w:type="dxa"/>
            <w:tcBorders>
              <w:top w:val="single" w:sz="6" w:space="0" w:color="548DD4" w:themeColor="text2" w:themeTint="99"/>
            </w:tcBorders>
            <w:vAlign w:val="center"/>
          </w:tcPr>
          <w:p w:rsidR="00490E95" w:rsidRDefault="00490E95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tcBorders>
              <w:top w:val="single" w:sz="6" w:space="0" w:color="548DD4" w:themeColor="text2" w:themeTint="99"/>
            </w:tcBorders>
            <w:shd w:val="clear" w:color="auto" w:fill="auto"/>
            <w:noWrap/>
            <w:vAlign w:val="center"/>
          </w:tcPr>
          <w:p w:rsidR="00490E95" w:rsidRDefault="00490E95" w:rsidP="002732B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Invocación de servicio</w:t>
            </w:r>
            <w:r w:rsidR="002732BD">
              <w:rPr>
                <w:rFonts w:ascii="Calibri" w:eastAsia="Times New Roman" w:hAnsi="Calibri" w:cs="Calibri"/>
                <w:lang w:eastAsia="es-ES"/>
              </w:rPr>
              <w:t xml:space="preserve"> OCSP de @Firma</w:t>
            </w:r>
            <w:r>
              <w:rPr>
                <w:rFonts w:ascii="Calibri" w:eastAsia="Times New Roman" w:hAnsi="Calibri" w:cs="Calibri"/>
                <w:lang w:eastAsia="es-ES"/>
              </w:rPr>
              <w:t xml:space="preserve"> para determinar estado</w:t>
            </w:r>
          </w:p>
        </w:tc>
        <w:tc>
          <w:tcPr>
            <w:tcW w:w="1389" w:type="dxa"/>
            <w:tcBorders>
              <w:top w:val="single" w:sz="6" w:space="0" w:color="548DD4" w:themeColor="text2" w:themeTint="99"/>
            </w:tcBorders>
            <w:vAlign w:val="center"/>
          </w:tcPr>
          <w:p w:rsidR="00490E95" w:rsidRDefault="00490E95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</w:t>
            </w:r>
            <w:r w:rsidR="0031253C">
              <w:rPr>
                <w:rFonts w:ascii="Calibri" w:eastAsia="Times New Roman" w:hAnsi="Calibri" w:cs="Calibri"/>
                <w:lang w:eastAsia="es-ES"/>
              </w:rPr>
              <w:t>(s)</w:t>
            </w:r>
            <w:r>
              <w:rPr>
                <w:rFonts w:ascii="Calibri" w:eastAsia="Times New Roman" w:hAnsi="Calibri" w:cs="Calibri"/>
                <w:lang w:eastAsia="es-ES"/>
              </w:rPr>
              <w:t>OCSP</w:t>
            </w:r>
          </w:p>
        </w:tc>
        <w:tc>
          <w:tcPr>
            <w:tcW w:w="4336" w:type="dxa"/>
            <w:tcBorders>
              <w:top w:val="single" w:sz="6" w:space="0" w:color="548DD4" w:themeColor="text2" w:themeTint="99"/>
            </w:tcBorders>
            <w:vAlign w:val="center"/>
          </w:tcPr>
          <w:p w:rsidR="00490E95" w:rsidRDefault="00335560" w:rsidP="00335560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</w:t>
            </w:r>
            <w:r w:rsidR="005171CE">
              <w:rPr>
                <w:rFonts w:ascii="Calibri" w:eastAsia="Times New Roman" w:hAnsi="Calibri" w:cs="Calibri"/>
                <w:lang w:eastAsia="es-ES"/>
              </w:rPr>
              <w:t>(s)</w:t>
            </w:r>
            <w:r>
              <w:rPr>
                <w:rFonts w:ascii="Calibri" w:eastAsia="Times New Roman" w:hAnsi="Calibri" w:cs="Calibri"/>
                <w:lang w:eastAsia="es-ES"/>
              </w:rPr>
              <w:t>://afirma.xxx.xx/</w:t>
            </w:r>
            <w:r w:rsidRPr="00335560">
              <w:rPr>
                <w:rFonts w:ascii="Calibri" w:eastAsia="Times New Roman" w:hAnsi="Calibri" w:cs="Calibri"/>
                <w:lang w:eastAsia="es-ES"/>
              </w:rPr>
              <w:t>servidorOcsp/</w:t>
            </w:r>
            <w:r w:rsidR="00C2388A" w:rsidRPr="00C2388A">
              <w:rPr>
                <w:rFonts w:ascii="Calibri" w:eastAsia="Times New Roman" w:hAnsi="Calibri" w:cs="Calibri"/>
                <w:lang w:eastAsia="es-ES"/>
              </w:rPr>
              <w:t>servidorOCSP</w:t>
            </w:r>
          </w:p>
        </w:tc>
        <w:tc>
          <w:tcPr>
            <w:tcW w:w="1071" w:type="dxa"/>
            <w:tcBorders>
              <w:top w:val="single" w:sz="6" w:space="0" w:color="548DD4" w:themeColor="text2" w:themeTint="99"/>
            </w:tcBorders>
            <w:vAlign w:val="center"/>
          </w:tcPr>
          <w:p w:rsidR="00490E95" w:rsidRDefault="00490E95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@Firma</w:t>
            </w:r>
          </w:p>
        </w:tc>
        <w:tc>
          <w:tcPr>
            <w:tcW w:w="630" w:type="dxa"/>
            <w:gridSpan w:val="2"/>
            <w:tcBorders>
              <w:top w:val="single" w:sz="6" w:space="0" w:color="548DD4" w:themeColor="text2" w:themeTint="99"/>
            </w:tcBorders>
            <w:vAlign w:val="center"/>
          </w:tcPr>
          <w:p w:rsidR="00490E95" w:rsidRDefault="00335560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tcBorders>
              <w:top w:val="single" w:sz="6" w:space="0" w:color="548DD4" w:themeColor="text2" w:themeTint="99"/>
            </w:tcBorders>
            <w:vAlign w:val="center"/>
          </w:tcPr>
          <w:p w:rsidR="00490E95" w:rsidRDefault="00335560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tcBorders>
              <w:top w:val="single" w:sz="6" w:space="0" w:color="548DD4" w:themeColor="text2" w:themeTint="99"/>
            </w:tcBorders>
            <w:vAlign w:val="center"/>
          </w:tcPr>
          <w:p w:rsidR="00490E95" w:rsidRDefault="00335560" w:rsidP="00404C49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DE0B29" w:rsidRPr="004E489A" w:rsidTr="00DE0B29">
        <w:trPr>
          <w:trHeight w:val="457"/>
        </w:trPr>
        <w:tc>
          <w:tcPr>
            <w:tcW w:w="1300" w:type="dxa"/>
            <w:shd w:val="clear" w:color="auto" w:fill="auto"/>
            <w:vAlign w:val="center"/>
          </w:tcPr>
          <w:p w:rsidR="00DE0B29" w:rsidRPr="009811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1226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shd w:val="clear" w:color="auto" w:fill="auto"/>
            <w:noWrap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Invocación del servlet SPIE de @firma</w:t>
            </w:r>
          </w:p>
        </w:tc>
        <w:tc>
          <w:tcPr>
            <w:tcW w:w="1389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http(s)</w:t>
            </w:r>
          </w:p>
        </w:tc>
        <w:tc>
          <w:tcPr>
            <w:tcW w:w="4336" w:type="dxa"/>
            <w:vAlign w:val="center"/>
          </w:tcPr>
          <w:p w:rsidR="00DE0B29" w:rsidRPr="004E48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4E489A">
              <w:rPr>
                <w:rFonts w:ascii="Calibri" w:eastAsia="Times New Roman" w:hAnsi="Calibri" w:cs="Calibri"/>
                <w:lang w:eastAsia="es-ES"/>
              </w:rPr>
              <w:t>http(s)://afirma.xxx.xx/spie/checkStatusInf</w:t>
            </w:r>
          </w:p>
        </w:tc>
        <w:tc>
          <w:tcPr>
            <w:tcW w:w="1071" w:type="dxa"/>
            <w:vAlign w:val="center"/>
          </w:tcPr>
          <w:p w:rsidR="00DE0B29" w:rsidRPr="004E48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@Firma</w:t>
            </w:r>
          </w:p>
        </w:tc>
        <w:tc>
          <w:tcPr>
            <w:tcW w:w="630" w:type="dxa"/>
            <w:gridSpan w:val="2"/>
            <w:vAlign w:val="center"/>
          </w:tcPr>
          <w:p w:rsidR="00DE0B29" w:rsidRPr="004E48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vAlign w:val="center"/>
          </w:tcPr>
          <w:p w:rsidR="00DE0B29" w:rsidRPr="004E48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vAlign w:val="center"/>
          </w:tcPr>
          <w:p w:rsidR="00DE0B29" w:rsidRPr="004E48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5171CE" w:rsidRPr="00E07BA0" w:rsidTr="00707C6B">
        <w:trPr>
          <w:trHeight w:val="457"/>
        </w:trPr>
        <w:tc>
          <w:tcPr>
            <w:tcW w:w="1300" w:type="dxa"/>
            <w:shd w:val="clear" w:color="auto" w:fill="auto"/>
            <w:vAlign w:val="center"/>
            <w:hideMark/>
          </w:tcPr>
          <w:p w:rsidR="00E870DA" w:rsidRPr="0079502D" w:rsidRDefault="00490E95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1226" w:type="dxa"/>
            <w:vAlign w:val="center"/>
          </w:tcPr>
          <w:p w:rsidR="00E870DA" w:rsidRPr="0079502D" w:rsidRDefault="00E870DA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shd w:val="clear" w:color="auto" w:fill="auto"/>
            <w:noWrap/>
            <w:vAlign w:val="center"/>
            <w:hideMark/>
          </w:tcPr>
          <w:p w:rsidR="00E870DA" w:rsidRPr="0079502D" w:rsidRDefault="00490E95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Invocación de servicios </w:t>
            </w:r>
            <w:r w:rsidR="002732BD">
              <w:rPr>
                <w:rFonts w:ascii="Calibri" w:eastAsia="Times New Roman" w:hAnsi="Calibri" w:cs="Calibri"/>
                <w:lang w:eastAsia="es-ES"/>
              </w:rPr>
              <w:t xml:space="preserve">SOAP de TS@ </w:t>
            </w:r>
            <w:r>
              <w:rPr>
                <w:rFonts w:ascii="Calibri" w:eastAsia="Times New Roman" w:hAnsi="Calibri" w:cs="Calibri"/>
                <w:lang w:eastAsia="es-ES"/>
              </w:rPr>
              <w:t>para determinar estado</w:t>
            </w:r>
          </w:p>
        </w:tc>
        <w:tc>
          <w:tcPr>
            <w:tcW w:w="1389" w:type="dxa"/>
            <w:vAlign w:val="center"/>
          </w:tcPr>
          <w:p w:rsidR="00E870DA" w:rsidRPr="0079502D" w:rsidRDefault="00E870DA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</w:t>
            </w:r>
            <w:r w:rsidR="0031253C">
              <w:rPr>
                <w:rFonts w:ascii="Calibri" w:eastAsia="Times New Roman" w:hAnsi="Calibri" w:cs="Calibri"/>
                <w:lang w:eastAsia="es-ES"/>
              </w:rPr>
              <w:t>(s)SOAP</w:t>
            </w:r>
          </w:p>
        </w:tc>
        <w:tc>
          <w:tcPr>
            <w:tcW w:w="4336" w:type="dxa"/>
            <w:vAlign w:val="center"/>
          </w:tcPr>
          <w:p w:rsidR="00E870DA" w:rsidRPr="00335560" w:rsidRDefault="00335560" w:rsidP="0033556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 w:themeColor="text1"/>
                <w:lang w:eastAsia="es-ES"/>
              </w:rPr>
            </w:pPr>
            <w:r w:rsidRPr="00335560">
              <w:rPr>
                <w:rFonts w:ascii="Calibri" w:eastAsia="Times New Roman" w:hAnsi="Calibri" w:cs="Calibri"/>
                <w:lang w:eastAsia="es-ES"/>
              </w:rPr>
              <w:t>http</w:t>
            </w:r>
            <w:r w:rsidR="005171CE">
              <w:rPr>
                <w:rFonts w:ascii="Calibri" w:eastAsia="Times New Roman" w:hAnsi="Calibri" w:cs="Calibri"/>
                <w:lang w:eastAsia="es-ES"/>
              </w:rPr>
              <w:t>(s)</w:t>
            </w:r>
            <w:r w:rsidRPr="00335560">
              <w:rPr>
                <w:rFonts w:ascii="Calibri" w:eastAsia="Times New Roman" w:hAnsi="Calibri" w:cs="Calibri"/>
                <w:lang w:eastAsia="es-ES"/>
              </w:rPr>
              <w:t>://tsa.xxx.xx/tsamap</w:t>
            </w:r>
            <w:r>
              <w:rPr>
                <w:rFonts w:ascii="Calibri" w:eastAsia="Times New Roman" w:hAnsi="Calibri" w:cs="Calibri"/>
                <w:lang w:eastAsia="es-ES"/>
              </w:rPr>
              <w:t>/xxx</w:t>
            </w:r>
          </w:p>
        </w:tc>
        <w:tc>
          <w:tcPr>
            <w:tcW w:w="1071" w:type="dxa"/>
            <w:vAlign w:val="center"/>
          </w:tcPr>
          <w:p w:rsidR="00E870DA" w:rsidRPr="0079502D" w:rsidRDefault="00490E95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TS@</w:t>
            </w:r>
          </w:p>
        </w:tc>
        <w:tc>
          <w:tcPr>
            <w:tcW w:w="630" w:type="dxa"/>
            <w:gridSpan w:val="2"/>
            <w:vAlign w:val="center"/>
          </w:tcPr>
          <w:p w:rsidR="00E870DA" w:rsidRPr="0079502D" w:rsidRDefault="00E870DA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vAlign w:val="center"/>
          </w:tcPr>
          <w:p w:rsidR="00E870DA" w:rsidRPr="0079502D" w:rsidRDefault="00E870DA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vAlign w:val="center"/>
          </w:tcPr>
          <w:p w:rsidR="00E870DA" w:rsidRPr="0079502D" w:rsidRDefault="00E870DA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5171CE" w:rsidRPr="00E07BA0" w:rsidTr="00707C6B">
        <w:trPr>
          <w:trHeight w:val="457"/>
        </w:trPr>
        <w:tc>
          <w:tcPr>
            <w:tcW w:w="1300" w:type="dxa"/>
            <w:shd w:val="clear" w:color="auto" w:fill="auto"/>
            <w:vAlign w:val="center"/>
          </w:tcPr>
          <w:p w:rsidR="00490E95" w:rsidRPr="0098119A" w:rsidRDefault="00490E95" w:rsidP="00E870DA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1226" w:type="dxa"/>
            <w:vAlign w:val="center"/>
          </w:tcPr>
          <w:p w:rsidR="00490E95" w:rsidRDefault="00490E95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shd w:val="clear" w:color="auto" w:fill="auto"/>
            <w:noWrap/>
            <w:vAlign w:val="center"/>
          </w:tcPr>
          <w:p w:rsidR="00490E95" w:rsidRDefault="00490E95" w:rsidP="002732B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Invocación de servicio</w:t>
            </w:r>
            <w:r w:rsidR="002732BD">
              <w:rPr>
                <w:rFonts w:ascii="Calibri" w:eastAsia="Times New Roman" w:hAnsi="Calibri" w:cs="Calibri"/>
                <w:lang w:eastAsia="es-ES"/>
              </w:rPr>
              <w:t xml:space="preserve"> RFC3161 de TS@</w:t>
            </w:r>
            <w:r>
              <w:rPr>
                <w:rFonts w:ascii="Calibri" w:eastAsia="Times New Roman" w:hAnsi="Calibri" w:cs="Calibri"/>
                <w:lang w:eastAsia="es-ES"/>
              </w:rPr>
              <w:t xml:space="preserve"> para determinar estado</w:t>
            </w:r>
          </w:p>
        </w:tc>
        <w:tc>
          <w:tcPr>
            <w:tcW w:w="1389" w:type="dxa"/>
            <w:vAlign w:val="center"/>
          </w:tcPr>
          <w:p w:rsidR="00490E95" w:rsidRDefault="00490E95" w:rsidP="00490E95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httpsRFC3161</w:t>
            </w:r>
          </w:p>
        </w:tc>
        <w:tc>
          <w:tcPr>
            <w:tcW w:w="4336" w:type="dxa"/>
            <w:vAlign w:val="center"/>
          </w:tcPr>
          <w:p w:rsidR="00490E95" w:rsidRPr="0031253C" w:rsidRDefault="00335560" w:rsidP="00254595">
            <w:pPr>
              <w:spacing w:before="0" w:after="0"/>
              <w:jc w:val="left"/>
            </w:pPr>
            <w:r w:rsidRPr="0031253C">
              <w:rPr>
                <w:rFonts w:ascii="Calibri" w:eastAsia="Times New Roman" w:hAnsi="Calibri" w:cs="Calibri"/>
                <w:lang w:eastAsia="es-ES"/>
              </w:rPr>
              <w:t>https://tsa.xxx.xx/tsamap</w:t>
            </w:r>
            <w:r w:rsidRPr="0031253C">
              <w:t>/TspHttpServer</w:t>
            </w:r>
          </w:p>
        </w:tc>
        <w:tc>
          <w:tcPr>
            <w:tcW w:w="1071" w:type="dxa"/>
            <w:vAlign w:val="center"/>
          </w:tcPr>
          <w:p w:rsidR="00490E95" w:rsidRDefault="00490E95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TS@</w:t>
            </w:r>
          </w:p>
        </w:tc>
        <w:tc>
          <w:tcPr>
            <w:tcW w:w="630" w:type="dxa"/>
            <w:gridSpan w:val="2"/>
            <w:vAlign w:val="center"/>
          </w:tcPr>
          <w:p w:rsidR="00490E95" w:rsidRDefault="00335560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vAlign w:val="center"/>
          </w:tcPr>
          <w:p w:rsidR="00490E95" w:rsidRDefault="00335560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vAlign w:val="center"/>
          </w:tcPr>
          <w:p w:rsidR="00490E95" w:rsidRDefault="00335560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DE0B29" w:rsidRPr="004E489A" w:rsidTr="00DE0B29">
        <w:trPr>
          <w:trHeight w:val="457"/>
        </w:trPr>
        <w:tc>
          <w:tcPr>
            <w:tcW w:w="1300" w:type="dxa"/>
            <w:shd w:val="clear" w:color="auto" w:fill="auto"/>
            <w:vAlign w:val="center"/>
          </w:tcPr>
          <w:p w:rsidR="00DE0B29" w:rsidRPr="009811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1226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shd w:val="clear" w:color="auto" w:fill="auto"/>
            <w:noWrap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Invocación del servlet SPIE de TS@</w:t>
            </w:r>
          </w:p>
        </w:tc>
        <w:tc>
          <w:tcPr>
            <w:tcW w:w="1389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http(s)</w:t>
            </w:r>
          </w:p>
        </w:tc>
        <w:tc>
          <w:tcPr>
            <w:tcW w:w="4336" w:type="dxa"/>
            <w:vAlign w:val="center"/>
          </w:tcPr>
          <w:p w:rsidR="00DE0B29" w:rsidRPr="004E48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4E489A">
              <w:rPr>
                <w:rFonts w:ascii="Calibri" w:eastAsia="Times New Roman" w:hAnsi="Calibri" w:cs="Calibri"/>
                <w:lang w:eastAsia="es-ES"/>
              </w:rPr>
              <w:t>https://tsa.xxx.xx/spie/checkStatusInf</w:t>
            </w:r>
          </w:p>
        </w:tc>
        <w:tc>
          <w:tcPr>
            <w:tcW w:w="1071" w:type="dxa"/>
            <w:vAlign w:val="center"/>
          </w:tcPr>
          <w:p w:rsidR="00DE0B29" w:rsidRPr="004E48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TS@</w:t>
            </w:r>
          </w:p>
        </w:tc>
        <w:tc>
          <w:tcPr>
            <w:tcW w:w="630" w:type="dxa"/>
            <w:gridSpan w:val="2"/>
            <w:vAlign w:val="center"/>
          </w:tcPr>
          <w:p w:rsidR="00DE0B29" w:rsidRPr="004E48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vAlign w:val="center"/>
          </w:tcPr>
          <w:p w:rsidR="00DE0B29" w:rsidRPr="004E48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vAlign w:val="center"/>
          </w:tcPr>
          <w:p w:rsidR="00DE0B29" w:rsidRPr="004E48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DE0B29" w:rsidRPr="00E07BA0" w:rsidTr="00DE0B29">
        <w:trPr>
          <w:trHeight w:val="457"/>
        </w:trPr>
        <w:tc>
          <w:tcPr>
            <w:tcW w:w="1300" w:type="dxa"/>
            <w:shd w:val="clear" w:color="auto" w:fill="auto"/>
            <w:vAlign w:val="center"/>
          </w:tcPr>
          <w:p w:rsidR="00DE0B29" w:rsidRPr="009811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monitoriza-web.war</w:t>
            </w:r>
          </w:p>
        </w:tc>
        <w:tc>
          <w:tcPr>
            <w:tcW w:w="1226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shd w:val="clear" w:color="auto" w:fill="auto"/>
            <w:noWrap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Invocación de servlet de estados VIP</w:t>
            </w:r>
          </w:p>
        </w:tc>
        <w:tc>
          <w:tcPr>
            <w:tcW w:w="1389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</w:t>
            </w:r>
          </w:p>
        </w:tc>
        <w:tc>
          <w:tcPr>
            <w:tcW w:w="4336" w:type="dxa"/>
            <w:vAlign w:val="center"/>
          </w:tcPr>
          <w:p w:rsidR="00DE0B29" w:rsidRPr="0031253C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8A18E5">
              <w:rPr>
                <w:rFonts w:ascii="Calibri" w:eastAsia="Times New Roman" w:hAnsi="Calibri" w:cs="Calibri"/>
                <w:lang w:eastAsia="es-ES"/>
              </w:rPr>
              <w:t>http://</w:t>
            </w:r>
            <w:r>
              <w:rPr>
                <w:rFonts w:ascii="Calibri" w:eastAsia="Times New Roman" w:hAnsi="Calibri" w:cs="Calibri"/>
                <w:lang w:eastAsia="es-ES"/>
              </w:rPr>
              <w:t>monitoriza.xxx.xx</w:t>
            </w:r>
            <w:r w:rsidRPr="008A18E5">
              <w:rPr>
                <w:rFonts w:ascii="Calibri" w:eastAsia="Times New Roman" w:hAnsi="Calibri" w:cs="Calibri"/>
                <w:lang w:eastAsia="es-ES"/>
              </w:rPr>
              <w:t>/monitoriza-afirma-status-app/afirmaServicesStatus?admin=true</w:t>
            </w:r>
          </w:p>
        </w:tc>
        <w:tc>
          <w:tcPr>
            <w:tcW w:w="1071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Monitoriz@</w:t>
            </w:r>
          </w:p>
        </w:tc>
        <w:tc>
          <w:tcPr>
            <w:tcW w:w="630" w:type="dxa"/>
            <w:gridSpan w:val="2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DE0B29" w:rsidRPr="00E07BA0" w:rsidTr="00DE0B29">
        <w:trPr>
          <w:trHeight w:val="457"/>
        </w:trPr>
        <w:tc>
          <w:tcPr>
            <w:tcW w:w="1300" w:type="dxa"/>
            <w:shd w:val="clear" w:color="auto" w:fill="auto"/>
            <w:vAlign w:val="center"/>
          </w:tcPr>
          <w:p w:rsidR="00DE0B29" w:rsidRPr="0098119A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monitoriza-web.war</w:t>
            </w:r>
          </w:p>
        </w:tc>
        <w:tc>
          <w:tcPr>
            <w:tcW w:w="1226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shd w:val="clear" w:color="auto" w:fill="auto"/>
            <w:noWrap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Invocación de servlet de estados SPIE</w:t>
            </w:r>
          </w:p>
        </w:tc>
        <w:tc>
          <w:tcPr>
            <w:tcW w:w="1389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</w:t>
            </w:r>
          </w:p>
        </w:tc>
        <w:tc>
          <w:tcPr>
            <w:tcW w:w="4336" w:type="dxa"/>
            <w:vAlign w:val="center"/>
          </w:tcPr>
          <w:p w:rsidR="00DE0B29" w:rsidRPr="0031253C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 w:rsidRPr="008A18E5">
              <w:rPr>
                <w:rFonts w:ascii="Calibri" w:eastAsia="Times New Roman" w:hAnsi="Calibri" w:cs="Calibri"/>
                <w:lang w:eastAsia="es-ES"/>
              </w:rPr>
              <w:t>http://</w:t>
            </w:r>
            <w:r>
              <w:rPr>
                <w:rFonts w:ascii="Calibri" w:eastAsia="Times New Roman" w:hAnsi="Calibri" w:cs="Calibri"/>
                <w:lang w:eastAsia="es-ES"/>
              </w:rPr>
              <w:t>monitoriza.xxx.xx</w:t>
            </w:r>
            <w:r w:rsidRPr="008A18E5">
              <w:rPr>
                <w:rFonts w:ascii="Calibri" w:eastAsia="Times New Roman" w:hAnsi="Calibri" w:cs="Calibri"/>
                <w:lang w:eastAsia="es-ES"/>
              </w:rPr>
              <w:t>/monitoriza-afirma-status-app/spieStatus</w:t>
            </w:r>
          </w:p>
        </w:tc>
        <w:tc>
          <w:tcPr>
            <w:tcW w:w="1071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Monitoriz@</w:t>
            </w:r>
          </w:p>
        </w:tc>
        <w:tc>
          <w:tcPr>
            <w:tcW w:w="630" w:type="dxa"/>
            <w:gridSpan w:val="2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vAlign w:val="center"/>
          </w:tcPr>
          <w:p w:rsidR="00DE0B29" w:rsidRDefault="00DE0B29" w:rsidP="00400502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AC2C18" w:rsidRPr="00E07BA0" w:rsidTr="00707C6B">
        <w:trPr>
          <w:trHeight w:val="457"/>
        </w:trPr>
        <w:tc>
          <w:tcPr>
            <w:tcW w:w="1300" w:type="dxa"/>
            <w:shd w:val="clear" w:color="auto" w:fill="auto"/>
            <w:vAlign w:val="center"/>
          </w:tcPr>
          <w:p w:rsidR="00AC2C18" w:rsidRPr="0098119A" w:rsidRDefault="00AC2C18" w:rsidP="00E870DA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</w:t>
            </w: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lastRenderedPageBreak/>
              <w:t>app.war</w:t>
            </w:r>
          </w:p>
        </w:tc>
        <w:tc>
          <w:tcPr>
            <w:tcW w:w="1226" w:type="dxa"/>
            <w:vAlign w:val="center"/>
          </w:tcPr>
          <w:p w:rsidR="00AC2C18" w:rsidRDefault="00AC2C18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lastRenderedPageBreak/>
              <w:t>Consumidor</w:t>
            </w:r>
          </w:p>
        </w:tc>
        <w:tc>
          <w:tcPr>
            <w:tcW w:w="4435" w:type="dxa"/>
            <w:shd w:val="clear" w:color="auto" w:fill="auto"/>
            <w:noWrap/>
            <w:vAlign w:val="center"/>
          </w:tcPr>
          <w:p w:rsidR="00AC2C18" w:rsidRDefault="00015AC5" w:rsidP="002732BD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Invocación del servicio Cl@ve Pasarela </w:t>
            </w:r>
          </w:p>
        </w:tc>
        <w:tc>
          <w:tcPr>
            <w:tcW w:w="1389" w:type="dxa"/>
            <w:vAlign w:val="center"/>
          </w:tcPr>
          <w:p w:rsidR="00AC2C18" w:rsidRDefault="00AC2C18" w:rsidP="00490E95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http(s)SAML</w:t>
            </w:r>
          </w:p>
        </w:tc>
        <w:tc>
          <w:tcPr>
            <w:tcW w:w="4336" w:type="dxa"/>
            <w:vAlign w:val="center"/>
          </w:tcPr>
          <w:p w:rsidR="00AC2C18" w:rsidRPr="00155ABB" w:rsidRDefault="005B4718" w:rsidP="00015AC5">
            <w:pPr>
              <w:spacing w:before="0" w:after="0"/>
              <w:jc w:val="left"/>
            </w:pPr>
            <w:hyperlink r:id="rId13" w:history="1">
              <w:r w:rsidR="00015AC5" w:rsidRPr="00155ABB">
                <w:t>http</w:t>
              </w:r>
              <w:r w:rsidR="00155ABB" w:rsidRPr="00155ABB">
                <w:t>(</w:t>
              </w:r>
              <w:r w:rsidR="00015AC5" w:rsidRPr="00155ABB">
                <w:t>s</w:t>
              </w:r>
              <w:r w:rsidR="00155ABB" w:rsidRPr="00155ABB">
                <w:t>)</w:t>
              </w:r>
              <w:r w:rsidR="00015AC5" w:rsidRPr="00155ABB">
                <w:t>://clave2.xxx.xx/Proxy2/ServiceProvider</w:t>
              </w:r>
            </w:hyperlink>
          </w:p>
        </w:tc>
        <w:tc>
          <w:tcPr>
            <w:tcW w:w="1071" w:type="dxa"/>
            <w:vAlign w:val="center"/>
          </w:tcPr>
          <w:p w:rsidR="00AC2C18" w:rsidRDefault="00AC2C18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Cl@ve</w:t>
            </w:r>
          </w:p>
        </w:tc>
        <w:tc>
          <w:tcPr>
            <w:tcW w:w="630" w:type="dxa"/>
            <w:gridSpan w:val="2"/>
            <w:vAlign w:val="center"/>
          </w:tcPr>
          <w:p w:rsidR="00AC2C18" w:rsidRDefault="00AC2C18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vAlign w:val="center"/>
          </w:tcPr>
          <w:p w:rsidR="00AC2C18" w:rsidRDefault="00AC2C18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vAlign w:val="center"/>
          </w:tcPr>
          <w:p w:rsidR="00AC2C18" w:rsidRDefault="00AC2C18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015AC5" w:rsidRPr="00E07BA0" w:rsidTr="00707C6B">
        <w:trPr>
          <w:trHeight w:val="457"/>
        </w:trPr>
        <w:tc>
          <w:tcPr>
            <w:tcW w:w="1300" w:type="dxa"/>
            <w:shd w:val="clear" w:color="auto" w:fill="auto"/>
            <w:vAlign w:val="center"/>
          </w:tcPr>
          <w:p w:rsidR="00015AC5" w:rsidRPr="0098119A" w:rsidRDefault="00015AC5" w:rsidP="00E870DA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1226" w:type="dxa"/>
            <w:vAlign w:val="center"/>
          </w:tcPr>
          <w:p w:rsidR="00015AC5" w:rsidRDefault="00015AC5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shd w:val="clear" w:color="auto" w:fill="auto"/>
            <w:noWrap/>
            <w:vAlign w:val="center"/>
          </w:tcPr>
          <w:p w:rsidR="00015AC5" w:rsidRDefault="00015AC5" w:rsidP="00707C6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 xml:space="preserve">Invocación del servicio Cl@ve </w:t>
            </w:r>
            <w:r w:rsidR="00707C6B">
              <w:rPr>
                <w:rFonts w:ascii="Calibri" w:eastAsia="Times New Roman" w:hAnsi="Calibri" w:cs="Calibri"/>
                <w:lang w:eastAsia="es-ES"/>
              </w:rPr>
              <w:t>e</w:t>
            </w:r>
            <w:r>
              <w:rPr>
                <w:rFonts w:ascii="Calibri" w:eastAsia="Times New Roman" w:hAnsi="Calibri" w:cs="Calibri"/>
                <w:lang w:eastAsia="es-ES"/>
              </w:rPr>
              <w:t>IDAS</w:t>
            </w:r>
          </w:p>
        </w:tc>
        <w:tc>
          <w:tcPr>
            <w:tcW w:w="1389" w:type="dxa"/>
            <w:vAlign w:val="center"/>
          </w:tcPr>
          <w:p w:rsidR="00015AC5" w:rsidRDefault="00015AC5" w:rsidP="00490E95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http(s)SAML</w:t>
            </w:r>
          </w:p>
        </w:tc>
        <w:tc>
          <w:tcPr>
            <w:tcW w:w="4336" w:type="dxa"/>
            <w:vAlign w:val="center"/>
          </w:tcPr>
          <w:p w:rsidR="00015AC5" w:rsidRPr="005B4718" w:rsidRDefault="005B4718" w:rsidP="00015AC5">
            <w:pPr>
              <w:spacing w:before="0" w:after="0"/>
              <w:jc w:val="left"/>
              <w:rPr>
                <w:rFonts w:ascii="Segoe UI" w:hAnsi="Segoe UI" w:cs="Segoe UI"/>
                <w:color w:val="72777A"/>
                <w:spacing w:val="3"/>
                <w:sz w:val="21"/>
                <w:szCs w:val="21"/>
              </w:rPr>
            </w:pPr>
            <w:hyperlink r:id="rId14" w:history="1">
              <w:r w:rsidR="00015AC5" w:rsidRPr="00155ABB">
                <w:t>http</w:t>
              </w:r>
              <w:r w:rsidR="00155ABB" w:rsidRPr="00155ABB">
                <w:t>(</w:t>
              </w:r>
              <w:r w:rsidR="00015AC5" w:rsidRPr="00155ABB">
                <w:t>s</w:t>
              </w:r>
              <w:r w:rsidR="00155ABB" w:rsidRPr="00155ABB">
                <w:t>)</w:t>
              </w:r>
              <w:r w:rsidR="00015AC5" w:rsidRPr="00155ABB">
                <w:t>://eidas2.xxx.xx/EidasNode/ServiceProvider</w:t>
              </w:r>
            </w:hyperlink>
          </w:p>
        </w:tc>
        <w:tc>
          <w:tcPr>
            <w:tcW w:w="1071" w:type="dxa"/>
            <w:vAlign w:val="center"/>
          </w:tcPr>
          <w:p w:rsidR="00015AC5" w:rsidRPr="00015AC5" w:rsidRDefault="00015AC5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val="sv-SE" w:eastAsia="es-ES"/>
              </w:rPr>
            </w:pPr>
            <w:r>
              <w:rPr>
                <w:rFonts w:ascii="Calibri" w:eastAsia="Times New Roman" w:hAnsi="Calibri" w:cs="Calibri"/>
                <w:lang w:val="sv-SE" w:eastAsia="es-ES"/>
              </w:rPr>
              <w:t>Cl@ve</w:t>
            </w:r>
          </w:p>
        </w:tc>
        <w:tc>
          <w:tcPr>
            <w:tcW w:w="630" w:type="dxa"/>
            <w:gridSpan w:val="2"/>
            <w:vAlign w:val="center"/>
          </w:tcPr>
          <w:p w:rsidR="00015AC5" w:rsidRDefault="00015AC5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vAlign w:val="center"/>
          </w:tcPr>
          <w:p w:rsidR="00015AC5" w:rsidRDefault="00015AC5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vAlign w:val="center"/>
          </w:tcPr>
          <w:p w:rsidR="00015AC5" w:rsidRDefault="00015AC5" w:rsidP="00E870DA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707C6B" w:rsidRPr="00E07BA0" w:rsidTr="00707C6B">
        <w:trPr>
          <w:trHeight w:val="457"/>
        </w:trPr>
        <w:tc>
          <w:tcPr>
            <w:tcW w:w="1300" w:type="dxa"/>
            <w:shd w:val="clear" w:color="auto" w:fill="auto"/>
            <w:vAlign w:val="center"/>
          </w:tcPr>
          <w:p w:rsidR="00707C6B" w:rsidRPr="0098119A" w:rsidRDefault="00707C6B" w:rsidP="00707C6B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1226" w:type="dxa"/>
            <w:vAlign w:val="center"/>
          </w:tcPr>
          <w:p w:rsidR="00707C6B" w:rsidRDefault="00707C6B" w:rsidP="00707C6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shd w:val="clear" w:color="auto" w:fill="auto"/>
            <w:noWrap/>
            <w:vAlign w:val="center"/>
          </w:tcPr>
          <w:p w:rsidR="00707C6B" w:rsidRDefault="00707C6B" w:rsidP="00707C6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Invocación del servicio Cl@ve IdP</w:t>
            </w:r>
            <w:r w:rsidR="005B74C8">
              <w:rPr>
                <w:rFonts w:ascii="Calibri" w:eastAsia="Times New Roman" w:hAnsi="Calibri" w:cs="Calibri"/>
                <w:lang w:eastAsia="es-ES"/>
              </w:rPr>
              <w:t xml:space="preserve"> de @Firma</w:t>
            </w:r>
          </w:p>
        </w:tc>
        <w:tc>
          <w:tcPr>
            <w:tcW w:w="1389" w:type="dxa"/>
            <w:vAlign w:val="center"/>
          </w:tcPr>
          <w:p w:rsidR="00707C6B" w:rsidRDefault="00707C6B" w:rsidP="00707C6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http(s)SAML</w:t>
            </w:r>
          </w:p>
        </w:tc>
        <w:tc>
          <w:tcPr>
            <w:tcW w:w="4336" w:type="dxa"/>
            <w:vAlign w:val="center"/>
          </w:tcPr>
          <w:p w:rsidR="00707C6B" w:rsidRPr="00155ABB" w:rsidRDefault="005B4718" w:rsidP="00707C6B">
            <w:pPr>
              <w:spacing w:before="0" w:after="0"/>
              <w:jc w:val="left"/>
            </w:pPr>
            <w:hyperlink r:id="rId15" w:history="1">
              <w:r w:rsidR="00707C6B" w:rsidRPr="00155ABB">
                <w:t>http</w:t>
              </w:r>
              <w:r w:rsidR="00155ABB" w:rsidRPr="00155ABB">
                <w:t>(</w:t>
              </w:r>
              <w:r w:rsidR="00707C6B" w:rsidRPr="00155ABB">
                <w:t>s</w:t>
              </w:r>
              <w:r w:rsidR="00155ABB" w:rsidRPr="00155ABB">
                <w:t>)</w:t>
              </w:r>
              <w:r w:rsidR="00707C6B" w:rsidRPr="00155ABB">
                <w:t>://pasarela-ident.clave2.xxx.xx/IdP2/AuthenticateCitizen</w:t>
              </w:r>
            </w:hyperlink>
          </w:p>
          <w:p w:rsidR="00707C6B" w:rsidRPr="005B4718" w:rsidRDefault="00707C6B" w:rsidP="00707C6B">
            <w:pPr>
              <w:spacing w:before="0" w:after="0"/>
              <w:jc w:val="left"/>
              <w:rPr>
                <w:rFonts w:ascii="Segoe UI" w:hAnsi="Segoe UI" w:cs="Segoe UI"/>
                <w:color w:val="72777A"/>
                <w:spacing w:val="3"/>
                <w:sz w:val="21"/>
                <w:szCs w:val="21"/>
              </w:rPr>
            </w:pPr>
          </w:p>
        </w:tc>
        <w:tc>
          <w:tcPr>
            <w:tcW w:w="1071" w:type="dxa"/>
            <w:vAlign w:val="center"/>
          </w:tcPr>
          <w:p w:rsidR="00707C6B" w:rsidRPr="00015AC5" w:rsidRDefault="00707C6B" w:rsidP="00707C6B">
            <w:pPr>
              <w:spacing w:before="0" w:after="0"/>
              <w:jc w:val="left"/>
              <w:rPr>
                <w:rFonts w:ascii="Calibri" w:eastAsia="Times New Roman" w:hAnsi="Calibri" w:cs="Calibri"/>
                <w:lang w:val="sv-SE" w:eastAsia="es-ES"/>
              </w:rPr>
            </w:pPr>
            <w:r>
              <w:rPr>
                <w:rFonts w:ascii="Calibri" w:eastAsia="Times New Roman" w:hAnsi="Calibri" w:cs="Calibri"/>
                <w:lang w:val="sv-SE" w:eastAsia="es-ES"/>
              </w:rPr>
              <w:t>Cl@ve</w:t>
            </w:r>
          </w:p>
        </w:tc>
        <w:tc>
          <w:tcPr>
            <w:tcW w:w="630" w:type="dxa"/>
            <w:gridSpan w:val="2"/>
            <w:vAlign w:val="center"/>
          </w:tcPr>
          <w:p w:rsidR="00707C6B" w:rsidRDefault="00707C6B" w:rsidP="00707C6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vAlign w:val="center"/>
          </w:tcPr>
          <w:p w:rsidR="00707C6B" w:rsidRDefault="00707C6B" w:rsidP="00707C6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vAlign w:val="center"/>
          </w:tcPr>
          <w:p w:rsidR="00707C6B" w:rsidRDefault="00707C6B" w:rsidP="00707C6B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5B4718" w:rsidRPr="00E07BA0" w:rsidTr="005B4718">
        <w:trPr>
          <w:trHeight w:val="457"/>
        </w:trPr>
        <w:tc>
          <w:tcPr>
            <w:tcW w:w="1300" w:type="dxa"/>
            <w:shd w:val="clear" w:color="auto" w:fill="auto"/>
            <w:vAlign w:val="center"/>
          </w:tcPr>
          <w:p w:rsidR="005B4718" w:rsidRPr="0098119A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1226" w:type="dxa"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shd w:val="clear" w:color="auto" w:fill="auto"/>
            <w:noWrap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Invocación del servicio Cl@ve IdP de PIN24H</w:t>
            </w:r>
          </w:p>
        </w:tc>
        <w:tc>
          <w:tcPr>
            <w:tcW w:w="1389" w:type="dxa"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http(s)SAML</w:t>
            </w:r>
          </w:p>
        </w:tc>
        <w:tc>
          <w:tcPr>
            <w:tcW w:w="4336" w:type="dxa"/>
            <w:vAlign w:val="center"/>
          </w:tcPr>
          <w:p w:rsidR="005B4718" w:rsidRPr="005B4718" w:rsidRDefault="005B4718" w:rsidP="005B4718">
            <w:pPr>
              <w:spacing w:before="0" w:after="0"/>
              <w:jc w:val="left"/>
              <w:rPr>
                <w:highlight w:val="yellow"/>
              </w:rPr>
            </w:pPr>
            <w:hyperlink r:id="rId16" w:history="1">
              <w:r w:rsidRPr="005B4718">
                <w:rPr>
                  <w:highlight w:val="yellow"/>
                </w:rPr>
                <w:t>http(s)://pasarela-ident.clave2.xxx.xx/IdPext/AuthenticateCitizen</w:t>
              </w:r>
            </w:hyperlink>
          </w:p>
          <w:p w:rsidR="005B4718" w:rsidRPr="005B4718" w:rsidRDefault="005B4718" w:rsidP="005B4718">
            <w:pPr>
              <w:spacing w:before="0" w:after="0"/>
              <w:jc w:val="left"/>
              <w:rPr>
                <w:rFonts w:ascii="Segoe UI" w:hAnsi="Segoe UI" w:cs="Segoe UI"/>
                <w:color w:val="72777A"/>
                <w:spacing w:val="3"/>
                <w:sz w:val="21"/>
                <w:szCs w:val="21"/>
                <w:highlight w:val="yellow"/>
              </w:rPr>
            </w:pPr>
          </w:p>
        </w:tc>
        <w:tc>
          <w:tcPr>
            <w:tcW w:w="1071" w:type="dxa"/>
            <w:vAlign w:val="center"/>
          </w:tcPr>
          <w:p w:rsidR="005B4718" w:rsidRPr="00015AC5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val="sv-SE" w:eastAsia="es-ES"/>
              </w:rPr>
            </w:pPr>
            <w:r>
              <w:rPr>
                <w:rFonts w:ascii="Calibri" w:eastAsia="Times New Roman" w:hAnsi="Calibri" w:cs="Calibri"/>
                <w:lang w:val="sv-SE" w:eastAsia="es-ES"/>
              </w:rPr>
              <w:t>Cl@ve</w:t>
            </w:r>
          </w:p>
        </w:tc>
        <w:tc>
          <w:tcPr>
            <w:tcW w:w="630" w:type="dxa"/>
            <w:gridSpan w:val="2"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5B4718" w:rsidRPr="00E07BA0" w:rsidTr="005B4718">
        <w:trPr>
          <w:trHeight w:val="457"/>
        </w:trPr>
        <w:tc>
          <w:tcPr>
            <w:tcW w:w="1300" w:type="dxa"/>
            <w:shd w:val="clear" w:color="auto" w:fill="auto"/>
            <w:vAlign w:val="center"/>
          </w:tcPr>
          <w:p w:rsidR="005B4718" w:rsidRPr="0098119A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98119A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monitoriza-afirma-status-app.war</w:t>
            </w:r>
          </w:p>
        </w:tc>
        <w:tc>
          <w:tcPr>
            <w:tcW w:w="1226" w:type="dxa"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Consumidor</w:t>
            </w:r>
          </w:p>
        </w:tc>
        <w:tc>
          <w:tcPr>
            <w:tcW w:w="4435" w:type="dxa"/>
            <w:shd w:val="clear" w:color="auto" w:fill="auto"/>
            <w:noWrap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Invocación del servicio Cl@ve IdP de PIN Permanente</w:t>
            </w:r>
          </w:p>
        </w:tc>
        <w:tc>
          <w:tcPr>
            <w:tcW w:w="1389" w:type="dxa"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http(s)SAML</w:t>
            </w:r>
          </w:p>
        </w:tc>
        <w:tc>
          <w:tcPr>
            <w:tcW w:w="4336" w:type="dxa"/>
            <w:vAlign w:val="center"/>
          </w:tcPr>
          <w:p w:rsidR="005B4718" w:rsidRPr="005B4718" w:rsidRDefault="005B4718" w:rsidP="005B4718">
            <w:pPr>
              <w:spacing w:before="0" w:after="0"/>
              <w:jc w:val="left"/>
              <w:rPr>
                <w:highlight w:val="yellow"/>
              </w:rPr>
            </w:pPr>
            <w:hyperlink r:id="rId17" w:history="1">
              <w:r w:rsidRPr="005B4718">
                <w:rPr>
                  <w:highlight w:val="yellow"/>
                </w:rPr>
                <w:t>http(s)://pasarela-ident.clave2.xxx.xx/IdPext/AuthenticateCitizen</w:t>
              </w:r>
            </w:hyperlink>
          </w:p>
          <w:p w:rsidR="005B4718" w:rsidRPr="005B4718" w:rsidRDefault="005B4718" w:rsidP="005B4718">
            <w:pPr>
              <w:spacing w:before="0" w:after="0"/>
              <w:jc w:val="left"/>
              <w:rPr>
                <w:rFonts w:ascii="Segoe UI" w:hAnsi="Segoe UI" w:cs="Segoe UI"/>
                <w:color w:val="72777A"/>
                <w:spacing w:val="3"/>
                <w:sz w:val="21"/>
                <w:szCs w:val="21"/>
                <w:highlight w:val="yellow"/>
              </w:rPr>
            </w:pPr>
          </w:p>
        </w:tc>
        <w:tc>
          <w:tcPr>
            <w:tcW w:w="1071" w:type="dxa"/>
            <w:vAlign w:val="center"/>
          </w:tcPr>
          <w:p w:rsidR="005B4718" w:rsidRPr="00015AC5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val="sv-SE" w:eastAsia="es-ES"/>
              </w:rPr>
            </w:pPr>
            <w:r>
              <w:rPr>
                <w:rFonts w:ascii="Calibri" w:eastAsia="Times New Roman" w:hAnsi="Calibri" w:cs="Calibri"/>
                <w:lang w:val="sv-SE" w:eastAsia="es-ES"/>
              </w:rPr>
              <w:t>Cl@ve</w:t>
            </w:r>
          </w:p>
        </w:tc>
        <w:tc>
          <w:tcPr>
            <w:tcW w:w="630" w:type="dxa"/>
            <w:gridSpan w:val="2"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RS</w:t>
            </w:r>
          </w:p>
        </w:tc>
        <w:tc>
          <w:tcPr>
            <w:tcW w:w="567" w:type="dxa"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584" w:type="dxa"/>
            <w:vAlign w:val="center"/>
          </w:tcPr>
          <w:p w:rsidR="005B4718" w:rsidRDefault="005B4718" w:rsidP="005B4718">
            <w:pPr>
              <w:spacing w:before="0" w:after="0"/>
              <w:jc w:val="left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</w:tbl>
    <w:p w:rsidR="00EE58E5" w:rsidRDefault="00EE58E5" w:rsidP="00EE58E5">
      <w:pPr>
        <w:pStyle w:val="Normal2"/>
      </w:pPr>
    </w:p>
    <w:p w:rsidR="002D1069" w:rsidRDefault="002D1069" w:rsidP="002D1069">
      <w:pPr>
        <w:rPr>
          <w:rStyle w:val="nfasis"/>
        </w:rPr>
      </w:pPr>
      <w:r w:rsidRPr="00D943B2">
        <w:rPr>
          <w:rStyle w:val="nfasis"/>
          <w:u w:val="single"/>
        </w:rPr>
        <w:t>Notas</w:t>
      </w:r>
      <w:r>
        <w:rPr>
          <w:rStyle w:val="nfasis"/>
        </w:rPr>
        <w:t>:</w:t>
      </w:r>
    </w:p>
    <w:p w:rsidR="002D1069" w:rsidRDefault="002D1069" w:rsidP="002D1069">
      <w:pPr>
        <w:rPr>
          <w:rStyle w:val="nfasis"/>
        </w:rPr>
      </w:pPr>
      <w:r>
        <w:rPr>
          <w:rStyle w:val="nfasis"/>
        </w:rPr>
        <w:t>Nombre componente desarrollado: qué componente propio es el que se relaciona con el componente externo.</w:t>
      </w:r>
    </w:p>
    <w:p w:rsidR="002D1069" w:rsidRDefault="002D1069" w:rsidP="002D1069">
      <w:pPr>
        <w:rPr>
          <w:rStyle w:val="nfasis"/>
        </w:rPr>
      </w:pPr>
      <w:r>
        <w:rPr>
          <w:rStyle w:val="nfasis"/>
        </w:rPr>
        <w:t xml:space="preserve">Tipo: </w:t>
      </w:r>
      <w:r w:rsidR="0092150D">
        <w:rPr>
          <w:rStyle w:val="nfasis"/>
        </w:rPr>
        <w:t xml:space="preserve">si el componente desarrollado es </w:t>
      </w:r>
      <w:r>
        <w:rPr>
          <w:rStyle w:val="nfasis"/>
        </w:rPr>
        <w:t>Proveedor o Consumidor</w:t>
      </w:r>
      <w:r w:rsidR="00C47CB0">
        <w:rPr>
          <w:rStyle w:val="nfasis"/>
        </w:rPr>
        <w:t xml:space="preserve"> del componente externo.</w:t>
      </w:r>
    </w:p>
    <w:p w:rsidR="002D1069" w:rsidRDefault="002D1069" w:rsidP="002D1069">
      <w:pPr>
        <w:rPr>
          <w:rStyle w:val="nfasis"/>
        </w:rPr>
      </w:pPr>
      <w:r>
        <w:rPr>
          <w:rStyle w:val="nfasis"/>
        </w:rPr>
        <w:t>Descripción funcional breve: del servicio prestado.</w:t>
      </w:r>
    </w:p>
    <w:p w:rsidR="007005CE" w:rsidRDefault="002D1069" w:rsidP="002D1069">
      <w:pPr>
        <w:rPr>
          <w:rFonts w:ascii="Calibri" w:eastAsia="Times New Roman" w:hAnsi="Calibri" w:cs="Calibri"/>
          <w:color w:val="000000"/>
          <w:lang w:eastAsia="es-ES"/>
        </w:rPr>
      </w:pPr>
      <w:r>
        <w:rPr>
          <w:rStyle w:val="nfasis"/>
        </w:rPr>
        <w:t xml:space="preserve">Componente externo </w:t>
      </w:r>
      <w:r w:rsidR="007005CE">
        <w:rPr>
          <w:rStyle w:val="nfasis"/>
        </w:rPr>
        <w:t>Tecnología</w:t>
      </w:r>
      <w:r>
        <w:rPr>
          <w:rStyle w:val="nfasis"/>
        </w:rPr>
        <w:t xml:space="preserve">: </w:t>
      </w:r>
      <w:r w:rsidR="007005CE">
        <w:rPr>
          <w:rStyle w:val="nfasis"/>
        </w:rPr>
        <w:t>http</w:t>
      </w:r>
      <w:r w:rsidR="004B0431">
        <w:rPr>
          <w:rStyle w:val="nfasis"/>
        </w:rPr>
        <w:t>WS, Mensajes, LDAP, transferencia ficheros, conexión a Base de Datos</w:t>
      </w:r>
    </w:p>
    <w:p w:rsidR="002D1069" w:rsidRDefault="002D1069" w:rsidP="002D1069">
      <w:pPr>
        <w:rPr>
          <w:rStyle w:val="nfasis"/>
        </w:rPr>
      </w:pPr>
      <w:r>
        <w:rPr>
          <w:rStyle w:val="nfasis"/>
        </w:rPr>
        <w:t>Componente externo</w:t>
      </w:r>
      <w:r w:rsidR="007005CE">
        <w:rPr>
          <w:rStyle w:val="nfasis"/>
        </w:rPr>
        <w:t xml:space="preserve"> Cadena de conexión</w:t>
      </w:r>
      <w:r>
        <w:rPr>
          <w:rStyle w:val="nfasis"/>
        </w:rPr>
        <w:t xml:space="preserve">: </w:t>
      </w:r>
      <w:r w:rsidR="003411E5">
        <w:rPr>
          <w:rStyle w:val="nfasis"/>
        </w:rPr>
        <w:t>URL de invocación</w:t>
      </w:r>
      <w:r>
        <w:rPr>
          <w:rStyle w:val="nfasis"/>
        </w:rPr>
        <w:t xml:space="preserve"> al </w:t>
      </w:r>
      <w:r w:rsidR="003411E5">
        <w:rPr>
          <w:rStyle w:val="nfasis"/>
        </w:rPr>
        <w:t>componente</w:t>
      </w:r>
    </w:p>
    <w:p w:rsidR="002D1069" w:rsidRDefault="002D1069" w:rsidP="002D1069">
      <w:pPr>
        <w:rPr>
          <w:rStyle w:val="nfasis"/>
        </w:rPr>
      </w:pPr>
      <w:r>
        <w:rPr>
          <w:rStyle w:val="nfasis"/>
        </w:rPr>
        <w:t xml:space="preserve">Componente externo Organismo: </w:t>
      </w:r>
      <w:r w:rsidR="003E1377">
        <w:rPr>
          <w:rStyle w:val="nfasis"/>
        </w:rPr>
        <w:t>d</w:t>
      </w:r>
      <w:r>
        <w:rPr>
          <w:rStyle w:val="nfasis"/>
        </w:rPr>
        <w:t>onde se aloja el componente externo.</w:t>
      </w:r>
    </w:p>
    <w:p w:rsidR="004B0431" w:rsidRPr="00522A9E" w:rsidRDefault="004B0431" w:rsidP="002D1069">
      <w:pPr>
        <w:rPr>
          <w:rStyle w:val="nfasis"/>
        </w:rPr>
      </w:pPr>
      <w:r>
        <w:rPr>
          <w:rStyle w:val="nfasis"/>
        </w:rPr>
        <w:t>Componente externo Red acceso: RS (Red SARA) valor por defecto, I (Internet)</w:t>
      </w:r>
    </w:p>
    <w:p w:rsidR="002D1069" w:rsidRDefault="002D1069" w:rsidP="002D1069">
      <w:pPr>
        <w:rPr>
          <w:rStyle w:val="nfasis"/>
        </w:rPr>
      </w:pPr>
      <w:r>
        <w:rPr>
          <w:rStyle w:val="nfasis"/>
        </w:rPr>
        <w:t xml:space="preserve">Nº de peticiones estimadas/día: </w:t>
      </w:r>
      <w:r w:rsidR="003E1377">
        <w:rPr>
          <w:rStyle w:val="nfasis"/>
        </w:rPr>
        <w:t>o</w:t>
      </w:r>
      <w:r>
        <w:rPr>
          <w:rStyle w:val="nfasis"/>
        </w:rPr>
        <w:t>rden de magnitud del número medio de peticiones al día que va a atender el componente invocado.</w:t>
      </w:r>
    </w:p>
    <w:p w:rsidR="002D1069" w:rsidRDefault="002D1069" w:rsidP="002D1069">
      <w:pPr>
        <w:rPr>
          <w:rStyle w:val="nfasis"/>
        </w:rPr>
      </w:pPr>
      <w:r>
        <w:rPr>
          <w:rStyle w:val="nfasis"/>
        </w:rPr>
        <w:t xml:space="preserve">Nº de peticiones estimadas pico/hora: </w:t>
      </w:r>
      <w:r w:rsidR="003E1377">
        <w:rPr>
          <w:rStyle w:val="nfasis"/>
        </w:rPr>
        <w:t>o</w:t>
      </w:r>
      <w:r>
        <w:rPr>
          <w:rStyle w:val="nfasis"/>
        </w:rPr>
        <w:t>rden de magnitud del número máximo de peticiones que va a atender el componente invocado en una hora de gran demanda.</w:t>
      </w:r>
    </w:p>
    <w:p w:rsidR="0058306D" w:rsidRDefault="0058306D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2D1069" w:rsidRDefault="00A94544" w:rsidP="0058306D">
      <w:pPr>
        <w:pStyle w:val="Ttulo1"/>
      </w:pPr>
      <w:bookmarkStart w:id="11" w:name="_Toc476557384"/>
      <w:r>
        <w:lastRenderedPageBreak/>
        <w:t>Esquema lógico</w:t>
      </w:r>
      <w:bookmarkEnd w:id="11"/>
    </w:p>
    <w:p w:rsidR="00A94544" w:rsidRDefault="00A94544" w:rsidP="00A94544">
      <w:pPr>
        <w:rPr>
          <w:rStyle w:val="nfasis"/>
        </w:rPr>
      </w:pPr>
      <w:r>
        <w:rPr>
          <w:rStyle w:val="nfasis"/>
        </w:rPr>
        <w:t>Gráfico con la información lógica asociada.</w:t>
      </w:r>
      <w:r w:rsidR="00627D8F">
        <w:rPr>
          <w:rStyle w:val="nfasis"/>
        </w:rPr>
        <w:t xml:space="preserve"> En formato PowerPoint o s</w:t>
      </w:r>
      <w:r w:rsidR="007603A9">
        <w:rPr>
          <w:rStyle w:val="nfasis"/>
        </w:rPr>
        <w:t>i</w:t>
      </w:r>
      <w:r w:rsidR="00627D8F">
        <w:rPr>
          <w:rStyle w:val="nfasis"/>
        </w:rPr>
        <w:t>milar.</w:t>
      </w:r>
    </w:p>
    <w:p w:rsidR="00A94544" w:rsidRDefault="00286FE1" w:rsidP="00286FE1">
      <w:pPr>
        <w:jc w:val="center"/>
        <w:rPr>
          <w:rStyle w:val="nfasis"/>
        </w:rPr>
      </w:pPr>
      <w:r>
        <w:rPr>
          <w:noProof/>
          <w:lang w:eastAsia="ja-JP"/>
        </w:rPr>
        <w:drawing>
          <wp:inline distT="0" distB="0" distL="0" distR="0" wp14:anchorId="1FA62E13" wp14:editId="5F3E33DE">
            <wp:extent cx="7924800" cy="46154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902" t="3702" r="3406" b="6816"/>
                    <a:stretch/>
                  </pic:blipFill>
                  <pic:spPr bwMode="auto">
                    <a:xfrm>
                      <a:off x="0" y="0"/>
                      <a:ext cx="7930044" cy="461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431" w:rsidRDefault="004B0431" w:rsidP="004B0431">
      <w:pPr>
        <w:rPr>
          <w:rStyle w:val="nfasis"/>
        </w:rPr>
      </w:pPr>
      <w:bookmarkStart w:id="12" w:name="_Toc362277941"/>
      <w:r w:rsidRPr="00D943B2">
        <w:rPr>
          <w:rStyle w:val="nfasis"/>
          <w:u w:val="single"/>
        </w:rPr>
        <w:lastRenderedPageBreak/>
        <w:t>Nota</w:t>
      </w:r>
      <w:r>
        <w:rPr>
          <w:rStyle w:val="nfasis"/>
        </w:rPr>
        <w:t>:</w:t>
      </w:r>
    </w:p>
    <w:p w:rsidR="00A94544" w:rsidRDefault="004B0431" w:rsidP="004B043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t>Indicar, mediante numeración en las flechas que expresen relaciones de uso, si existe un orden o secuencia de llamadas entre un componente y otros.</w:t>
      </w:r>
      <w:r w:rsidR="00A94544">
        <w:br w:type="page"/>
      </w:r>
    </w:p>
    <w:p w:rsidR="00983EBE" w:rsidRDefault="00983EBE" w:rsidP="00EE58E5">
      <w:pPr>
        <w:pStyle w:val="Ttulo1"/>
        <w:spacing w:before="240" w:after="240"/>
        <w:ind w:left="431" w:hanging="431"/>
      </w:pPr>
      <w:bookmarkStart w:id="13" w:name="_Toc476557385"/>
      <w:r>
        <w:lastRenderedPageBreak/>
        <w:t>Pla</w:t>
      </w:r>
      <w:r w:rsidR="004428D9">
        <w:t>taforma</w:t>
      </w:r>
      <w:r>
        <w:t xml:space="preserve"> tecnológica utilizada</w:t>
      </w:r>
      <w:bookmarkEnd w:id="13"/>
    </w:p>
    <w:bookmarkEnd w:id="12"/>
    <w:p w:rsidR="00983EBE" w:rsidRPr="004428D9" w:rsidRDefault="00983EBE" w:rsidP="00EE58E5">
      <w:pPr>
        <w:rPr>
          <w:rStyle w:val="nfasis"/>
        </w:rPr>
      </w:pPr>
      <w:r w:rsidRPr="004428D9">
        <w:rPr>
          <w:rStyle w:val="nfasis"/>
        </w:rPr>
        <w:t xml:space="preserve">Especificar </w:t>
      </w:r>
      <w:r w:rsidR="00080366">
        <w:rPr>
          <w:rStyle w:val="nfasis"/>
        </w:rPr>
        <w:t xml:space="preserve">su nombre </w:t>
      </w:r>
      <w:r w:rsidRPr="004428D9">
        <w:rPr>
          <w:rStyle w:val="nfasis"/>
        </w:rPr>
        <w:t>y sus características particulares…</w:t>
      </w:r>
    </w:p>
    <w:p w:rsidR="00EE58E5" w:rsidRPr="0022211E" w:rsidRDefault="00EE58E5" w:rsidP="00EE58E5">
      <w:pPr>
        <w:rPr>
          <w:sz w:val="10"/>
          <w:szCs w:val="10"/>
        </w:rPr>
      </w:pPr>
    </w:p>
    <w:p w:rsidR="00EE58E5" w:rsidRDefault="00B7143C" w:rsidP="00EE58E5">
      <w:pPr>
        <w:pStyle w:val="Ttulo1"/>
        <w:spacing w:before="240" w:after="240"/>
        <w:ind w:left="431" w:hanging="431"/>
      </w:pPr>
      <w:bookmarkStart w:id="14" w:name="_Toc362277946"/>
      <w:bookmarkStart w:id="15" w:name="_Toc476557386"/>
      <w:r>
        <w:t>Balanceadores</w:t>
      </w:r>
      <w:bookmarkEnd w:id="14"/>
      <w:bookmarkEnd w:id="15"/>
    </w:p>
    <w:p w:rsidR="002A4502" w:rsidRDefault="002A4502" w:rsidP="002A4502">
      <w:pPr>
        <w:pStyle w:val="Subttulo"/>
      </w:pPr>
      <w:bookmarkStart w:id="16" w:name="_Toc362277949"/>
    </w:p>
    <w:tbl>
      <w:tblPr>
        <w:tblStyle w:val="Listaclara-nfasis11"/>
        <w:tblW w:w="15373" w:type="dxa"/>
        <w:tblLook w:val="04A0" w:firstRow="1" w:lastRow="0" w:firstColumn="1" w:lastColumn="0" w:noHBand="0" w:noVBand="1"/>
      </w:tblPr>
      <w:tblGrid>
        <w:gridCol w:w="3579"/>
        <w:gridCol w:w="1245"/>
        <w:gridCol w:w="1955"/>
        <w:gridCol w:w="1938"/>
        <w:gridCol w:w="1342"/>
        <w:gridCol w:w="1658"/>
        <w:gridCol w:w="2101"/>
        <w:gridCol w:w="1555"/>
      </w:tblGrid>
      <w:tr w:rsidR="0058306D" w:rsidRPr="00B20749" w:rsidTr="007D3B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bookmarkEnd w:id="16"/>
          <w:p w:rsidR="0058306D" w:rsidRPr="008D4F5C" w:rsidRDefault="0058306D" w:rsidP="000F498C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lang w:eastAsia="es-ES"/>
              </w:rPr>
              <w:t>URL</w:t>
            </w:r>
          </w:p>
        </w:tc>
        <w:tc>
          <w:tcPr>
            <w:tcW w:w="1245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8D4F5C" w:rsidRDefault="0058306D" w:rsidP="000F4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lang w:eastAsia="es-ES"/>
              </w:rPr>
              <w:t>Puerto</w:t>
            </w:r>
          </w:p>
        </w:tc>
        <w:tc>
          <w:tcPr>
            <w:tcW w:w="1955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8D4F5C" w:rsidRDefault="0058306D" w:rsidP="000F4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lang w:eastAsia="es-ES"/>
              </w:rPr>
              <w:t>Virtual IP</w:t>
            </w:r>
          </w:p>
        </w:tc>
        <w:tc>
          <w:tcPr>
            <w:tcW w:w="1938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shd w:val="clear" w:color="auto" w:fill="8DB3E2" w:themeFill="text2" w:themeFillTint="66"/>
            <w:noWrap/>
            <w:vAlign w:val="center"/>
            <w:hideMark/>
          </w:tcPr>
          <w:p w:rsidR="0058306D" w:rsidRPr="008D4F5C" w:rsidRDefault="0058306D" w:rsidP="000F4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lang w:eastAsia="es-ES"/>
              </w:rPr>
              <w:t>Persistencia</w:t>
            </w:r>
          </w:p>
        </w:tc>
        <w:tc>
          <w:tcPr>
            <w:tcW w:w="1227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8D4F5C" w:rsidRDefault="0058306D" w:rsidP="0022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lang w:eastAsia="es-ES"/>
              </w:rPr>
              <w:t>Healthcheck</w:t>
            </w:r>
          </w:p>
        </w:tc>
        <w:tc>
          <w:tcPr>
            <w:tcW w:w="1658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8D4F5C" w:rsidRDefault="0058306D" w:rsidP="0022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lang w:eastAsia="es-ES"/>
              </w:rPr>
              <w:t>Nombre  servidor</w:t>
            </w:r>
          </w:p>
        </w:tc>
        <w:tc>
          <w:tcPr>
            <w:tcW w:w="2101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8D4F5C" w:rsidRDefault="0058306D" w:rsidP="000F4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lang w:eastAsia="es-ES"/>
              </w:rPr>
              <w:t>IP servidor</w:t>
            </w:r>
          </w:p>
        </w:tc>
        <w:tc>
          <w:tcPr>
            <w:tcW w:w="1670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vAlign w:val="center"/>
          </w:tcPr>
          <w:p w:rsidR="0058306D" w:rsidRPr="008D4F5C" w:rsidRDefault="0058306D" w:rsidP="00100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008D4F5C">
              <w:rPr>
                <w:rFonts w:ascii="Calibri" w:eastAsia="Times New Roman" w:hAnsi="Calibri" w:cs="Calibri"/>
                <w:lang w:eastAsia="es-ES"/>
              </w:rPr>
              <w:t>Métrica</w:t>
            </w:r>
          </w:p>
        </w:tc>
      </w:tr>
      <w:tr w:rsidR="0058306D" w:rsidRPr="00B20749" w:rsidTr="0058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9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92150D" w:rsidRDefault="0058306D" w:rsidP="0092150D">
            <w:pPr>
              <w:rPr>
                <w:b w:val="0"/>
                <w:lang w:eastAsia="es-ES"/>
              </w:rPr>
            </w:pPr>
          </w:p>
        </w:tc>
        <w:tc>
          <w:tcPr>
            <w:tcW w:w="1245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F2439A" w:rsidRDefault="0058306D" w:rsidP="0092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S"/>
              </w:rPr>
            </w:pPr>
          </w:p>
        </w:tc>
        <w:tc>
          <w:tcPr>
            <w:tcW w:w="1955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F2439A" w:rsidRDefault="0058306D" w:rsidP="0092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S"/>
              </w:rPr>
            </w:pPr>
          </w:p>
        </w:tc>
        <w:tc>
          <w:tcPr>
            <w:tcW w:w="1938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F2439A" w:rsidRDefault="0058306D" w:rsidP="0092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S"/>
              </w:rPr>
            </w:pPr>
          </w:p>
        </w:tc>
        <w:tc>
          <w:tcPr>
            <w:tcW w:w="1227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F2439A" w:rsidRDefault="0058306D" w:rsidP="0092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S"/>
              </w:rPr>
            </w:pPr>
          </w:p>
        </w:tc>
        <w:tc>
          <w:tcPr>
            <w:tcW w:w="1658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F2439A" w:rsidRDefault="0058306D" w:rsidP="0092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S"/>
              </w:rPr>
            </w:pPr>
          </w:p>
        </w:tc>
        <w:tc>
          <w:tcPr>
            <w:tcW w:w="2101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  <w:hideMark/>
          </w:tcPr>
          <w:p w:rsidR="0058306D" w:rsidRPr="00F2439A" w:rsidRDefault="0058306D" w:rsidP="0092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S"/>
              </w:rPr>
            </w:pPr>
          </w:p>
        </w:tc>
        <w:tc>
          <w:tcPr>
            <w:tcW w:w="1670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vAlign w:val="center"/>
          </w:tcPr>
          <w:p w:rsidR="0058306D" w:rsidRPr="00F2439A" w:rsidRDefault="0058306D" w:rsidP="00EF7B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S"/>
              </w:rPr>
            </w:pPr>
          </w:p>
        </w:tc>
      </w:tr>
    </w:tbl>
    <w:p w:rsidR="00BE3860" w:rsidRPr="005165DA" w:rsidRDefault="00BE3860" w:rsidP="001006E2">
      <w:pPr>
        <w:pStyle w:val="Normal3"/>
        <w:ind w:left="0"/>
        <w:jc w:val="left"/>
        <w:rPr>
          <w:rStyle w:val="nfasis"/>
          <w:sz w:val="22"/>
        </w:rPr>
      </w:pPr>
      <w:bookmarkStart w:id="17" w:name="_Toc362277956"/>
      <w:r w:rsidRPr="005165DA">
        <w:rPr>
          <w:rStyle w:val="nfasis"/>
          <w:sz w:val="22"/>
          <w:u w:val="single"/>
        </w:rPr>
        <w:t>Notas</w:t>
      </w:r>
      <w:r w:rsidRPr="005165DA">
        <w:rPr>
          <w:rStyle w:val="nfasis"/>
          <w:sz w:val="22"/>
        </w:rPr>
        <w:t>:</w:t>
      </w:r>
    </w:p>
    <w:p w:rsidR="00CB008E" w:rsidRPr="005165DA" w:rsidRDefault="00CB008E" w:rsidP="001006E2">
      <w:pPr>
        <w:pStyle w:val="Normal3"/>
        <w:ind w:left="0"/>
        <w:jc w:val="left"/>
        <w:rPr>
          <w:rStyle w:val="nfasis"/>
          <w:sz w:val="22"/>
        </w:rPr>
      </w:pPr>
      <w:r w:rsidRPr="005165DA">
        <w:rPr>
          <w:rStyle w:val="nfasis"/>
          <w:sz w:val="22"/>
        </w:rPr>
        <w:t>URL: Url del servicio balanceado.</w:t>
      </w:r>
    </w:p>
    <w:p w:rsidR="00CB008E" w:rsidRPr="005165DA" w:rsidRDefault="00CB008E" w:rsidP="001006E2">
      <w:pPr>
        <w:pStyle w:val="Normal3"/>
        <w:ind w:left="0"/>
        <w:jc w:val="left"/>
        <w:rPr>
          <w:rStyle w:val="nfasis"/>
          <w:sz w:val="22"/>
        </w:rPr>
      </w:pPr>
      <w:r w:rsidRPr="005165DA">
        <w:rPr>
          <w:rStyle w:val="nfasis"/>
          <w:sz w:val="22"/>
        </w:rPr>
        <w:t xml:space="preserve">Puerto: </w:t>
      </w:r>
      <w:r w:rsidR="003E1377" w:rsidRPr="005165DA">
        <w:rPr>
          <w:rStyle w:val="nfasis"/>
          <w:sz w:val="22"/>
        </w:rPr>
        <w:t>i</w:t>
      </w:r>
      <w:r w:rsidRPr="005165DA">
        <w:rPr>
          <w:rStyle w:val="nfasis"/>
          <w:sz w:val="22"/>
        </w:rPr>
        <w:t>ndicar el puerto de balanceo (por defecto 80 o 443).</w:t>
      </w:r>
    </w:p>
    <w:p w:rsidR="00CB008E" w:rsidRPr="005165DA" w:rsidRDefault="00CB008E" w:rsidP="001006E2">
      <w:pPr>
        <w:pStyle w:val="Normal3"/>
        <w:ind w:left="0"/>
        <w:jc w:val="left"/>
        <w:rPr>
          <w:rStyle w:val="nfasis"/>
          <w:sz w:val="22"/>
        </w:rPr>
      </w:pPr>
      <w:r w:rsidRPr="005165DA">
        <w:rPr>
          <w:rStyle w:val="nfasis"/>
          <w:sz w:val="22"/>
        </w:rPr>
        <w:t xml:space="preserve">Virtual IP externa / interna: </w:t>
      </w:r>
      <w:r w:rsidR="003E1377" w:rsidRPr="005165DA">
        <w:rPr>
          <w:rStyle w:val="nfasis"/>
          <w:sz w:val="22"/>
        </w:rPr>
        <w:t>especificar</w:t>
      </w:r>
      <w:r w:rsidRPr="005165DA">
        <w:rPr>
          <w:rStyle w:val="nfasis"/>
          <w:sz w:val="22"/>
        </w:rPr>
        <w:t xml:space="preserve"> la VIP de balanceo externa y VIP interna si aplica asociada al grupo configurado.</w:t>
      </w:r>
    </w:p>
    <w:p w:rsidR="00CB008E" w:rsidRPr="005165DA" w:rsidRDefault="00BE3860" w:rsidP="001006E2">
      <w:pPr>
        <w:pStyle w:val="Normal3"/>
        <w:ind w:left="0"/>
        <w:jc w:val="left"/>
        <w:rPr>
          <w:rStyle w:val="nfasis"/>
          <w:sz w:val="22"/>
        </w:rPr>
      </w:pPr>
      <w:r w:rsidRPr="005165DA">
        <w:rPr>
          <w:rStyle w:val="nfasis"/>
          <w:sz w:val="22"/>
        </w:rPr>
        <w:t>Persistencia: Sin Persistencia (por defecto), IP origen, SSL-ID, cookie.</w:t>
      </w:r>
    </w:p>
    <w:p w:rsidR="00CB008E" w:rsidRPr="005165DA" w:rsidRDefault="00CB008E" w:rsidP="001006E2">
      <w:pPr>
        <w:pStyle w:val="Normal3"/>
        <w:ind w:left="0"/>
        <w:jc w:val="left"/>
        <w:rPr>
          <w:rStyle w:val="nfasis"/>
          <w:sz w:val="22"/>
        </w:rPr>
      </w:pPr>
      <w:r w:rsidRPr="005165DA">
        <w:rPr>
          <w:rStyle w:val="nfasis"/>
          <w:sz w:val="22"/>
        </w:rPr>
        <w:t>HealthCheck: TCP / HTTP, en caso http indicar la URL de chequeo adicional.</w:t>
      </w:r>
    </w:p>
    <w:p w:rsidR="00CB008E" w:rsidRPr="005165DA" w:rsidRDefault="002253F8" w:rsidP="001006E2">
      <w:pPr>
        <w:pStyle w:val="Normal3"/>
        <w:ind w:left="0"/>
        <w:jc w:val="left"/>
        <w:rPr>
          <w:rStyle w:val="nfasis"/>
          <w:sz w:val="22"/>
        </w:rPr>
      </w:pPr>
      <w:r w:rsidRPr="005165DA">
        <w:rPr>
          <w:rStyle w:val="nfasis"/>
          <w:sz w:val="22"/>
        </w:rPr>
        <w:t>Nombre  s</w:t>
      </w:r>
      <w:r w:rsidR="00CB008E" w:rsidRPr="005165DA">
        <w:rPr>
          <w:rStyle w:val="nfasis"/>
          <w:sz w:val="22"/>
        </w:rPr>
        <w:t xml:space="preserve">ervidor: </w:t>
      </w:r>
      <w:r w:rsidR="003E1377" w:rsidRPr="005165DA">
        <w:rPr>
          <w:rStyle w:val="nfasis"/>
          <w:sz w:val="22"/>
        </w:rPr>
        <w:t>i</w:t>
      </w:r>
      <w:r w:rsidR="00CB008E" w:rsidRPr="005165DA">
        <w:rPr>
          <w:rStyle w:val="nfasis"/>
          <w:sz w:val="22"/>
        </w:rPr>
        <w:t>ndicar el nombre del servidor.</w:t>
      </w:r>
    </w:p>
    <w:p w:rsidR="00CB008E" w:rsidRPr="005165DA" w:rsidRDefault="00CB008E" w:rsidP="001006E2">
      <w:pPr>
        <w:pStyle w:val="Normal3"/>
        <w:ind w:left="0"/>
        <w:jc w:val="left"/>
        <w:rPr>
          <w:rStyle w:val="nfasis"/>
          <w:sz w:val="22"/>
        </w:rPr>
      </w:pPr>
      <w:r w:rsidRPr="005165DA">
        <w:rPr>
          <w:rStyle w:val="nfasis"/>
          <w:sz w:val="22"/>
        </w:rPr>
        <w:t xml:space="preserve">IP </w:t>
      </w:r>
      <w:r w:rsidR="002253F8" w:rsidRPr="005165DA">
        <w:rPr>
          <w:rStyle w:val="nfasis"/>
          <w:sz w:val="22"/>
        </w:rPr>
        <w:t>s</w:t>
      </w:r>
      <w:r w:rsidRPr="005165DA">
        <w:rPr>
          <w:rStyle w:val="nfasis"/>
          <w:sz w:val="22"/>
        </w:rPr>
        <w:t>ervido</w:t>
      </w:r>
      <w:r w:rsidR="003E1377" w:rsidRPr="005165DA">
        <w:rPr>
          <w:rStyle w:val="nfasis"/>
          <w:sz w:val="22"/>
        </w:rPr>
        <w:t>r</w:t>
      </w:r>
      <w:r w:rsidRPr="005165DA">
        <w:rPr>
          <w:rStyle w:val="nfasis"/>
          <w:sz w:val="22"/>
        </w:rPr>
        <w:t>:</w:t>
      </w:r>
      <w:r w:rsidR="003E1377" w:rsidRPr="005165DA">
        <w:rPr>
          <w:rStyle w:val="nfasis"/>
          <w:sz w:val="22"/>
        </w:rPr>
        <w:t xml:space="preserve"> reseñar</w:t>
      </w:r>
      <w:r w:rsidRPr="005165DA">
        <w:rPr>
          <w:rStyle w:val="nfasis"/>
          <w:sz w:val="22"/>
        </w:rPr>
        <w:t xml:space="preserve"> la IP del servidor sobre la que se configura el grupo de balanceo.</w:t>
      </w:r>
    </w:p>
    <w:p w:rsidR="00CB008E" w:rsidRPr="003E1377" w:rsidRDefault="00CB008E" w:rsidP="001006E2">
      <w:pPr>
        <w:pStyle w:val="Normal3"/>
        <w:ind w:left="0"/>
        <w:jc w:val="left"/>
        <w:rPr>
          <w:rStyle w:val="nfasis"/>
          <w:lang w:val="en-US"/>
        </w:rPr>
      </w:pPr>
      <w:r w:rsidRPr="005165DA">
        <w:rPr>
          <w:rStyle w:val="nfasis"/>
          <w:sz w:val="22"/>
          <w:lang w:val="en-US"/>
        </w:rPr>
        <w:t>Métrica: Round Robin (pordefecto), Least connections, Response Time</w:t>
      </w:r>
      <w:r w:rsidRPr="003E1377">
        <w:rPr>
          <w:rStyle w:val="nfasis"/>
          <w:lang w:val="en-US"/>
        </w:rPr>
        <w:t xml:space="preserve">. </w:t>
      </w:r>
    </w:p>
    <w:p w:rsidR="00EE58E5" w:rsidRDefault="00EE58E5" w:rsidP="00EE58E5">
      <w:pPr>
        <w:pStyle w:val="Ttulo1"/>
        <w:spacing w:before="240" w:after="240"/>
        <w:ind w:left="431" w:hanging="431"/>
      </w:pPr>
      <w:bookmarkStart w:id="18" w:name="_Toc476557387"/>
      <w:r>
        <w:lastRenderedPageBreak/>
        <w:t>Certificados</w:t>
      </w:r>
      <w:bookmarkEnd w:id="17"/>
      <w:bookmarkEnd w:id="18"/>
    </w:p>
    <w:tbl>
      <w:tblPr>
        <w:tblStyle w:val="Listaclara-nfasis11"/>
        <w:tblW w:w="15530" w:type="dxa"/>
        <w:tblLook w:val="04A0" w:firstRow="1" w:lastRow="0" w:firstColumn="1" w:lastColumn="0" w:noHBand="0" w:noVBand="1"/>
      </w:tblPr>
      <w:tblGrid>
        <w:gridCol w:w="1809"/>
        <w:gridCol w:w="5077"/>
        <w:gridCol w:w="1329"/>
        <w:gridCol w:w="7315"/>
      </w:tblGrid>
      <w:tr w:rsidR="0058306D" w:rsidRPr="007D3B63" w:rsidTr="00FB7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shd w:val="clear" w:color="auto" w:fill="8DB3E2" w:themeFill="text2" w:themeFillTint="66"/>
            <w:noWrap/>
            <w:vAlign w:val="center"/>
            <w:hideMark/>
          </w:tcPr>
          <w:p w:rsidR="0058306D" w:rsidRPr="007D3B63" w:rsidRDefault="0063444D" w:rsidP="000F498C">
            <w:pPr>
              <w:jc w:val="center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7D3B63">
              <w:rPr>
                <w:rFonts w:ascii="Calibri" w:eastAsia="Times New Roman" w:hAnsi="Calibri" w:cs="Calibri"/>
                <w:color w:val="FFFFFF"/>
                <w:lang w:eastAsia="es-ES"/>
              </w:rPr>
              <w:t>Nombre Canónico (CN)</w:t>
            </w:r>
            <w:r w:rsidR="0058306D" w:rsidRPr="007D3B63">
              <w:rPr>
                <w:rFonts w:ascii="Calibri" w:eastAsia="Times New Roman" w:hAnsi="Calibri" w:cs="Calibri"/>
                <w:color w:val="FFFFFF"/>
                <w:lang w:eastAsia="es-ES"/>
              </w:rPr>
              <w:t xml:space="preserve"> Certificado</w:t>
            </w:r>
          </w:p>
        </w:tc>
        <w:tc>
          <w:tcPr>
            <w:tcW w:w="5077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shd w:val="clear" w:color="auto" w:fill="8DB3E2" w:themeFill="text2" w:themeFillTint="66"/>
            <w:noWrap/>
            <w:vAlign w:val="center"/>
            <w:hideMark/>
          </w:tcPr>
          <w:p w:rsidR="0058306D" w:rsidRPr="007D3B63" w:rsidRDefault="0063444D" w:rsidP="000F4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7D3B63">
              <w:rPr>
                <w:rFonts w:ascii="Calibri" w:eastAsia="Times New Roman" w:hAnsi="Calibri" w:cs="Calibri"/>
                <w:color w:val="FFFFFF"/>
                <w:lang w:eastAsia="es-ES"/>
              </w:rPr>
              <w:t>Propósito</w:t>
            </w:r>
          </w:p>
        </w:tc>
        <w:tc>
          <w:tcPr>
            <w:tcW w:w="1329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shd w:val="clear" w:color="auto" w:fill="8DB3E2" w:themeFill="text2" w:themeFillTint="66"/>
            <w:vAlign w:val="center"/>
          </w:tcPr>
          <w:p w:rsidR="0058306D" w:rsidRPr="007D3B63" w:rsidRDefault="0063444D" w:rsidP="00634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7D3B63">
              <w:rPr>
                <w:rFonts w:ascii="Calibri" w:eastAsia="Times New Roman" w:hAnsi="Calibri" w:cs="Calibri"/>
                <w:color w:val="FFFFFF"/>
                <w:lang w:eastAsia="es-ES"/>
              </w:rPr>
              <w:t>Tipo Servidor</w:t>
            </w:r>
          </w:p>
        </w:tc>
        <w:tc>
          <w:tcPr>
            <w:tcW w:w="7315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shd w:val="clear" w:color="auto" w:fill="8DB3E2" w:themeFill="text2" w:themeFillTint="66"/>
            <w:noWrap/>
            <w:vAlign w:val="center"/>
            <w:hideMark/>
          </w:tcPr>
          <w:p w:rsidR="0058306D" w:rsidRPr="007D3B63" w:rsidRDefault="0058306D" w:rsidP="000F4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lang w:eastAsia="es-ES"/>
              </w:rPr>
            </w:pPr>
            <w:r w:rsidRPr="007D3B63">
              <w:rPr>
                <w:rFonts w:ascii="Calibri" w:eastAsia="Times New Roman" w:hAnsi="Calibri" w:cs="Calibri"/>
                <w:color w:val="FFFFFF"/>
                <w:lang w:eastAsia="es-ES"/>
              </w:rPr>
              <w:t>Ruta</w:t>
            </w:r>
          </w:p>
        </w:tc>
      </w:tr>
      <w:tr w:rsidR="0058306D" w:rsidRPr="00B20749" w:rsidTr="0028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</w:tcPr>
          <w:p w:rsidR="0058306D" w:rsidRPr="0092150D" w:rsidRDefault="0058306D" w:rsidP="0092150D">
            <w:pPr>
              <w:rPr>
                <w:b w:val="0"/>
                <w:lang w:eastAsia="es-ES"/>
              </w:rPr>
            </w:pPr>
          </w:p>
        </w:tc>
        <w:tc>
          <w:tcPr>
            <w:tcW w:w="5077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</w:tcPr>
          <w:p w:rsidR="0058306D" w:rsidRPr="00F2439A" w:rsidRDefault="0058306D" w:rsidP="0092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S"/>
              </w:rPr>
            </w:pPr>
            <w:bookmarkStart w:id="19" w:name="_GoBack"/>
            <w:bookmarkEnd w:id="19"/>
          </w:p>
        </w:tc>
        <w:tc>
          <w:tcPr>
            <w:tcW w:w="1329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</w:tcPr>
          <w:p w:rsidR="0058306D" w:rsidRPr="00F2439A" w:rsidRDefault="0058306D" w:rsidP="0092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S"/>
              </w:rPr>
            </w:pPr>
          </w:p>
        </w:tc>
        <w:tc>
          <w:tcPr>
            <w:tcW w:w="7315" w:type="dxa"/>
            <w:tcBorders>
              <w:top w:val="single" w:sz="8" w:space="0" w:color="C6D9F1" w:themeColor="text2" w:themeTint="33"/>
              <w:left w:val="single" w:sz="8" w:space="0" w:color="C6D9F1" w:themeColor="text2" w:themeTint="33"/>
              <w:bottom w:val="single" w:sz="8" w:space="0" w:color="C6D9F1" w:themeColor="text2" w:themeTint="33"/>
              <w:right w:val="single" w:sz="8" w:space="0" w:color="C6D9F1" w:themeColor="text2" w:themeTint="33"/>
            </w:tcBorders>
            <w:noWrap/>
            <w:vAlign w:val="center"/>
          </w:tcPr>
          <w:p w:rsidR="0058306D" w:rsidRPr="00F2439A" w:rsidRDefault="0058306D" w:rsidP="00921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eastAsia="es-ES"/>
              </w:rPr>
            </w:pPr>
          </w:p>
        </w:tc>
      </w:tr>
    </w:tbl>
    <w:p w:rsidR="0057747F" w:rsidRPr="0057747F" w:rsidRDefault="005165DA" w:rsidP="0057747F">
      <w:r w:rsidRPr="005165DA">
        <w:rPr>
          <w:rStyle w:val="nfasis"/>
          <w:u w:val="single"/>
        </w:rPr>
        <w:t>Notas</w:t>
      </w:r>
      <w:r w:rsidRPr="005165DA">
        <w:rPr>
          <w:rStyle w:val="nfasis"/>
        </w:rPr>
        <w:t>:</w:t>
      </w:r>
    </w:p>
    <w:p w:rsidR="00EE58E5" w:rsidRDefault="0063444D" w:rsidP="00EE58E5">
      <w:pPr>
        <w:rPr>
          <w:rStyle w:val="nfasis"/>
        </w:rPr>
      </w:pPr>
      <w:r>
        <w:rPr>
          <w:rStyle w:val="nfasis"/>
        </w:rPr>
        <w:t>Propósito</w:t>
      </w:r>
      <w:r w:rsidR="002A4502">
        <w:rPr>
          <w:rStyle w:val="nfasis"/>
        </w:rPr>
        <w:t xml:space="preserve">: </w:t>
      </w:r>
      <w:bookmarkStart w:id="20" w:name="_Toc362277957"/>
      <w:bookmarkEnd w:id="20"/>
      <w:r w:rsidR="002A4502">
        <w:rPr>
          <w:rStyle w:val="nfasis"/>
        </w:rPr>
        <w:t>Identificación, firma.</w:t>
      </w:r>
    </w:p>
    <w:p w:rsidR="00CB008E" w:rsidRDefault="0063444D" w:rsidP="00EE58E5">
      <w:pPr>
        <w:rPr>
          <w:rStyle w:val="nfasis"/>
        </w:rPr>
      </w:pPr>
      <w:r>
        <w:rPr>
          <w:rStyle w:val="nfasis"/>
        </w:rPr>
        <w:t>Tipo</w:t>
      </w:r>
      <w:r w:rsidR="00CB008E">
        <w:rPr>
          <w:rStyle w:val="nfasis"/>
        </w:rPr>
        <w:t xml:space="preserve"> servidor: </w:t>
      </w:r>
      <w:r>
        <w:rPr>
          <w:rStyle w:val="nfasis"/>
        </w:rPr>
        <w:t>tipo</w:t>
      </w:r>
      <w:r w:rsidR="00CB008E">
        <w:rPr>
          <w:rStyle w:val="nfasis"/>
        </w:rPr>
        <w:t xml:space="preserve"> del servidor donde se aloja el certificado</w:t>
      </w:r>
      <w:r>
        <w:rPr>
          <w:rStyle w:val="nfasis"/>
        </w:rPr>
        <w:t xml:space="preserve"> (web, aplicaciones…)</w:t>
      </w:r>
      <w:r w:rsidR="00CB008E">
        <w:rPr>
          <w:rStyle w:val="nfasis"/>
        </w:rPr>
        <w:t>.</w:t>
      </w:r>
    </w:p>
    <w:p w:rsidR="002A4502" w:rsidRDefault="00CB008E" w:rsidP="00EE58E5">
      <w:pPr>
        <w:rPr>
          <w:rStyle w:val="nfasis"/>
        </w:rPr>
      </w:pPr>
      <w:r>
        <w:rPr>
          <w:rStyle w:val="nfasis"/>
        </w:rPr>
        <w:t>Ruta</w:t>
      </w:r>
      <w:r w:rsidR="002A4502">
        <w:rPr>
          <w:rStyle w:val="nfasis"/>
        </w:rPr>
        <w:t>: ruta completa, incluyendo el nombre el fichero.</w:t>
      </w:r>
    </w:p>
    <w:p w:rsidR="0063444D" w:rsidRDefault="0063444D" w:rsidP="00EE58E5">
      <w:pPr>
        <w:rPr>
          <w:rStyle w:val="nfasis"/>
        </w:rPr>
      </w:pPr>
    </w:p>
    <w:p w:rsidR="00EE58E5" w:rsidRDefault="00EE58E5" w:rsidP="00EE58E5">
      <w:pPr>
        <w:pStyle w:val="Ttulo1"/>
        <w:spacing w:before="240" w:after="240"/>
        <w:ind w:left="431" w:hanging="431"/>
      </w:pPr>
      <w:bookmarkStart w:id="21" w:name="_Toc362277960"/>
      <w:bookmarkStart w:id="22" w:name="_Toc476557388"/>
      <w:r>
        <w:t>Otros datos</w:t>
      </w:r>
      <w:bookmarkEnd w:id="21"/>
      <w:bookmarkEnd w:id="22"/>
    </w:p>
    <w:p w:rsidR="00B95F7D" w:rsidRDefault="00EE58E5" w:rsidP="002A4502">
      <w:r>
        <w:t xml:space="preserve">Se incluirán en este apartado todos los datos que se </w:t>
      </w:r>
      <w:r w:rsidRPr="002A4502">
        <w:rPr>
          <w:rStyle w:val="nfasis"/>
        </w:rPr>
        <w:t>consideren</w:t>
      </w:r>
      <w:r>
        <w:t xml:space="preserve"> relevantes no incluidos en los apartados anteriores.</w:t>
      </w:r>
    </w:p>
    <w:p w:rsidR="004A2E9A" w:rsidRDefault="004A2E9A" w:rsidP="002A4502"/>
    <w:p w:rsidR="004A2E9A" w:rsidRDefault="004A2E9A" w:rsidP="004A2E9A">
      <w:pPr>
        <w:pStyle w:val="Ttulo1"/>
        <w:spacing w:before="240" w:after="240"/>
        <w:ind w:left="431" w:hanging="431"/>
      </w:pPr>
      <w:bookmarkStart w:id="23" w:name="_Toc362277942"/>
      <w:bookmarkStart w:id="24" w:name="_Toc476557389"/>
      <w:r>
        <w:t>Esquema físico</w:t>
      </w:r>
      <w:bookmarkEnd w:id="23"/>
      <w:r>
        <w:t xml:space="preserve"> despliegue</w:t>
      </w:r>
      <w:bookmarkEnd w:id="24"/>
    </w:p>
    <w:p w:rsidR="004A2E9A" w:rsidRDefault="004A2E9A" w:rsidP="00F97289">
      <w:pPr>
        <w:pStyle w:val="Ttulo2"/>
        <w:rPr>
          <w:rStyle w:val="nfasis"/>
        </w:rPr>
      </w:pPr>
      <w:bookmarkStart w:id="25" w:name="_Toc476557390"/>
      <w:r>
        <w:rPr>
          <w:rStyle w:val="nfasis"/>
        </w:rPr>
        <w:t>Integración</w:t>
      </w:r>
      <w:bookmarkEnd w:id="25"/>
    </w:p>
    <w:p w:rsidR="004A2E9A" w:rsidRPr="00A94544" w:rsidRDefault="004A2E9A" w:rsidP="004A2E9A">
      <w:pPr>
        <w:ind w:firstLine="284"/>
        <w:rPr>
          <w:rStyle w:val="nfasis"/>
        </w:rPr>
      </w:pPr>
      <w:r w:rsidRPr="00A94544">
        <w:rPr>
          <w:rStyle w:val="nfasis"/>
        </w:rPr>
        <w:t>Gráfico de Powerpoint con redes, nodos…</w:t>
      </w:r>
    </w:p>
    <w:p w:rsidR="004A2E9A" w:rsidRDefault="004A2E9A" w:rsidP="004A2E9A">
      <w:pPr>
        <w:pStyle w:val="Ttulo2"/>
        <w:rPr>
          <w:rStyle w:val="nfasis"/>
        </w:rPr>
      </w:pPr>
      <w:bookmarkStart w:id="26" w:name="_Toc476557391"/>
      <w:r>
        <w:rPr>
          <w:rStyle w:val="nfasis"/>
        </w:rPr>
        <w:lastRenderedPageBreak/>
        <w:t>PreProducción</w:t>
      </w:r>
      <w:bookmarkEnd w:id="26"/>
    </w:p>
    <w:p w:rsidR="004A2E9A" w:rsidRPr="00A94544" w:rsidRDefault="004A2E9A" w:rsidP="004A2E9A">
      <w:pPr>
        <w:ind w:firstLine="284"/>
        <w:rPr>
          <w:rStyle w:val="nfasis"/>
        </w:rPr>
      </w:pPr>
      <w:r w:rsidRPr="00A94544">
        <w:rPr>
          <w:rStyle w:val="nfasis"/>
        </w:rPr>
        <w:t>Gráfico de Powerpoint con redes, nodos…</w:t>
      </w:r>
    </w:p>
    <w:p w:rsidR="004A2E9A" w:rsidRDefault="009954C0" w:rsidP="004A2E9A">
      <w:pPr>
        <w:pStyle w:val="Ttulo2"/>
        <w:rPr>
          <w:rStyle w:val="nfasis"/>
        </w:rPr>
      </w:pPr>
      <w:bookmarkStart w:id="27" w:name="_Toc476557392"/>
      <w:r>
        <w:rPr>
          <w:rStyle w:val="nfasis"/>
        </w:rPr>
        <w:t>Servicios Estables</w:t>
      </w:r>
      <w:bookmarkEnd w:id="27"/>
    </w:p>
    <w:p w:rsidR="004A2E9A" w:rsidRDefault="004A2E9A" w:rsidP="004A2E9A">
      <w:pPr>
        <w:ind w:firstLine="284"/>
        <w:rPr>
          <w:rStyle w:val="nfasis"/>
        </w:rPr>
      </w:pPr>
      <w:r w:rsidRPr="00A94544">
        <w:rPr>
          <w:rStyle w:val="nfasis"/>
        </w:rPr>
        <w:t>Gráfico de Powerpoint con redes, nodos…</w:t>
      </w:r>
    </w:p>
    <w:p w:rsidR="001D0638" w:rsidRDefault="009954C0" w:rsidP="0058306D">
      <w:pPr>
        <w:pStyle w:val="Ttulo2"/>
        <w:rPr>
          <w:rStyle w:val="nfasis"/>
        </w:rPr>
      </w:pPr>
      <w:bookmarkStart w:id="28" w:name="_Toc476557393"/>
      <w:r>
        <w:rPr>
          <w:rStyle w:val="nfasis"/>
        </w:rPr>
        <w:t>Producción</w:t>
      </w:r>
      <w:bookmarkEnd w:id="28"/>
    </w:p>
    <w:p w:rsidR="003411E5" w:rsidRDefault="003411E5" w:rsidP="003411E5">
      <w:pPr>
        <w:ind w:firstLine="284"/>
        <w:rPr>
          <w:rStyle w:val="nfasis"/>
        </w:rPr>
      </w:pPr>
      <w:r w:rsidRPr="00A94544">
        <w:rPr>
          <w:rStyle w:val="nfasis"/>
        </w:rPr>
        <w:t>Gráfico de Powerpoint con redes, nodos…</w:t>
      </w:r>
    </w:p>
    <w:p w:rsidR="004A2E9A" w:rsidRDefault="004A2E9A" w:rsidP="002A4502"/>
    <w:sectPr w:rsidR="004A2E9A" w:rsidSect="00A94544">
      <w:headerReference w:type="default" r:id="rId19"/>
      <w:footerReference w:type="default" r:id="rId20"/>
      <w:headerReference w:type="first" r:id="rId21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42B" w:rsidRDefault="0038742B" w:rsidP="00230B2B">
      <w:pPr>
        <w:spacing w:before="0" w:after="0"/>
      </w:pPr>
      <w:r>
        <w:separator/>
      </w:r>
    </w:p>
  </w:endnote>
  <w:endnote w:type="continuationSeparator" w:id="0">
    <w:p w:rsidR="0038742B" w:rsidRDefault="0038742B" w:rsidP="00230B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71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0171"/>
    </w:tblGrid>
    <w:tr w:rsidR="005B4718" w:rsidTr="008949DE">
      <w:trPr>
        <w:trHeight w:val="320"/>
      </w:trPr>
      <w:tc>
        <w:tcPr>
          <w:tcW w:w="10171" w:type="dxa"/>
        </w:tcPr>
        <w:p w:rsidR="005B4718" w:rsidRPr="00825F73" w:rsidRDefault="005B4718" w:rsidP="00597268">
          <w:pPr>
            <w:spacing w:before="60" w:after="20"/>
            <w:jc w:val="center"/>
            <w:rPr>
              <w:rFonts w:cstheme="minorHAnsi"/>
              <w:sz w:val="18"/>
            </w:rPr>
          </w:pPr>
          <w:r w:rsidRPr="00825F73">
            <w:rPr>
              <w:rFonts w:cstheme="minorHAnsi"/>
              <w:sz w:val="18"/>
            </w:rPr>
            <w:t xml:space="preserve">Página </w:t>
          </w:r>
          <w:r w:rsidRPr="00825F73">
            <w:rPr>
              <w:rFonts w:cstheme="minorHAnsi"/>
              <w:sz w:val="18"/>
            </w:rPr>
            <w:fldChar w:fldCharType="begin"/>
          </w:r>
          <w:r w:rsidRPr="00825F73">
            <w:rPr>
              <w:rFonts w:cstheme="minorHAnsi"/>
              <w:sz w:val="18"/>
            </w:rPr>
            <w:instrText xml:space="preserve"> PAGE  \* MERGEFORMAT </w:instrText>
          </w:r>
          <w:r w:rsidRPr="00825F73">
            <w:rPr>
              <w:rFonts w:cstheme="minorHAnsi"/>
              <w:sz w:val="18"/>
            </w:rPr>
            <w:fldChar w:fldCharType="separate"/>
          </w:r>
          <w:r w:rsidR="008D584A">
            <w:rPr>
              <w:rFonts w:cstheme="minorHAnsi"/>
              <w:noProof/>
              <w:sz w:val="18"/>
            </w:rPr>
            <w:t>4</w:t>
          </w:r>
          <w:r w:rsidRPr="00825F73">
            <w:rPr>
              <w:rFonts w:cstheme="minorHAnsi"/>
              <w:sz w:val="18"/>
            </w:rPr>
            <w:fldChar w:fldCharType="end"/>
          </w:r>
          <w:r w:rsidRPr="00825F73">
            <w:rPr>
              <w:rFonts w:cstheme="minorHAnsi"/>
              <w:sz w:val="18"/>
            </w:rPr>
            <w:t xml:space="preserve"> de </w:t>
          </w:r>
          <w:r>
            <w:rPr>
              <w:rFonts w:cstheme="minorHAnsi"/>
              <w:noProof/>
              <w:sz w:val="18"/>
            </w:rPr>
            <w:fldChar w:fldCharType="begin"/>
          </w:r>
          <w:r>
            <w:rPr>
              <w:rFonts w:cstheme="minorHAnsi"/>
              <w:noProof/>
              <w:sz w:val="18"/>
            </w:rPr>
            <w:instrText xml:space="preserve"> NUMPAGES  \* MERGEFORMAT </w:instrText>
          </w:r>
          <w:r>
            <w:rPr>
              <w:rFonts w:cstheme="minorHAnsi"/>
              <w:noProof/>
              <w:sz w:val="18"/>
            </w:rPr>
            <w:fldChar w:fldCharType="separate"/>
          </w:r>
          <w:r w:rsidR="008D584A">
            <w:rPr>
              <w:rFonts w:cstheme="minorHAnsi"/>
              <w:noProof/>
              <w:sz w:val="18"/>
            </w:rPr>
            <w:t>15</w:t>
          </w:r>
          <w:r>
            <w:rPr>
              <w:rFonts w:cstheme="minorHAnsi"/>
              <w:noProof/>
              <w:sz w:val="18"/>
            </w:rPr>
            <w:fldChar w:fldCharType="end"/>
          </w:r>
        </w:p>
      </w:tc>
    </w:tr>
    <w:tr w:rsidR="005B4718" w:rsidTr="008949DE">
      <w:trPr>
        <w:trHeight w:val="368"/>
      </w:trPr>
      <w:sdt>
        <w:sdtPr>
          <w:rPr>
            <w:b/>
            <w:sz w:val="16"/>
            <w:szCs w:val="16"/>
          </w:rPr>
          <w:alias w:val="Título"/>
          <w:id w:val="1095767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0171" w:type="dxa"/>
              <w:tcBorders>
                <w:top w:val="single" w:sz="12" w:space="0" w:color="auto"/>
              </w:tcBorders>
            </w:tcPr>
            <w:p w:rsidR="005B4718" w:rsidRDefault="005B4718" w:rsidP="00CF13E0">
              <w:pPr>
                <w:keepNext/>
                <w:keepLines/>
                <w:spacing w:before="40"/>
                <w:jc w:val="left"/>
                <w:rPr>
                  <w:sz w:val="12"/>
                </w:rPr>
              </w:pPr>
              <w:r>
                <w:rPr>
                  <w:b/>
                  <w:sz w:val="16"/>
                  <w:szCs w:val="16"/>
                </w:rPr>
                <w:t>Suite @firma</w:t>
              </w:r>
            </w:p>
          </w:tc>
        </w:sdtContent>
      </w:sdt>
    </w:tr>
  </w:tbl>
  <w:p w:rsidR="005B4718" w:rsidRDefault="005B4718" w:rsidP="007732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113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5113"/>
    </w:tblGrid>
    <w:tr w:rsidR="005B4718" w:rsidTr="008D4F5C">
      <w:trPr>
        <w:trHeight w:val="347"/>
      </w:trPr>
      <w:tc>
        <w:tcPr>
          <w:tcW w:w="15113" w:type="dxa"/>
        </w:tcPr>
        <w:p w:rsidR="005B4718" w:rsidRPr="00825F73" w:rsidRDefault="005B4718" w:rsidP="00597268">
          <w:pPr>
            <w:spacing w:before="60" w:after="20"/>
            <w:jc w:val="center"/>
            <w:rPr>
              <w:rFonts w:cstheme="minorHAnsi"/>
              <w:sz w:val="18"/>
            </w:rPr>
          </w:pPr>
          <w:r w:rsidRPr="00825F73">
            <w:rPr>
              <w:rFonts w:cstheme="minorHAnsi"/>
              <w:sz w:val="18"/>
            </w:rPr>
            <w:t xml:space="preserve">Página </w:t>
          </w:r>
          <w:r w:rsidRPr="00825F73">
            <w:rPr>
              <w:rFonts w:cstheme="minorHAnsi"/>
              <w:sz w:val="18"/>
            </w:rPr>
            <w:fldChar w:fldCharType="begin"/>
          </w:r>
          <w:r w:rsidRPr="00825F73">
            <w:rPr>
              <w:rFonts w:cstheme="minorHAnsi"/>
              <w:sz w:val="18"/>
            </w:rPr>
            <w:instrText xml:space="preserve"> PAGE  \* MERGEFORMAT </w:instrText>
          </w:r>
          <w:r w:rsidRPr="00825F73">
            <w:rPr>
              <w:rFonts w:cstheme="minorHAnsi"/>
              <w:sz w:val="18"/>
            </w:rPr>
            <w:fldChar w:fldCharType="separate"/>
          </w:r>
          <w:r w:rsidR="008D584A">
            <w:rPr>
              <w:rFonts w:cstheme="minorHAnsi"/>
              <w:noProof/>
              <w:sz w:val="18"/>
            </w:rPr>
            <w:t>15</w:t>
          </w:r>
          <w:r w:rsidRPr="00825F73">
            <w:rPr>
              <w:rFonts w:cstheme="minorHAnsi"/>
              <w:sz w:val="18"/>
            </w:rPr>
            <w:fldChar w:fldCharType="end"/>
          </w:r>
          <w:r w:rsidRPr="00825F73">
            <w:rPr>
              <w:rFonts w:cstheme="minorHAnsi"/>
              <w:sz w:val="18"/>
            </w:rPr>
            <w:t xml:space="preserve"> de </w:t>
          </w:r>
          <w:r>
            <w:rPr>
              <w:rFonts w:cstheme="minorHAnsi"/>
              <w:noProof/>
              <w:sz w:val="18"/>
            </w:rPr>
            <w:fldChar w:fldCharType="begin"/>
          </w:r>
          <w:r>
            <w:rPr>
              <w:rFonts w:cstheme="minorHAnsi"/>
              <w:noProof/>
              <w:sz w:val="18"/>
            </w:rPr>
            <w:instrText xml:space="preserve"> NUMPAGES  \* MERGEFORMAT </w:instrText>
          </w:r>
          <w:r>
            <w:rPr>
              <w:rFonts w:cstheme="minorHAnsi"/>
              <w:noProof/>
              <w:sz w:val="18"/>
            </w:rPr>
            <w:fldChar w:fldCharType="separate"/>
          </w:r>
          <w:r w:rsidR="008D584A">
            <w:rPr>
              <w:rFonts w:cstheme="minorHAnsi"/>
              <w:noProof/>
              <w:sz w:val="18"/>
            </w:rPr>
            <w:t>15</w:t>
          </w:r>
          <w:r>
            <w:rPr>
              <w:rFonts w:cstheme="minorHAnsi"/>
              <w:noProof/>
              <w:sz w:val="18"/>
            </w:rPr>
            <w:fldChar w:fldCharType="end"/>
          </w:r>
        </w:p>
      </w:tc>
    </w:tr>
    <w:tr w:rsidR="005B4718" w:rsidTr="008D4F5C">
      <w:trPr>
        <w:trHeight w:val="399"/>
      </w:trPr>
      <w:tc>
        <w:tcPr>
          <w:tcW w:w="15113" w:type="dxa"/>
          <w:tcBorders>
            <w:top w:val="single" w:sz="12" w:space="0" w:color="auto"/>
          </w:tcBorders>
        </w:tcPr>
        <w:p w:rsidR="005B4718" w:rsidRDefault="005B4718" w:rsidP="00CF13E0">
          <w:pPr>
            <w:keepNext/>
            <w:keepLines/>
            <w:spacing w:before="40"/>
            <w:jc w:val="left"/>
            <w:rPr>
              <w:sz w:val="12"/>
            </w:rPr>
          </w:pPr>
          <w:r>
            <w:rPr>
              <w:b/>
              <w:sz w:val="16"/>
              <w:szCs w:val="16"/>
            </w:rPr>
            <w:t>Servicio</w:t>
          </w:r>
        </w:p>
      </w:tc>
    </w:tr>
  </w:tbl>
  <w:p w:rsidR="005B4718" w:rsidRDefault="005B4718" w:rsidP="007732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42B" w:rsidRDefault="0038742B" w:rsidP="00230B2B">
      <w:pPr>
        <w:spacing w:before="0" w:after="0"/>
      </w:pPr>
      <w:r>
        <w:separator/>
      </w:r>
    </w:p>
  </w:footnote>
  <w:footnote w:type="continuationSeparator" w:id="0">
    <w:p w:rsidR="0038742B" w:rsidRDefault="0038742B" w:rsidP="00230B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58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5"/>
      <w:gridCol w:w="6331"/>
      <w:gridCol w:w="1842"/>
    </w:tblGrid>
    <w:tr w:rsidR="005B4718" w:rsidRPr="00825F73" w:rsidTr="008949DE">
      <w:tc>
        <w:tcPr>
          <w:tcW w:w="1985" w:type="dxa"/>
          <w:noWrap/>
          <w:tcMar>
            <w:left w:w="0" w:type="dxa"/>
            <w:bottom w:w="0" w:type="dxa"/>
            <w:right w:w="0" w:type="dxa"/>
          </w:tcMar>
          <w:vAlign w:val="center"/>
        </w:tcPr>
        <w:p w:rsidR="005B4718" w:rsidRPr="00FB2CDE" w:rsidRDefault="005B4718" w:rsidP="000B5FA9">
          <w:pPr>
            <w:pStyle w:val="escudo"/>
            <w:rPr>
              <w:szCs w:val="8"/>
            </w:rPr>
          </w:pPr>
          <w:r>
            <w:object w:dxaOrig="2190" w:dyaOrig="1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40.5pt">
                <v:imagedata r:id="rId1" o:title=""/>
              </v:shape>
              <o:OLEObject Type="Embed" ProgID="PBrush" ShapeID="_x0000_i1025" DrawAspect="Content" ObjectID="_1609840158" r:id="rId2"/>
            </w:object>
          </w:r>
        </w:p>
      </w:tc>
      <w:tc>
        <w:tcPr>
          <w:tcW w:w="6331" w:type="dxa"/>
          <w:vAlign w:val="center"/>
        </w:tcPr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dotted" w:sz="4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5371"/>
          </w:tblGrid>
          <w:tr w:rsidR="005B4718" w:rsidTr="000B5FA9">
            <w:tc>
              <w:tcPr>
                <w:tcW w:w="5371" w:type="dxa"/>
              </w:tcPr>
              <w:p w:rsidR="005B4718" w:rsidRDefault="005B4718" w:rsidP="00983EBE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sdt>
                  <w:sdtPr>
                    <w:rPr>
                      <w:b/>
                      <w:sz w:val="24"/>
                      <w:szCs w:val="24"/>
                    </w:rPr>
                    <w:alias w:val="Categoría"/>
                    <w:id w:val="10957667"/>
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Documento de Arquitectura</w:t>
                    </w:r>
                  </w:sdtContent>
                </w:sdt>
              </w:p>
            </w:tc>
          </w:tr>
          <w:tr w:rsidR="005B4718" w:rsidTr="000B5FA9">
            <w:tc>
              <w:tcPr>
                <w:tcW w:w="5371" w:type="dxa"/>
              </w:tcPr>
              <w:p w:rsidR="005B4718" w:rsidRDefault="005B4718" w:rsidP="00427D2D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sdt>
                  <w:sdtPr>
                    <w:rPr>
                      <w:b/>
                      <w:sz w:val="24"/>
                      <w:szCs w:val="24"/>
                    </w:rPr>
                    <w:alias w:val="Título"/>
                    <w:id w:val="10957669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Suite @firma</w:t>
                    </w:r>
                  </w:sdtContent>
                </w:sdt>
                <w:r>
                  <w:rPr>
                    <w:b/>
                    <w:sz w:val="24"/>
                    <w:szCs w:val="24"/>
                  </w:rPr>
                  <w:t xml:space="preserve"> - </w:t>
                </w:r>
                <w:sdt>
                  <w:sdtPr>
                    <w:rPr>
                      <w:b/>
                      <w:sz w:val="24"/>
                      <w:szCs w:val="24"/>
                    </w:rPr>
                    <w:alias w:val="Palabras clave"/>
                    <w:id w:val="10957670"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Content>
                    <w:r>
                      <w:rPr>
                        <w:b/>
                        <w:sz w:val="24"/>
                        <w:szCs w:val="24"/>
                      </w:rPr>
                      <w:t>Monitoriz@</w:t>
                    </w:r>
                  </w:sdtContent>
                </w:sdt>
              </w:p>
            </w:tc>
          </w:tr>
        </w:tbl>
        <w:p w:rsidR="005B4718" w:rsidRPr="00773266" w:rsidRDefault="005B4718" w:rsidP="000B5FA9">
          <w:pPr>
            <w:spacing w:before="100" w:after="60"/>
            <w:jc w:val="center"/>
            <w:rPr>
              <w:b/>
              <w:sz w:val="24"/>
              <w:szCs w:val="24"/>
            </w:rPr>
          </w:pPr>
        </w:p>
      </w:tc>
      <w:tc>
        <w:tcPr>
          <w:tcW w:w="1842" w:type="dxa"/>
          <w:vAlign w:val="center"/>
        </w:tcPr>
        <w:p w:rsidR="005B4718" w:rsidRDefault="005B4718" w:rsidP="000B5FA9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Versión</w:t>
          </w:r>
        </w:p>
        <w:sdt>
          <w:sdtPr>
            <w:rPr>
              <w:rFonts w:cstheme="minorHAnsi"/>
              <w:sz w:val="18"/>
              <w:szCs w:val="18"/>
            </w:rPr>
            <w:alias w:val="Estado"/>
            <w:id w:val="10957671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p w:rsidR="005B4718" w:rsidRPr="00825F73" w:rsidRDefault="005B4718" w:rsidP="000B5FA9">
              <w:pPr>
                <w:spacing w:before="60" w:after="40"/>
                <w:ind w:right="-72"/>
                <w:jc w:val="center"/>
                <w:rPr>
                  <w:rFonts w:cstheme="minorHAnsi"/>
                  <w:sz w:val="18"/>
                  <w:szCs w:val="18"/>
                </w:rPr>
              </w:pPr>
              <w:r>
                <w:rPr>
                  <w:rFonts w:cstheme="minorHAnsi"/>
                  <w:sz w:val="18"/>
                  <w:szCs w:val="18"/>
                </w:rPr>
                <w:t>1.1.0</w:t>
              </w:r>
            </w:p>
          </w:sdtContent>
        </w:sdt>
      </w:tc>
    </w:tr>
  </w:tbl>
  <w:p w:rsidR="005B4718" w:rsidRDefault="005B47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105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20"/>
      <w:gridCol w:w="1885"/>
    </w:tblGrid>
    <w:tr w:rsidR="005B4718" w:rsidRPr="00825F73" w:rsidTr="005165DA">
      <w:trPr>
        <w:trHeight w:val="873"/>
      </w:trPr>
      <w:tc>
        <w:tcPr>
          <w:tcW w:w="2220" w:type="dxa"/>
          <w:noWrap/>
          <w:tcMar>
            <w:left w:w="0" w:type="dxa"/>
            <w:bottom w:w="0" w:type="dxa"/>
            <w:right w:w="0" w:type="dxa"/>
          </w:tcMar>
          <w:vAlign w:val="center"/>
        </w:tcPr>
        <w:p w:rsidR="005B4718" w:rsidRPr="00FB2CDE" w:rsidRDefault="005B4718" w:rsidP="00311A67">
          <w:pPr>
            <w:pStyle w:val="escudo"/>
            <w:rPr>
              <w:szCs w:val="8"/>
            </w:rPr>
          </w:pPr>
          <w:r>
            <w:object w:dxaOrig="2190" w:dyaOrig="1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7pt;height:40.5pt">
                <v:imagedata r:id="rId1" o:title=""/>
              </v:shape>
              <o:OLEObject Type="Embed" ProgID="PBrush" ShapeID="_x0000_i1026" DrawAspect="Content" ObjectID="_1609840159" r:id="rId2"/>
            </w:object>
          </w:r>
        </w:p>
      </w:tc>
      <w:tc>
        <w:tcPr>
          <w:tcW w:w="1885" w:type="dxa"/>
          <w:vAlign w:val="center"/>
        </w:tcPr>
        <w:p w:rsidR="005B4718" w:rsidRDefault="005B4718" w:rsidP="00311A67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Versión</w:t>
          </w:r>
        </w:p>
        <w:sdt>
          <w:sdtPr>
            <w:rPr>
              <w:rFonts w:cstheme="minorHAnsi"/>
              <w:sz w:val="18"/>
              <w:szCs w:val="18"/>
            </w:rPr>
            <w:alias w:val="Estado"/>
            <w:id w:val="1626117067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Content>
            <w:p w:rsidR="005B4718" w:rsidRPr="00825F73" w:rsidRDefault="005B4718" w:rsidP="00311A67">
              <w:pPr>
                <w:spacing w:before="60" w:after="40"/>
                <w:ind w:right="-72"/>
                <w:jc w:val="center"/>
                <w:rPr>
                  <w:rFonts w:cstheme="minorHAnsi"/>
                  <w:sz w:val="18"/>
                  <w:szCs w:val="18"/>
                </w:rPr>
              </w:pPr>
              <w:r>
                <w:rPr>
                  <w:rFonts w:cstheme="minorHAnsi"/>
                  <w:sz w:val="18"/>
                  <w:szCs w:val="18"/>
                </w:rPr>
                <w:t>1.1.0</w:t>
              </w:r>
            </w:p>
          </w:sdtContent>
        </w:sdt>
      </w:tc>
    </w:tr>
  </w:tbl>
  <w:p w:rsidR="005B4718" w:rsidRDefault="005B47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304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20"/>
      <w:gridCol w:w="11199"/>
      <w:gridCol w:w="1885"/>
    </w:tblGrid>
    <w:tr w:rsidR="005B4718" w:rsidRPr="00825F73" w:rsidTr="008D4F5C">
      <w:trPr>
        <w:trHeight w:val="873"/>
      </w:trPr>
      <w:tc>
        <w:tcPr>
          <w:tcW w:w="2220" w:type="dxa"/>
          <w:noWrap/>
          <w:tcMar>
            <w:left w:w="0" w:type="dxa"/>
            <w:bottom w:w="0" w:type="dxa"/>
            <w:right w:w="0" w:type="dxa"/>
          </w:tcMar>
          <w:vAlign w:val="center"/>
        </w:tcPr>
        <w:p w:rsidR="005B4718" w:rsidRPr="00FB2CDE" w:rsidRDefault="005B4718" w:rsidP="000B5FA9">
          <w:pPr>
            <w:pStyle w:val="escudo"/>
            <w:rPr>
              <w:szCs w:val="8"/>
            </w:rPr>
          </w:pPr>
          <w:r>
            <w:object w:dxaOrig="2190" w:dyaOrig="1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87pt;height:40.5pt">
                <v:imagedata r:id="rId1" o:title=""/>
              </v:shape>
              <o:OLEObject Type="Embed" ProgID="PBrush" ShapeID="_x0000_i1027" DrawAspect="Content" ObjectID="_1609840160" r:id="rId2"/>
            </w:object>
          </w:r>
        </w:p>
      </w:tc>
      <w:tc>
        <w:tcPr>
          <w:tcW w:w="11199" w:type="dxa"/>
          <w:vAlign w:val="center"/>
        </w:tcPr>
        <w:tbl>
          <w:tblPr>
            <w:tblStyle w:val="Tablaconcuadrcula"/>
            <w:tblW w:w="0" w:type="auto"/>
            <w:tblInd w:w="5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dotted" w:sz="4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904"/>
          </w:tblGrid>
          <w:tr w:rsidR="005B4718" w:rsidTr="008D4F5C">
            <w:trPr>
              <w:trHeight w:val="408"/>
            </w:trPr>
            <w:tc>
              <w:tcPr>
                <w:tcW w:w="10904" w:type="dxa"/>
              </w:tcPr>
              <w:p w:rsidR="005B4718" w:rsidRDefault="005B4718" w:rsidP="00983EBE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Documento de Arquitectura</w:t>
                </w:r>
              </w:p>
            </w:tc>
          </w:tr>
          <w:tr w:rsidR="005B4718" w:rsidTr="008D4F5C">
            <w:trPr>
              <w:trHeight w:val="408"/>
            </w:trPr>
            <w:tc>
              <w:tcPr>
                <w:tcW w:w="10904" w:type="dxa"/>
              </w:tcPr>
              <w:p w:rsidR="005B4718" w:rsidRDefault="005B4718" w:rsidP="00427D2D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Servicio - Aplicación</w:t>
                </w:r>
              </w:p>
            </w:tc>
          </w:tr>
        </w:tbl>
        <w:p w:rsidR="005B4718" w:rsidRPr="00773266" w:rsidRDefault="005B4718" w:rsidP="000B5FA9">
          <w:pPr>
            <w:spacing w:before="100" w:after="60"/>
            <w:jc w:val="center"/>
            <w:rPr>
              <w:b/>
              <w:sz w:val="24"/>
              <w:szCs w:val="24"/>
            </w:rPr>
          </w:pPr>
        </w:p>
      </w:tc>
      <w:tc>
        <w:tcPr>
          <w:tcW w:w="1885" w:type="dxa"/>
          <w:vAlign w:val="center"/>
        </w:tcPr>
        <w:p w:rsidR="005B4718" w:rsidRDefault="005B4718" w:rsidP="000B5FA9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Versión</w:t>
          </w:r>
        </w:p>
        <w:p w:rsidR="005B4718" w:rsidRPr="00825F73" w:rsidRDefault="005B4718" w:rsidP="000B5FA9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1.0</w:t>
          </w:r>
        </w:p>
      </w:tc>
    </w:tr>
  </w:tbl>
  <w:p w:rsidR="005B4718" w:rsidRDefault="005B471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304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dotted" w:sz="4" w:space="0" w:color="auto"/>
        <w:insideV w:val="dotted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20"/>
      <w:gridCol w:w="11199"/>
      <w:gridCol w:w="1885"/>
    </w:tblGrid>
    <w:tr w:rsidR="005B4718" w:rsidRPr="00825F73" w:rsidTr="00311A67">
      <w:trPr>
        <w:trHeight w:val="873"/>
      </w:trPr>
      <w:tc>
        <w:tcPr>
          <w:tcW w:w="2220" w:type="dxa"/>
          <w:noWrap/>
          <w:tcMar>
            <w:left w:w="0" w:type="dxa"/>
            <w:bottom w:w="0" w:type="dxa"/>
            <w:right w:w="0" w:type="dxa"/>
          </w:tcMar>
          <w:vAlign w:val="center"/>
        </w:tcPr>
        <w:p w:rsidR="005B4718" w:rsidRPr="00FB2CDE" w:rsidRDefault="005B4718" w:rsidP="00311A67">
          <w:pPr>
            <w:pStyle w:val="escudo"/>
            <w:rPr>
              <w:szCs w:val="8"/>
            </w:rPr>
          </w:pPr>
          <w:r>
            <w:object w:dxaOrig="2190" w:dyaOrig="10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87pt;height:40.5pt">
                <v:imagedata r:id="rId1" o:title=""/>
              </v:shape>
              <o:OLEObject Type="Embed" ProgID="PBrush" ShapeID="_x0000_i1028" DrawAspect="Content" ObjectID="_1609840161" r:id="rId2"/>
            </w:object>
          </w:r>
        </w:p>
      </w:tc>
      <w:tc>
        <w:tcPr>
          <w:tcW w:w="11199" w:type="dxa"/>
          <w:vAlign w:val="center"/>
        </w:tcPr>
        <w:tbl>
          <w:tblPr>
            <w:tblStyle w:val="Tablaconcuadrcula"/>
            <w:tblW w:w="0" w:type="auto"/>
            <w:tblInd w:w="5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dotted" w:sz="4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0904"/>
          </w:tblGrid>
          <w:tr w:rsidR="005B4718" w:rsidTr="00311A67">
            <w:trPr>
              <w:trHeight w:val="408"/>
            </w:trPr>
            <w:tc>
              <w:tcPr>
                <w:tcW w:w="10904" w:type="dxa"/>
              </w:tcPr>
              <w:p w:rsidR="005B4718" w:rsidRDefault="005B4718" w:rsidP="00311A67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Documento de Arquitectura</w:t>
                </w:r>
              </w:p>
            </w:tc>
          </w:tr>
          <w:tr w:rsidR="005B4718" w:rsidTr="00311A67">
            <w:trPr>
              <w:trHeight w:val="408"/>
            </w:trPr>
            <w:tc>
              <w:tcPr>
                <w:tcW w:w="10904" w:type="dxa"/>
              </w:tcPr>
              <w:p w:rsidR="005B4718" w:rsidRDefault="005B4718" w:rsidP="00311A67">
                <w:pPr>
                  <w:spacing w:before="100" w:after="6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Servicio - Aplicación</w:t>
                </w:r>
              </w:p>
            </w:tc>
          </w:tr>
        </w:tbl>
        <w:p w:rsidR="005B4718" w:rsidRPr="00773266" w:rsidRDefault="005B4718" w:rsidP="00311A67">
          <w:pPr>
            <w:spacing w:before="100" w:after="60"/>
            <w:jc w:val="center"/>
            <w:rPr>
              <w:b/>
              <w:sz w:val="24"/>
              <w:szCs w:val="24"/>
            </w:rPr>
          </w:pPr>
        </w:p>
      </w:tc>
      <w:tc>
        <w:tcPr>
          <w:tcW w:w="1885" w:type="dxa"/>
          <w:vAlign w:val="center"/>
        </w:tcPr>
        <w:p w:rsidR="005B4718" w:rsidRDefault="005B4718" w:rsidP="00311A67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Versión</w:t>
          </w:r>
        </w:p>
        <w:p w:rsidR="005B4718" w:rsidRPr="00825F73" w:rsidRDefault="005B4718" w:rsidP="00311A67">
          <w:pPr>
            <w:spacing w:before="60" w:after="40"/>
            <w:ind w:right="-72"/>
            <w:jc w:val="center"/>
            <w:rPr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1.0</w:t>
          </w:r>
        </w:p>
      </w:tc>
    </w:tr>
  </w:tbl>
  <w:p w:rsidR="005B4718" w:rsidRDefault="005B47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123"/>
    <w:multiLevelType w:val="hybridMultilevel"/>
    <w:tmpl w:val="827EB526"/>
    <w:lvl w:ilvl="0" w:tplc="41D61762">
      <w:start w:val="1"/>
      <w:numFmt w:val="upperRoman"/>
      <w:lvlText w:val="%1."/>
      <w:lvlJc w:val="left"/>
      <w:pPr>
        <w:ind w:left="1004" w:hanging="360"/>
      </w:pPr>
      <w:rPr>
        <w:rFonts w:hint="default"/>
        <w:b w:val="0"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445445"/>
    <w:multiLevelType w:val="hybridMultilevel"/>
    <w:tmpl w:val="5B0C3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70E30"/>
    <w:multiLevelType w:val="hybridMultilevel"/>
    <w:tmpl w:val="0508514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047AD"/>
    <w:multiLevelType w:val="hybridMultilevel"/>
    <w:tmpl w:val="EA1E2740"/>
    <w:lvl w:ilvl="0" w:tplc="41D61762">
      <w:start w:val="1"/>
      <w:numFmt w:val="upperRoman"/>
      <w:lvlText w:val="%1."/>
      <w:lvlJc w:val="left"/>
      <w:pPr>
        <w:ind w:left="1004" w:hanging="360"/>
      </w:pPr>
      <w:rPr>
        <w:rFonts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3185D"/>
    <w:multiLevelType w:val="hybridMultilevel"/>
    <w:tmpl w:val="60F86674"/>
    <w:lvl w:ilvl="0" w:tplc="1FB84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951B6"/>
    <w:multiLevelType w:val="hybridMultilevel"/>
    <w:tmpl w:val="192E5042"/>
    <w:lvl w:ilvl="0" w:tplc="3CFE6766">
      <w:start w:val="1"/>
      <w:numFmt w:val="decimal"/>
      <w:lvlText w:val="2%1."/>
      <w:lvlJc w:val="left"/>
      <w:pPr>
        <w:ind w:left="1429" w:hanging="360"/>
      </w:pPr>
      <w:rPr>
        <w:rFonts w:ascii="Arial" w:hAnsi="Arial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125FD3"/>
    <w:multiLevelType w:val="multilevel"/>
    <w:tmpl w:val="458437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907842"/>
    <w:multiLevelType w:val="hybridMultilevel"/>
    <w:tmpl w:val="51A6A378"/>
    <w:lvl w:ilvl="0" w:tplc="DC8A1EA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perscrip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C26A2"/>
    <w:multiLevelType w:val="hybridMultilevel"/>
    <w:tmpl w:val="9AA432D0"/>
    <w:lvl w:ilvl="0" w:tplc="8820B3A6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E170BD8"/>
    <w:multiLevelType w:val="hybridMultilevel"/>
    <w:tmpl w:val="3D12476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23569F"/>
    <w:multiLevelType w:val="hybridMultilevel"/>
    <w:tmpl w:val="BF22FE40"/>
    <w:lvl w:ilvl="0" w:tplc="7EA85F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5414C"/>
    <w:multiLevelType w:val="hybridMultilevel"/>
    <w:tmpl w:val="9E78F5BE"/>
    <w:lvl w:ilvl="0" w:tplc="B63E160E">
      <w:start w:val="1"/>
      <w:numFmt w:val="decimal"/>
      <w:lvlText w:val="%1."/>
      <w:lvlJc w:val="left"/>
      <w:pPr>
        <w:ind w:left="1004" w:hanging="360"/>
      </w:pPr>
      <w:rPr>
        <w:rFonts w:ascii="Arial" w:hAnsi="Arial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8EA5722"/>
    <w:multiLevelType w:val="multilevel"/>
    <w:tmpl w:val="E3C0EEA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46462F"/>
    <w:multiLevelType w:val="multilevel"/>
    <w:tmpl w:val="23B4056C"/>
    <w:lvl w:ilvl="0">
      <w:start w:val="1"/>
      <w:numFmt w:val="decimal"/>
      <w:pStyle w:val="NumberedHeadingStyleB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HeadingStyleB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HeadingStyleB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40471F65"/>
    <w:multiLevelType w:val="hybridMultilevel"/>
    <w:tmpl w:val="915E70F4"/>
    <w:lvl w:ilvl="0" w:tplc="1CFA04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136D9"/>
    <w:multiLevelType w:val="hybridMultilevel"/>
    <w:tmpl w:val="A9B04B7E"/>
    <w:lvl w:ilvl="0" w:tplc="0C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E9857D5"/>
    <w:multiLevelType w:val="hybridMultilevel"/>
    <w:tmpl w:val="34C495B0"/>
    <w:lvl w:ilvl="0" w:tplc="767C121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0895612"/>
    <w:multiLevelType w:val="hybridMultilevel"/>
    <w:tmpl w:val="8BC69948"/>
    <w:lvl w:ilvl="0" w:tplc="B63E160E">
      <w:start w:val="1"/>
      <w:numFmt w:val="decimal"/>
      <w:lvlText w:val="%1."/>
      <w:lvlJc w:val="left"/>
      <w:pPr>
        <w:ind w:left="1429" w:hanging="360"/>
      </w:pPr>
      <w:rPr>
        <w:rFonts w:ascii="Arial" w:hAnsi="Arial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2C3386"/>
    <w:multiLevelType w:val="hybridMultilevel"/>
    <w:tmpl w:val="AA46DC06"/>
    <w:lvl w:ilvl="0" w:tplc="765AED9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97E14"/>
    <w:multiLevelType w:val="hybridMultilevel"/>
    <w:tmpl w:val="326A9808"/>
    <w:lvl w:ilvl="0" w:tplc="B63E160E">
      <w:start w:val="1"/>
      <w:numFmt w:val="decimal"/>
      <w:lvlText w:val="%1."/>
      <w:lvlJc w:val="left"/>
      <w:pPr>
        <w:ind w:left="644" w:hanging="360"/>
      </w:pPr>
      <w:rPr>
        <w:rFonts w:ascii="Arial" w:hAnsi="Arial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5D762B8"/>
    <w:multiLevelType w:val="hybridMultilevel"/>
    <w:tmpl w:val="0DF6EBF2"/>
    <w:lvl w:ilvl="0" w:tplc="0C0A0005">
      <w:start w:val="1"/>
      <w:numFmt w:val="bullet"/>
      <w:lvlText w:val=""/>
      <w:lvlJc w:val="left"/>
      <w:pPr>
        <w:ind w:left="1664" w:hanging="360"/>
      </w:pPr>
      <w:rPr>
        <w:rFonts w:ascii="Wingdings" w:hAnsi="Wingdings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2384" w:hanging="360"/>
      </w:pPr>
    </w:lvl>
    <w:lvl w:ilvl="2" w:tplc="0C0A001B" w:tentative="1">
      <w:start w:val="1"/>
      <w:numFmt w:val="lowerRoman"/>
      <w:lvlText w:val="%3."/>
      <w:lvlJc w:val="right"/>
      <w:pPr>
        <w:ind w:left="3104" w:hanging="180"/>
      </w:pPr>
    </w:lvl>
    <w:lvl w:ilvl="3" w:tplc="0C0A000F" w:tentative="1">
      <w:start w:val="1"/>
      <w:numFmt w:val="decimal"/>
      <w:lvlText w:val="%4."/>
      <w:lvlJc w:val="left"/>
      <w:pPr>
        <w:ind w:left="3824" w:hanging="360"/>
      </w:pPr>
    </w:lvl>
    <w:lvl w:ilvl="4" w:tplc="0C0A0019" w:tentative="1">
      <w:start w:val="1"/>
      <w:numFmt w:val="lowerLetter"/>
      <w:lvlText w:val="%5."/>
      <w:lvlJc w:val="left"/>
      <w:pPr>
        <w:ind w:left="4544" w:hanging="360"/>
      </w:pPr>
    </w:lvl>
    <w:lvl w:ilvl="5" w:tplc="0C0A001B" w:tentative="1">
      <w:start w:val="1"/>
      <w:numFmt w:val="lowerRoman"/>
      <w:lvlText w:val="%6."/>
      <w:lvlJc w:val="right"/>
      <w:pPr>
        <w:ind w:left="5264" w:hanging="180"/>
      </w:pPr>
    </w:lvl>
    <w:lvl w:ilvl="6" w:tplc="0C0A000F" w:tentative="1">
      <w:start w:val="1"/>
      <w:numFmt w:val="decimal"/>
      <w:lvlText w:val="%7."/>
      <w:lvlJc w:val="left"/>
      <w:pPr>
        <w:ind w:left="5984" w:hanging="360"/>
      </w:pPr>
    </w:lvl>
    <w:lvl w:ilvl="7" w:tplc="0C0A0019" w:tentative="1">
      <w:start w:val="1"/>
      <w:numFmt w:val="lowerLetter"/>
      <w:lvlText w:val="%8."/>
      <w:lvlJc w:val="left"/>
      <w:pPr>
        <w:ind w:left="6704" w:hanging="360"/>
      </w:pPr>
    </w:lvl>
    <w:lvl w:ilvl="8" w:tplc="0C0A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1" w15:restartNumberingAfterBreak="0">
    <w:nsid w:val="59C1033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A66524"/>
    <w:multiLevelType w:val="hybridMultilevel"/>
    <w:tmpl w:val="6F349C2E"/>
    <w:lvl w:ilvl="0" w:tplc="86BAFD6A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18D0700"/>
    <w:multiLevelType w:val="hybridMultilevel"/>
    <w:tmpl w:val="1DC2F3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3416D"/>
    <w:multiLevelType w:val="hybridMultilevel"/>
    <w:tmpl w:val="C218B628"/>
    <w:lvl w:ilvl="0" w:tplc="C35ACF92">
      <w:numFmt w:val="bullet"/>
      <w:lvlText w:val=""/>
      <w:lvlJc w:val="left"/>
      <w:pPr>
        <w:ind w:left="1080" w:hanging="360"/>
      </w:pPr>
      <w:rPr>
        <w:rFonts w:ascii="Symbol" w:eastAsia="Yu Gothic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1"/>
  </w:num>
  <w:num w:numId="4">
    <w:abstractNumId w:val="1"/>
  </w:num>
  <w:num w:numId="5">
    <w:abstractNumId w:val="1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7"/>
  </w:num>
  <w:num w:numId="12">
    <w:abstractNumId w:val="23"/>
  </w:num>
  <w:num w:numId="13">
    <w:abstractNumId w:val="14"/>
  </w:num>
  <w:num w:numId="14">
    <w:abstractNumId w:val="9"/>
  </w:num>
  <w:num w:numId="15">
    <w:abstractNumId w:val="2"/>
  </w:num>
  <w:num w:numId="16">
    <w:abstractNumId w:val="19"/>
  </w:num>
  <w:num w:numId="17">
    <w:abstractNumId w:val="22"/>
  </w:num>
  <w:num w:numId="18">
    <w:abstractNumId w:val="5"/>
  </w:num>
  <w:num w:numId="19">
    <w:abstractNumId w:val="17"/>
  </w:num>
  <w:num w:numId="20">
    <w:abstractNumId w:val="20"/>
  </w:num>
  <w:num w:numId="21">
    <w:abstractNumId w:val="10"/>
  </w:num>
  <w:num w:numId="22">
    <w:abstractNumId w:val="11"/>
  </w:num>
  <w:num w:numId="23">
    <w:abstractNumId w:val="16"/>
  </w:num>
  <w:num w:numId="24">
    <w:abstractNumId w:val="0"/>
  </w:num>
  <w:num w:numId="25">
    <w:abstractNumId w:val="3"/>
  </w:num>
  <w:num w:numId="26">
    <w:abstractNumId w:val="8"/>
  </w:num>
  <w:num w:numId="27">
    <w:abstractNumId w:val="15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8505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1217"/>
    <w:rsid w:val="00015AC5"/>
    <w:rsid w:val="00021C1D"/>
    <w:rsid w:val="00024C44"/>
    <w:rsid w:val="00040C25"/>
    <w:rsid w:val="00044A64"/>
    <w:rsid w:val="00056737"/>
    <w:rsid w:val="00067616"/>
    <w:rsid w:val="0007110F"/>
    <w:rsid w:val="00076D87"/>
    <w:rsid w:val="00080366"/>
    <w:rsid w:val="00080454"/>
    <w:rsid w:val="000A6390"/>
    <w:rsid w:val="000B2F13"/>
    <w:rsid w:val="000B5FA9"/>
    <w:rsid w:val="000C2FA6"/>
    <w:rsid w:val="000C5525"/>
    <w:rsid w:val="000D0271"/>
    <w:rsid w:val="000D4A7A"/>
    <w:rsid w:val="000D6E7D"/>
    <w:rsid w:val="000E4608"/>
    <w:rsid w:val="000F498C"/>
    <w:rsid w:val="001006E2"/>
    <w:rsid w:val="001215B4"/>
    <w:rsid w:val="00122A53"/>
    <w:rsid w:val="001308DF"/>
    <w:rsid w:val="00137083"/>
    <w:rsid w:val="0014182D"/>
    <w:rsid w:val="00141851"/>
    <w:rsid w:val="001508B1"/>
    <w:rsid w:val="00155ABB"/>
    <w:rsid w:val="00156DB7"/>
    <w:rsid w:val="00166279"/>
    <w:rsid w:val="00184430"/>
    <w:rsid w:val="0019496F"/>
    <w:rsid w:val="00197CF1"/>
    <w:rsid w:val="001A77C6"/>
    <w:rsid w:val="001C53A4"/>
    <w:rsid w:val="001D0638"/>
    <w:rsid w:val="001F0DA9"/>
    <w:rsid w:val="001F6243"/>
    <w:rsid w:val="001F6628"/>
    <w:rsid w:val="0020476D"/>
    <w:rsid w:val="00205C58"/>
    <w:rsid w:val="00205D87"/>
    <w:rsid w:val="00212074"/>
    <w:rsid w:val="00224FFA"/>
    <w:rsid w:val="002253F8"/>
    <w:rsid w:val="00227A00"/>
    <w:rsid w:val="00230B2B"/>
    <w:rsid w:val="00233CBE"/>
    <w:rsid w:val="002368FC"/>
    <w:rsid w:val="00254595"/>
    <w:rsid w:val="00266CBD"/>
    <w:rsid w:val="002732BD"/>
    <w:rsid w:val="00273F41"/>
    <w:rsid w:val="00283F8D"/>
    <w:rsid w:val="00284127"/>
    <w:rsid w:val="00286FE1"/>
    <w:rsid w:val="002A4502"/>
    <w:rsid w:val="002A5595"/>
    <w:rsid w:val="002A7252"/>
    <w:rsid w:val="002D1069"/>
    <w:rsid w:val="002F383D"/>
    <w:rsid w:val="00302006"/>
    <w:rsid w:val="00311226"/>
    <w:rsid w:val="00311A67"/>
    <w:rsid w:val="0031253C"/>
    <w:rsid w:val="00321B68"/>
    <w:rsid w:val="003239AF"/>
    <w:rsid w:val="00335560"/>
    <w:rsid w:val="003409B6"/>
    <w:rsid w:val="003411E5"/>
    <w:rsid w:val="00344374"/>
    <w:rsid w:val="00344381"/>
    <w:rsid w:val="00351845"/>
    <w:rsid w:val="00357442"/>
    <w:rsid w:val="0035755D"/>
    <w:rsid w:val="00361951"/>
    <w:rsid w:val="0037497F"/>
    <w:rsid w:val="003768A2"/>
    <w:rsid w:val="00376B6F"/>
    <w:rsid w:val="00382407"/>
    <w:rsid w:val="0038742B"/>
    <w:rsid w:val="003942DC"/>
    <w:rsid w:val="003A0486"/>
    <w:rsid w:val="003A1B03"/>
    <w:rsid w:val="003C646B"/>
    <w:rsid w:val="003D1E4E"/>
    <w:rsid w:val="003E1377"/>
    <w:rsid w:val="003E6D86"/>
    <w:rsid w:val="003E7A27"/>
    <w:rsid w:val="00400502"/>
    <w:rsid w:val="004042AC"/>
    <w:rsid w:val="00404C49"/>
    <w:rsid w:val="00414A68"/>
    <w:rsid w:val="00420810"/>
    <w:rsid w:val="00421CB8"/>
    <w:rsid w:val="00427D2D"/>
    <w:rsid w:val="00434FB9"/>
    <w:rsid w:val="004360CC"/>
    <w:rsid w:val="00437E2F"/>
    <w:rsid w:val="0044102B"/>
    <w:rsid w:val="004428D9"/>
    <w:rsid w:val="004537A6"/>
    <w:rsid w:val="00455878"/>
    <w:rsid w:val="00460982"/>
    <w:rsid w:val="00464143"/>
    <w:rsid w:val="004732C3"/>
    <w:rsid w:val="00474304"/>
    <w:rsid w:val="00490E95"/>
    <w:rsid w:val="00495824"/>
    <w:rsid w:val="004A2E9A"/>
    <w:rsid w:val="004B0431"/>
    <w:rsid w:val="004B4F38"/>
    <w:rsid w:val="004D29DE"/>
    <w:rsid w:val="004D4FE0"/>
    <w:rsid w:val="004D635D"/>
    <w:rsid w:val="004F1207"/>
    <w:rsid w:val="005165DA"/>
    <w:rsid w:val="005171CE"/>
    <w:rsid w:val="00522A9E"/>
    <w:rsid w:val="00535DC7"/>
    <w:rsid w:val="0056579B"/>
    <w:rsid w:val="0057747F"/>
    <w:rsid w:val="0058306D"/>
    <w:rsid w:val="00590F26"/>
    <w:rsid w:val="00595118"/>
    <w:rsid w:val="00595569"/>
    <w:rsid w:val="00595B6E"/>
    <w:rsid w:val="00597268"/>
    <w:rsid w:val="005A6693"/>
    <w:rsid w:val="005B4718"/>
    <w:rsid w:val="005B74C8"/>
    <w:rsid w:val="005C40A0"/>
    <w:rsid w:val="005D2F86"/>
    <w:rsid w:val="005E54A3"/>
    <w:rsid w:val="00607AAF"/>
    <w:rsid w:val="00613435"/>
    <w:rsid w:val="00627D8F"/>
    <w:rsid w:val="0063444D"/>
    <w:rsid w:val="00637121"/>
    <w:rsid w:val="00650E36"/>
    <w:rsid w:val="00653411"/>
    <w:rsid w:val="006553BB"/>
    <w:rsid w:val="00665BED"/>
    <w:rsid w:val="0067790E"/>
    <w:rsid w:val="006A01B2"/>
    <w:rsid w:val="006A519D"/>
    <w:rsid w:val="006A6C79"/>
    <w:rsid w:val="006A73B6"/>
    <w:rsid w:val="006B2DCB"/>
    <w:rsid w:val="006D2EC3"/>
    <w:rsid w:val="006D73A6"/>
    <w:rsid w:val="006E0769"/>
    <w:rsid w:val="006E0AEC"/>
    <w:rsid w:val="006E6B0B"/>
    <w:rsid w:val="006F23B1"/>
    <w:rsid w:val="006F3027"/>
    <w:rsid w:val="007005CE"/>
    <w:rsid w:val="00707C6B"/>
    <w:rsid w:val="0073324E"/>
    <w:rsid w:val="00734377"/>
    <w:rsid w:val="00735EDB"/>
    <w:rsid w:val="0074061C"/>
    <w:rsid w:val="007552E5"/>
    <w:rsid w:val="007603A9"/>
    <w:rsid w:val="00761338"/>
    <w:rsid w:val="007708B0"/>
    <w:rsid w:val="00773266"/>
    <w:rsid w:val="0078375C"/>
    <w:rsid w:val="007D3B63"/>
    <w:rsid w:val="007F3A39"/>
    <w:rsid w:val="00806BA6"/>
    <w:rsid w:val="0081677A"/>
    <w:rsid w:val="00820C0B"/>
    <w:rsid w:val="0082179A"/>
    <w:rsid w:val="00827271"/>
    <w:rsid w:val="00832F71"/>
    <w:rsid w:val="00846906"/>
    <w:rsid w:val="00850CE3"/>
    <w:rsid w:val="008816C7"/>
    <w:rsid w:val="008949DE"/>
    <w:rsid w:val="00897C15"/>
    <w:rsid w:val="008A7306"/>
    <w:rsid w:val="008C155F"/>
    <w:rsid w:val="008D21BA"/>
    <w:rsid w:val="008D4F5C"/>
    <w:rsid w:val="008D584A"/>
    <w:rsid w:val="008E0BE0"/>
    <w:rsid w:val="008E1217"/>
    <w:rsid w:val="008E1976"/>
    <w:rsid w:val="008E1D08"/>
    <w:rsid w:val="008F71E4"/>
    <w:rsid w:val="009022A3"/>
    <w:rsid w:val="0091010A"/>
    <w:rsid w:val="009146C5"/>
    <w:rsid w:val="0091781F"/>
    <w:rsid w:val="009212FC"/>
    <w:rsid w:val="0092150D"/>
    <w:rsid w:val="00936A6F"/>
    <w:rsid w:val="009536C5"/>
    <w:rsid w:val="00956CF7"/>
    <w:rsid w:val="0096237C"/>
    <w:rsid w:val="00970425"/>
    <w:rsid w:val="0098119A"/>
    <w:rsid w:val="00982402"/>
    <w:rsid w:val="00983EBE"/>
    <w:rsid w:val="00993462"/>
    <w:rsid w:val="009954C0"/>
    <w:rsid w:val="00997A3F"/>
    <w:rsid w:val="009B0B89"/>
    <w:rsid w:val="009C57CF"/>
    <w:rsid w:val="009D23BF"/>
    <w:rsid w:val="009D3FB5"/>
    <w:rsid w:val="009D7066"/>
    <w:rsid w:val="009F56CB"/>
    <w:rsid w:val="00A00245"/>
    <w:rsid w:val="00A021B5"/>
    <w:rsid w:val="00A1344F"/>
    <w:rsid w:val="00A13E52"/>
    <w:rsid w:val="00A266AC"/>
    <w:rsid w:val="00A26A13"/>
    <w:rsid w:val="00A26F36"/>
    <w:rsid w:val="00A404C9"/>
    <w:rsid w:val="00A62F50"/>
    <w:rsid w:val="00A754A5"/>
    <w:rsid w:val="00A8393C"/>
    <w:rsid w:val="00A872BD"/>
    <w:rsid w:val="00A943A3"/>
    <w:rsid w:val="00A94544"/>
    <w:rsid w:val="00AA48E0"/>
    <w:rsid w:val="00AA6B2D"/>
    <w:rsid w:val="00AB39B7"/>
    <w:rsid w:val="00AC2C18"/>
    <w:rsid w:val="00AE2D50"/>
    <w:rsid w:val="00AE47AC"/>
    <w:rsid w:val="00AE4837"/>
    <w:rsid w:val="00B00EEE"/>
    <w:rsid w:val="00B027BF"/>
    <w:rsid w:val="00B14486"/>
    <w:rsid w:val="00B1796F"/>
    <w:rsid w:val="00B20F32"/>
    <w:rsid w:val="00B26184"/>
    <w:rsid w:val="00B26E5F"/>
    <w:rsid w:val="00B3449E"/>
    <w:rsid w:val="00B34B88"/>
    <w:rsid w:val="00B363C6"/>
    <w:rsid w:val="00B36E2F"/>
    <w:rsid w:val="00B40234"/>
    <w:rsid w:val="00B4705B"/>
    <w:rsid w:val="00B5632C"/>
    <w:rsid w:val="00B6621F"/>
    <w:rsid w:val="00B7143C"/>
    <w:rsid w:val="00B71E28"/>
    <w:rsid w:val="00B8511C"/>
    <w:rsid w:val="00B87E92"/>
    <w:rsid w:val="00B90E86"/>
    <w:rsid w:val="00B9489A"/>
    <w:rsid w:val="00B95ECB"/>
    <w:rsid w:val="00B95F7D"/>
    <w:rsid w:val="00BB4FA2"/>
    <w:rsid w:val="00BB5F3A"/>
    <w:rsid w:val="00BC3608"/>
    <w:rsid w:val="00BC76EE"/>
    <w:rsid w:val="00BD1CFE"/>
    <w:rsid w:val="00BE3860"/>
    <w:rsid w:val="00BF154C"/>
    <w:rsid w:val="00BF5935"/>
    <w:rsid w:val="00C01F95"/>
    <w:rsid w:val="00C037D8"/>
    <w:rsid w:val="00C20D07"/>
    <w:rsid w:val="00C2388A"/>
    <w:rsid w:val="00C35F01"/>
    <w:rsid w:val="00C37B05"/>
    <w:rsid w:val="00C42238"/>
    <w:rsid w:val="00C47976"/>
    <w:rsid w:val="00C47CB0"/>
    <w:rsid w:val="00C50395"/>
    <w:rsid w:val="00C64109"/>
    <w:rsid w:val="00C769AB"/>
    <w:rsid w:val="00C839F0"/>
    <w:rsid w:val="00C85710"/>
    <w:rsid w:val="00C93CE7"/>
    <w:rsid w:val="00CA47FA"/>
    <w:rsid w:val="00CA4B06"/>
    <w:rsid w:val="00CA5055"/>
    <w:rsid w:val="00CA6D92"/>
    <w:rsid w:val="00CA70CF"/>
    <w:rsid w:val="00CB008E"/>
    <w:rsid w:val="00CB3531"/>
    <w:rsid w:val="00CD1B86"/>
    <w:rsid w:val="00CE1692"/>
    <w:rsid w:val="00CE3F60"/>
    <w:rsid w:val="00CF139A"/>
    <w:rsid w:val="00CF13E0"/>
    <w:rsid w:val="00D115C8"/>
    <w:rsid w:val="00D121CC"/>
    <w:rsid w:val="00D226A3"/>
    <w:rsid w:val="00D247CC"/>
    <w:rsid w:val="00D25B25"/>
    <w:rsid w:val="00D32F82"/>
    <w:rsid w:val="00D4126F"/>
    <w:rsid w:val="00D43464"/>
    <w:rsid w:val="00D439D7"/>
    <w:rsid w:val="00D477C3"/>
    <w:rsid w:val="00D53757"/>
    <w:rsid w:val="00D609E0"/>
    <w:rsid w:val="00D6608B"/>
    <w:rsid w:val="00D7103C"/>
    <w:rsid w:val="00D767E4"/>
    <w:rsid w:val="00D859D9"/>
    <w:rsid w:val="00D943B2"/>
    <w:rsid w:val="00DB799F"/>
    <w:rsid w:val="00DC268F"/>
    <w:rsid w:val="00DE0747"/>
    <w:rsid w:val="00DE0B29"/>
    <w:rsid w:val="00DE238E"/>
    <w:rsid w:val="00DE3180"/>
    <w:rsid w:val="00DF2091"/>
    <w:rsid w:val="00E0232D"/>
    <w:rsid w:val="00E04E08"/>
    <w:rsid w:val="00E14A70"/>
    <w:rsid w:val="00E17DC5"/>
    <w:rsid w:val="00E26406"/>
    <w:rsid w:val="00E41AC0"/>
    <w:rsid w:val="00E855B8"/>
    <w:rsid w:val="00E870DA"/>
    <w:rsid w:val="00EA1BDF"/>
    <w:rsid w:val="00EA4C54"/>
    <w:rsid w:val="00EA7B6D"/>
    <w:rsid w:val="00EB2729"/>
    <w:rsid w:val="00EB525B"/>
    <w:rsid w:val="00EB611F"/>
    <w:rsid w:val="00EC6619"/>
    <w:rsid w:val="00ED02E7"/>
    <w:rsid w:val="00EE0D5E"/>
    <w:rsid w:val="00EE27F4"/>
    <w:rsid w:val="00EE58E5"/>
    <w:rsid w:val="00EF25F8"/>
    <w:rsid w:val="00EF7B9C"/>
    <w:rsid w:val="00F01D17"/>
    <w:rsid w:val="00F041E2"/>
    <w:rsid w:val="00F10FB0"/>
    <w:rsid w:val="00F147CF"/>
    <w:rsid w:val="00F320D8"/>
    <w:rsid w:val="00F57AAB"/>
    <w:rsid w:val="00F72CCB"/>
    <w:rsid w:val="00F777F7"/>
    <w:rsid w:val="00F8543E"/>
    <w:rsid w:val="00F92179"/>
    <w:rsid w:val="00F97289"/>
    <w:rsid w:val="00FA15CF"/>
    <w:rsid w:val="00FA76AC"/>
    <w:rsid w:val="00FB0656"/>
    <w:rsid w:val="00FB0C4E"/>
    <w:rsid w:val="00FB7BB0"/>
    <w:rsid w:val="00FC1890"/>
    <w:rsid w:val="00FD1349"/>
    <w:rsid w:val="00FD7666"/>
    <w:rsid w:val="00FF1479"/>
    <w:rsid w:val="00FF75CF"/>
    <w:rsid w:val="00FF7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E93E3"/>
  <w15:docId w15:val="{9363834B-D997-4710-A3B8-B66C102A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32C"/>
  </w:style>
  <w:style w:type="paragraph" w:styleId="Ttulo1">
    <w:name w:val="heading 1"/>
    <w:basedOn w:val="Normal"/>
    <w:next w:val="Normal"/>
    <w:link w:val="Ttulo1Car"/>
    <w:uiPriority w:val="9"/>
    <w:qFormat/>
    <w:rsid w:val="00DC268F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2"/>
    <w:link w:val="Ttulo2Car"/>
    <w:uiPriority w:val="9"/>
    <w:unhideWhenUsed/>
    <w:qFormat/>
    <w:rsid w:val="000C5525"/>
    <w:pPr>
      <w:numPr>
        <w:ilvl w:val="1"/>
      </w:numPr>
      <w:spacing w:after="240"/>
      <w:ind w:left="862" w:hanging="578"/>
      <w:outlineLvl w:val="1"/>
    </w:pPr>
  </w:style>
  <w:style w:type="paragraph" w:styleId="Ttulo3">
    <w:name w:val="heading 3"/>
    <w:basedOn w:val="Normal"/>
    <w:next w:val="Normal3"/>
    <w:link w:val="Ttulo3Car"/>
    <w:uiPriority w:val="9"/>
    <w:unhideWhenUsed/>
    <w:qFormat/>
    <w:rsid w:val="00DC268F"/>
    <w:pPr>
      <w:widowControl w:val="0"/>
      <w:numPr>
        <w:ilvl w:val="2"/>
        <w:numId w:val="7"/>
      </w:numPr>
      <w:tabs>
        <w:tab w:val="num" w:pos="567"/>
      </w:tabs>
      <w:autoSpaceDE w:val="0"/>
      <w:autoSpaceDN w:val="0"/>
      <w:adjustRightInd w:val="0"/>
      <w:spacing w:before="0" w:after="0"/>
      <w:ind w:left="1304" w:hanging="737"/>
      <w:outlineLvl w:val="2"/>
    </w:pPr>
    <w:rPr>
      <w:rFonts w:eastAsiaTheme="majorEastAsia" w:cstheme="minorHAnsi"/>
      <w:b/>
      <w:bCs/>
      <w:color w:val="365F91" w:themeColor="accent1" w:themeShade="BF"/>
      <w:sz w:val="24"/>
      <w:szCs w:val="24"/>
    </w:rPr>
  </w:style>
  <w:style w:type="paragraph" w:styleId="Ttulo4">
    <w:name w:val="heading 4"/>
    <w:basedOn w:val="Normal"/>
    <w:next w:val="normal4"/>
    <w:link w:val="Ttulo4Car"/>
    <w:uiPriority w:val="9"/>
    <w:unhideWhenUsed/>
    <w:qFormat/>
    <w:rsid w:val="00DC268F"/>
    <w:pPr>
      <w:numPr>
        <w:ilvl w:val="3"/>
        <w:numId w:val="7"/>
      </w:numPr>
      <w:tabs>
        <w:tab w:val="num" w:pos="567"/>
      </w:tabs>
      <w:autoSpaceDE w:val="0"/>
      <w:autoSpaceDN w:val="0"/>
      <w:adjustRightInd w:val="0"/>
      <w:ind w:left="1588" w:hanging="851"/>
      <w:outlineLvl w:val="3"/>
    </w:pPr>
    <w:rPr>
      <w:rFonts w:eastAsiaTheme="majorEastAsia" w:cstheme="minorHAnsi"/>
      <w:b/>
      <w:bCs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5525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5525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5525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5525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5525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55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DC268F"/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table" w:styleId="Listaclara-nfasis6">
    <w:name w:val="Light List Accent 6"/>
    <w:basedOn w:val="Tablanormal"/>
    <w:uiPriority w:val="61"/>
    <w:rsid w:val="00B95F7D"/>
    <w:pPr>
      <w:spacing w:before="0" w:after="0"/>
      <w:jc w:val="left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95F7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F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95F7D"/>
    <w:pPr>
      <w:spacing w:before="0" w:after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5F7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B95F7D"/>
    <w:pPr>
      <w:numPr>
        <w:numId w:val="0"/>
      </w:numPr>
      <w:spacing w:line="276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F97289"/>
    <w:pPr>
      <w:tabs>
        <w:tab w:val="left" w:pos="142"/>
        <w:tab w:val="left" w:pos="709"/>
        <w:tab w:val="right" w:leader="dot" w:pos="10490"/>
      </w:tabs>
      <w:spacing w:after="100"/>
      <w:ind w:left="426" w:hanging="284"/>
      <w:jc w:val="center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F97289"/>
    <w:pPr>
      <w:tabs>
        <w:tab w:val="left" w:pos="851"/>
        <w:tab w:val="left" w:pos="9781"/>
      </w:tabs>
      <w:spacing w:after="100"/>
      <w:ind w:left="221"/>
      <w:jc w:val="right"/>
    </w:pPr>
  </w:style>
  <w:style w:type="character" w:styleId="Hipervnculo">
    <w:name w:val="Hyperlink"/>
    <w:basedOn w:val="Fuentedeprrafopredeter"/>
    <w:uiPriority w:val="99"/>
    <w:unhideWhenUsed/>
    <w:rsid w:val="00B95F7D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95F7D"/>
    <w:pPr>
      <w:spacing w:before="0" w:after="100" w:line="276" w:lineRule="auto"/>
      <w:ind w:left="440"/>
      <w:jc w:val="left"/>
    </w:pPr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AA6B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326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73266"/>
  </w:style>
  <w:style w:type="paragraph" w:styleId="Piedepgina">
    <w:name w:val="footer"/>
    <w:basedOn w:val="Normal"/>
    <w:link w:val="PiedepginaCar"/>
    <w:uiPriority w:val="99"/>
    <w:unhideWhenUsed/>
    <w:rsid w:val="0077326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266"/>
  </w:style>
  <w:style w:type="paragraph" w:customStyle="1" w:styleId="NumberedHeadingStyleB1">
    <w:name w:val="Numbered Heading Style B.1"/>
    <w:basedOn w:val="Ttulo1"/>
    <w:next w:val="Normal"/>
    <w:rsid w:val="00773266"/>
    <w:pPr>
      <w:keepLines w:val="0"/>
      <w:numPr>
        <w:numId w:val="5"/>
      </w:numPr>
      <w:spacing w:before="240" w:after="60"/>
    </w:pPr>
    <w:rPr>
      <w:rFonts w:ascii="Calibri" w:eastAsia="Times New Roman" w:hAnsi="Calibri" w:cs="Times New Roman"/>
      <w:bCs w:val="0"/>
      <w:color w:val="auto"/>
      <w:kern w:val="28"/>
      <w:szCs w:val="20"/>
      <w:lang w:val="es-ES_tradnl"/>
    </w:rPr>
  </w:style>
  <w:style w:type="paragraph" w:customStyle="1" w:styleId="NumberedHeadingStyleB2">
    <w:name w:val="Numbered Heading Style B.2"/>
    <w:basedOn w:val="Ttulo2"/>
    <w:next w:val="Normal"/>
    <w:rsid w:val="00773266"/>
    <w:pPr>
      <w:keepLines w:val="0"/>
      <w:numPr>
        <w:numId w:val="5"/>
      </w:numPr>
      <w:spacing w:before="240" w:after="60"/>
    </w:pPr>
    <w:rPr>
      <w:rFonts w:ascii="Calibri" w:eastAsia="Times New Roman" w:hAnsi="Calibri" w:cs="Times New Roman"/>
      <w:bCs w:val="0"/>
      <w:color w:val="auto"/>
      <w:sz w:val="24"/>
      <w:szCs w:val="20"/>
      <w:lang w:val="es-ES_tradnl"/>
    </w:rPr>
  </w:style>
  <w:style w:type="paragraph" w:customStyle="1" w:styleId="NumberedHeadingStyleB3">
    <w:name w:val="Numbered Heading Style B.3"/>
    <w:basedOn w:val="Ttulo3"/>
    <w:next w:val="Normal"/>
    <w:rsid w:val="00773266"/>
    <w:pPr>
      <w:numPr>
        <w:numId w:val="5"/>
      </w:numPr>
      <w:spacing w:before="240" w:after="60"/>
    </w:pPr>
    <w:rPr>
      <w:rFonts w:ascii="Calibri" w:eastAsia="Times New Roman" w:hAnsi="Calibri" w:cs="Times New Roman"/>
      <w:bCs w:val="0"/>
      <w:color w:val="auto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C268F"/>
    <w:rPr>
      <w:rFonts w:eastAsiaTheme="majorEastAsia" w:cstheme="minorHAnsi"/>
      <w:b/>
      <w:bCs/>
      <w:color w:val="365F91" w:themeColor="accent1" w:themeShade="BF"/>
      <w:sz w:val="24"/>
      <w:szCs w:val="24"/>
    </w:rPr>
  </w:style>
  <w:style w:type="paragraph" w:customStyle="1" w:styleId="Table">
    <w:name w:val="Table"/>
    <w:basedOn w:val="Normal"/>
    <w:rsid w:val="00773266"/>
    <w:pPr>
      <w:spacing w:before="40" w:after="40"/>
    </w:pPr>
    <w:rPr>
      <w:rFonts w:ascii="Calibri" w:eastAsia="Times New Roman" w:hAnsi="Calibri" w:cs="Times New Roman"/>
      <w:sz w:val="20"/>
      <w:szCs w:val="20"/>
      <w:lang w:val="es-ES_tradnl"/>
    </w:rPr>
  </w:style>
  <w:style w:type="paragraph" w:customStyle="1" w:styleId="HPInternal">
    <w:name w:val="HP_Internal"/>
    <w:basedOn w:val="Normal"/>
    <w:next w:val="Normal"/>
    <w:rsid w:val="00535DC7"/>
    <w:pPr>
      <w:spacing w:before="0" w:after="0"/>
    </w:pPr>
    <w:rPr>
      <w:rFonts w:ascii="Calibri" w:eastAsia="Times New Roman" w:hAnsi="Calibri" w:cs="Times New Roman"/>
      <w:i/>
      <w:sz w:val="18"/>
      <w:szCs w:val="20"/>
      <w:lang w:val="es-ES_tradnl"/>
    </w:rPr>
  </w:style>
  <w:style w:type="paragraph" w:customStyle="1" w:styleId="TOCHeading">
    <w:name w:val="TOC_Heading"/>
    <w:basedOn w:val="Normal"/>
    <w:next w:val="Normal"/>
    <w:rsid w:val="00535DC7"/>
    <w:pPr>
      <w:keepNext/>
      <w:spacing w:before="80"/>
    </w:pPr>
    <w:rPr>
      <w:rFonts w:ascii="Calibri" w:eastAsia="Times New Roman" w:hAnsi="Calibri" w:cs="Times New Roman"/>
      <w:b/>
      <w:sz w:val="24"/>
      <w:szCs w:val="20"/>
      <w:lang w:val="es-ES_tradnl"/>
    </w:rPr>
  </w:style>
  <w:style w:type="paragraph" w:customStyle="1" w:styleId="TableSmHeading">
    <w:name w:val="Table_Sm_Heading"/>
    <w:basedOn w:val="Normal"/>
    <w:rsid w:val="00535DC7"/>
    <w:pPr>
      <w:keepNext/>
      <w:keepLines/>
      <w:spacing w:before="60" w:after="40"/>
    </w:pPr>
    <w:rPr>
      <w:rFonts w:ascii="Calibri" w:eastAsia="Times New Roman" w:hAnsi="Calibri" w:cs="Times New Roman"/>
      <w:b/>
      <w:sz w:val="16"/>
      <w:szCs w:val="20"/>
      <w:lang w:val="es-ES_tradnl"/>
    </w:rPr>
  </w:style>
  <w:style w:type="paragraph" w:customStyle="1" w:styleId="TableSmHeadingRight">
    <w:name w:val="Table_Sm_Heading_Right"/>
    <w:basedOn w:val="TableSmHeading"/>
    <w:rsid w:val="00535DC7"/>
    <w:pPr>
      <w:jc w:val="right"/>
    </w:pPr>
  </w:style>
  <w:style w:type="paragraph" w:customStyle="1" w:styleId="TableMedium">
    <w:name w:val="Table_Medium"/>
    <w:basedOn w:val="Table"/>
    <w:rsid w:val="00535DC7"/>
    <w:rPr>
      <w:sz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56C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6CF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6C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6C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6CF7"/>
    <w:rPr>
      <w:b/>
      <w:b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DC268F"/>
    <w:rPr>
      <w:rFonts w:eastAsiaTheme="majorEastAsia" w:cstheme="minorHAnsi"/>
      <w:b/>
      <w:bCs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55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55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55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55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55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rmal2">
    <w:name w:val="Normal2"/>
    <w:basedOn w:val="Normal"/>
    <w:link w:val="Normal2Car"/>
    <w:qFormat/>
    <w:rsid w:val="00F01D17"/>
    <w:pPr>
      <w:ind w:left="284"/>
    </w:pPr>
  </w:style>
  <w:style w:type="character" w:customStyle="1" w:styleId="Normal2Car">
    <w:name w:val="Normal2 Car"/>
    <w:basedOn w:val="Fuentedeprrafopredeter"/>
    <w:link w:val="Normal2"/>
    <w:rsid w:val="00F01D17"/>
  </w:style>
  <w:style w:type="paragraph" w:styleId="NormalWeb">
    <w:name w:val="Normal (Web)"/>
    <w:basedOn w:val="Normal"/>
    <w:uiPriority w:val="99"/>
    <w:semiHidden/>
    <w:unhideWhenUsed/>
    <w:rsid w:val="00BF593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3">
    <w:name w:val="Normal3"/>
    <w:basedOn w:val="Normal"/>
    <w:link w:val="Normal3Car"/>
    <w:qFormat/>
    <w:rsid w:val="00212074"/>
    <w:pPr>
      <w:autoSpaceDE w:val="0"/>
      <w:autoSpaceDN w:val="0"/>
      <w:adjustRightInd w:val="0"/>
      <w:ind w:left="567"/>
    </w:pPr>
    <w:rPr>
      <w:rFonts w:cs="ArialMT"/>
      <w:color w:val="000000"/>
      <w:sz w:val="24"/>
    </w:rPr>
  </w:style>
  <w:style w:type="paragraph" w:customStyle="1" w:styleId="normal4">
    <w:name w:val="normal4"/>
    <w:basedOn w:val="Normal"/>
    <w:link w:val="normal4Car"/>
    <w:qFormat/>
    <w:rsid w:val="00212074"/>
    <w:pPr>
      <w:autoSpaceDE w:val="0"/>
      <w:autoSpaceDN w:val="0"/>
      <w:adjustRightInd w:val="0"/>
      <w:ind w:left="709"/>
    </w:pPr>
    <w:rPr>
      <w:rFonts w:cs="ArialMT"/>
      <w:color w:val="000000"/>
      <w:sz w:val="24"/>
    </w:rPr>
  </w:style>
  <w:style w:type="character" w:customStyle="1" w:styleId="Normal3Car">
    <w:name w:val="Normal3 Car"/>
    <w:basedOn w:val="Fuentedeprrafopredeter"/>
    <w:link w:val="Normal3"/>
    <w:rsid w:val="00212074"/>
    <w:rPr>
      <w:rFonts w:cs="ArialMT"/>
      <w:color w:val="000000"/>
      <w:sz w:val="24"/>
    </w:rPr>
  </w:style>
  <w:style w:type="character" w:customStyle="1" w:styleId="normal4Car">
    <w:name w:val="normal4 Car"/>
    <w:basedOn w:val="Fuentedeprrafopredeter"/>
    <w:link w:val="normal4"/>
    <w:rsid w:val="00212074"/>
    <w:rPr>
      <w:rFonts w:cs="ArialMT"/>
      <w:color w:val="000000"/>
      <w:sz w:val="24"/>
    </w:rPr>
  </w:style>
  <w:style w:type="table" w:styleId="Listaclara-nfasis5">
    <w:name w:val="Light List Accent 5"/>
    <w:basedOn w:val="Tablanormal"/>
    <w:uiPriority w:val="61"/>
    <w:rsid w:val="00F72CCB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escudo">
    <w:name w:val="escudo"/>
    <w:basedOn w:val="Normal"/>
    <w:link w:val="escudoCar"/>
    <w:qFormat/>
    <w:rsid w:val="00CF139A"/>
    <w:pPr>
      <w:spacing w:before="0" w:after="0"/>
      <w:jc w:val="center"/>
    </w:pPr>
    <w:rPr>
      <w:sz w:val="8"/>
    </w:rPr>
  </w:style>
  <w:style w:type="character" w:customStyle="1" w:styleId="escudoCar">
    <w:name w:val="escudo Car"/>
    <w:basedOn w:val="Fuentedeprrafopredeter"/>
    <w:link w:val="escudo"/>
    <w:rsid w:val="00CF139A"/>
    <w:rPr>
      <w:sz w:val="8"/>
    </w:rPr>
  </w:style>
  <w:style w:type="table" w:customStyle="1" w:styleId="Listaclara-nfasis11">
    <w:name w:val="Lista clara - Énfasis 11"/>
    <w:basedOn w:val="Tablanormal"/>
    <w:uiPriority w:val="61"/>
    <w:rsid w:val="00EE58E5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">
    <w:name w:val="Emphasis"/>
    <w:basedOn w:val="Fuentedeprrafopredeter"/>
    <w:uiPriority w:val="20"/>
    <w:qFormat/>
    <w:rsid w:val="00522A9E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2A45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A45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94544"/>
    <w:pPr>
      <w:spacing w:before="0"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9454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945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ave2.xxx.xx/Proxy2/ServiceProvider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pasarela-ident.clave2.xxx.xx/IdP2/AuthenticateCitiz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asarela-ident.clave2.xxx.xx/IdP2/AuthenticateCitizen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pasarela-ident.clave2.xxx.xx/IdP2/AuthenticateCitizen" TargetMode="Externa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eidas2.xxx.xx/EidasNode/ServiceProvide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ISTEMAS\Seguimiento%20de%20Proyectos\Normativa\Plantillas%20documentos\Plantilla%20gui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C8C2E66C8D43D4A94E61C48CC2E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575D6-E244-4F45-8388-53415603D8AE}"/>
      </w:docPartPr>
      <w:docPartBody>
        <w:p w:rsidR="00CC0BD1" w:rsidRDefault="00903959" w:rsidP="00903959">
          <w:pPr>
            <w:pStyle w:val="20C8C2E66C8D43D4A94E61C48CC2ED8A"/>
          </w:pPr>
          <w:r w:rsidRPr="00D354BC">
            <w:rPr>
              <w:rStyle w:val="Textodelmarcadordeposicin"/>
            </w:rPr>
            <w:t>[Asunto]</w:t>
          </w:r>
        </w:p>
      </w:docPartBody>
    </w:docPart>
    <w:docPart>
      <w:docPartPr>
        <w:name w:val="8CEBE2341F9446C493EABCFB311E8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3A22B-0C1F-44F3-9C81-68AAAE51687E}"/>
      </w:docPartPr>
      <w:docPartBody>
        <w:p w:rsidR="00A87764" w:rsidRDefault="004E191B" w:rsidP="004E191B">
          <w:pPr>
            <w:pStyle w:val="8CEBE2341F9446C493EABCFB311E873D"/>
          </w:pPr>
          <w:r w:rsidRPr="00B758BC">
            <w:rPr>
              <w:rStyle w:val="Textodelmarcadordeposicin"/>
            </w:rPr>
            <w:t>[Categoría]</w:t>
          </w:r>
        </w:p>
      </w:docPartBody>
    </w:docPart>
    <w:docPart>
      <w:docPartPr>
        <w:name w:val="B40F1AB4DEB54D29AE2A540BBF16A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EF9EB-A821-4644-B4CA-8354B30ADA33}"/>
      </w:docPartPr>
      <w:docPartBody>
        <w:p w:rsidR="00A87764" w:rsidRDefault="004E191B" w:rsidP="004E191B">
          <w:pPr>
            <w:pStyle w:val="B40F1AB4DEB54D29AE2A540BBF16AD04"/>
          </w:pPr>
          <w:r w:rsidRPr="00D354BC">
            <w:rPr>
              <w:rStyle w:val="Textodelmarcadordeposicin"/>
            </w:rPr>
            <w:t>[Estado]</w:t>
          </w:r>
        </w:p>
      </w:docPartBody>
    </w:docPart>
    <w:docPart>
      <w:docPartPr>
        <w:name w:val="F529F6FCF2734E3397089D4C51F28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819B-6A3A-4868-BF41-EED6B501DACF}"/>
      </w:docPartPr>
      <w:docPartBody>
        <w:p w:rsidR="00A87764" w:rsidRDefault="004E191B" w:rsidP="004E191B">
          <w:pPr>
            <w:pStyle w:val="F529F6FCF2734E3397089D4C51F28A51"/>
          </w:pPr>
          <w:r w:rsidRPr="006C588D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4D2ABC35B82047F3A328E861F5F60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25828-8932-4E1C-9411-F749BAF22215}"/>
      </w:docPartPr>
      <w:docPartBody>
        <w:p w:rsidR="006B1748" w:rsidRDefault="00A87764" w:rsidP="00A87764">
          <w:pPr>
            <w:pStyle w:val="4D2ABC35B82047F3A328E861F5F604AE"/>
          </w:pPr>
          <w:r w:rsidRPr="00C547DA">
            <w:rPr>
              <w:rStyle w:val="Textodelmarcadordeposicin"/>
            </w:rPr>
            <w:t>[Título]</w:t>
          </w:r>
        </w:p>
      </w:docPartBody>
    </w:docPart>
    <w:docPart>
      <w:docPartPr>
        <w:name w:val="E596629300BF4D2C911A50A0F03A0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61884-3A30-47D2-8904-F038AA95D5F7}"/>
      </w:docPartPr>
      <w:docPartBody>
        <w:p w:rsidR="006B1748" w:rsidRDefault="00A87764" w:rsidP="00A87764">
          <w:pPr>
            <w:pStyle w:val="E596629300BF4D2C911A50A0F03A09BE"/>
          </w:pPr>
          <w:r w:rsidRPr="00D354BC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41D9"/>
    <w:rsid w:val="00000968"/>
    <w:rsid w:val="000031C4"/>
    <w:rsid w:val="00016305"/>
    <w:rsid w:val="000E0E9B"/>
    <w:rsid w:val="001270FC"/>
    <w:rsid w:val="00200F15"/>
    <w:rsid w:val="002164D5"/>
    <w:rsid w:val="00224883"/>
    <w:rsid w:val="002B48C6"/>
    <w:rsid w:val="003430E8"/>
    <w:rsid w:val="00372E48"/>
    <w:rsid w:val="003E08DE"/>
    <w:rsid w:val="004A0B07"/>
    <w:rsid w:val="004E191B"/>
    <w:rsid w:val="00506E29"/>
    <w:rsid w:val="00542061"/>
    <w:rsid w:val="0056041B"/>
    <w:rsid w:val="005D57FC"/>
    <w:rsid w:val="006705DE"/>
    <w:rsid w:val="006B1748"/>
    <w:rsid w:val="007029EB"/>
    <w:rsid w:val="007513C4"/>
    <w:rsid w:val="007662E4"/>
    <w:rsid w:val="007F01EC"/>
    <w:rsid w:val="00866B48"/>
    <w:rsid w:val="008E4190"/>
    <w:rsid w:val="00903959"/>
    <w:rsid w:val="009241D9"/>
    <w:rsid w:val="00A11367"/>
    <w:rsid w:val="00A87764"/>
    <w:rsid w:val="00B50734"/>
    <w:rsid w:val="00B51361"/>
    <w:rsid w:val="00B8785B"/>
    <w:rsid w:val="00C240DE"/>
    <w:rsid w:val="00C367DD"/>
    <w:rsid w:val="00C96EB4"/>
    <w:rsid w:val="00CC0BD1"/>
    <w:rsid w:val="00D30D4C"/>
    <w:rsid w:val="00D73200"/>
    <w:rsid w:val="00DD1772"/>
    <w:rsid w:val="00E5117F"/>
    <w:rsid w:val="00E60175"/>
    <w:rsid w:val="00E60BD8"/>
    <w:rsid w:val="00E633D9"/>
    <w:rsid w:val="00E94967"/>
    <w:rsid w:val="00EC55B7"/>
    <w:rsid w:val="00EF1D62"/>
    <w:rsid w:val="00EF5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9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87764"/>
    <w:rPr>
      <w:color w:val="808080"/>
    </w:rPr>
  </w:style>
  <w:style w:type="paragraph" w:customStyle="1" w:styleId="37A95A593F2E4EFD93016F8AD05447AE">
    <w:name w:val="37A95A593F2E4EFD93016F8AD05447AE"/>
    <w:rsid w:val="00903959"/>
  </w:style>
  <w:style w:type="paragraph" w:customStyle="1" w:styleId="12EFDDD62A034FBA8AEA3A2F9628679A">
    <w:name w:val="12EFDDD62A034FBA8AEA3A2F9628679A"/>
    <w:rsid w:val="00903959"/>
  </w:style>
  <w:style w:type="paragraph" w:customStyle="1" w:styleId="3E8C93BB9884444893850010AFA0DF7C">
    <w:name w:val="3E8C93BB9884444893850010AFA0DF7C"/>
    <w:rsid w:val="00903959"/>
  </w:style>
  <w:style w:type="paragraph" w:customStyle="1" w:styleId="629A070890B247A3B3806D6619092365">
    <w:name w:val="629A070890B247A3B3806D6619092365"/>
    <w:rsid w:val="00903959"/>
  </w:style>
  <w:style w:type="paragraph" w:customStyle="1" w:styleId="A32C4A6D23744ED88B1F167D9E0785E3">
    <w:name w:val="A32C4A6D23744ED88B1F167D9E0785E3"/>
    <w:rsid w:val="00903959"/>
  </w:style>
  <w:style w:type="paragraph" w:customStyle="1" w:styleId="ADD0D5740816492AB8E876441580F0CC">
    <w:name w:val="ADD0D5740816492AB8E876441580F0CC"/>
    <w:rsid w:val="00903959"/>
  </w:style>
  <w:style w:type="paragraph" w:customStyle="1" w:styleId="946E8A9BAA0049A3A885AFA54CE0B9DE">
    <w:name w:val="946E8A9BAA0049A3A885AFA54CE0B9DE"/>
    <w:rsid w:val="00903959"/>
  </w:style>
  <w:style w:type="paragraph" w:customStyle="1" w:styleId="20C8C2E66C8D43D4A94E61C48CC2ED8A">
    <w:name w:val="20C8C2E66C8D43D4A94E61C48CC2ED8A"/>
    <w:rsid w:val="00903959"/>
  </w:style>
  <w:style w:type="paragraph" w:customStyle="1" w:styleId="A1CDB411A0594089836967965798A64F">
    <w:name w:val="A1CDB411A0594089836967965798A64F"/>
    <w:rsid w:val="00903959"/>
  </w:style>
  <w:style w:type="paragraph" w:customStyle="1" w:styleId="F738581874B0482BA19795F4D39CEB9B">
    <w:name w:val="F738581874B0482BA19795F4D39CEB9B"/>
    <w:rsid w:val="00903959"/>
  </w:style>
  <w:style w:type="paragraph" w:customStyle="1" w:styleId="83FB58269DBB480489835870A9CD4B73">
    <w:name w:val="83FB58269DBB480489835870A9CD4B73"/>
    <w:rsid w:val="00903959"/>
  </w:style>
  <w:style w:type="paragraph" w:customStyle="1" w:styleId="9BBDC3089EAA4A1CB60D135CBAF02009">
    <w:name w:val="9BBDC3089EAA4A1CB60D135CBAF02009"/>
    <w:rsid w:val="00903959"/>
  </w:style>
  <w:style w:type="paragraph" w:customStyle="1" w:styleId="372D582D39EB4F239088DFE3449D9AF9">
    <w:name w:val="372D582D39EB4F239088DFE3449D9AF9"/>
    <w:rsid w:val="00903959"/>
  </w:style>
  <w:style w:type="paragraph" w:customStyle="1" w:styleId="4E13D421CCD64C959B2A8940E54136F8">
    <w:name w:val="4E13D421CCD64C959B2A8940E54136F8"/>
    <w:rsid w:val="00903959"/>
  </w:style>
  <w:style w:type="paragraph" w:customStyle="1" w:styleId="825FC235DA9E4E66BCC391DC095D6E6A">
    <w:name w:val="825FC235DA9E4E66BCC391DC095D6E6A"/>
    <w:rsid w:val="00903959"/>
  </w:style>
  <w:style w:type="paragraph" w:customStyle="1" w:styleId="2029404B5C6F44C8AD1BA0B581D4F714">
    <w:name w:val="2029404B5C6F44C8AD1BA0B581D4F714"/>
    <w:rsid w:val="00903959"/>
  </w:style>
  <w:style w:type="paragraph" w:customStyle="1" w:styleId="94DF2D4B805B4013B174DF47DA1961DB">
    <w:name w:val="94DF2D4B805B4013B174DF47DA1961DB"/>
    <w:rsid w:val="00903959"/>
  </w:style>
  <w:style w:type="paragraph" w:customStyle="1" w:styleId="5FE49C24B1674448A0C0AAB7ACAE126A">
    <w:name w:val="5FE49C24B1674448A0C0AAB7ACAE126A"/>
    <w:rsid w:val="00903959"/>
  </w:style>
  <w:style w:type="paragraph" w:customStyle="1" w:styleId="443708993D41416E8F661719EBDCD3B5">
    <w:name w:val="443708993D41416E8F661719EBDCD3B5"/>
    <w:rsid w:val="00903959"/>
  </w:style>
  <w:style w:type="paragraph" w:customStyle="1" w:styleId="48BE73AFFE414EF79FAEEAA10DF06F68">
    <w:name w:val="48BE73AFFE414EF79FAEEAA10DF06F68"/>
    <w:rsid w:val="00903959"/>
  </w:style>
  <w:style w:type="paragraph" w:customStyle="1" w:styleId="8FE57E502417450A81A78897FFF45240">
    <w:name w:val="8FE57E502417450A81A78897FFF45240"/>
    <w:rsid w:val="00903959"/>
  </w:style>
  <w:style w:type="paragraph" w:customStyle="1" w:styleId="598F878F923D426CA2C768AF148BEC90">
    <w:name w:val="598F878F923D426CA2C768AF148BEC90"/>
    <w:rsid w:val="00903959"/>
  </w:style>
  <w:style w:type="paragraph" w:customStyle="1" w:styleId="B56AE142597647648774397BAA10C7CB">
    <w:name w:val="B56AE142597647648774397BAA10C7CB"/>
    <w:rsid w:val="00903959"/>
  </w:style>
  <w:style w:type="paragraph" w:customStyle="1" w:styleId="FE1B1B0980904902A7AA0219D4D6D4BF">
    <w:name w:val="FE1B1B0980904902A7AA0219D4D6D4BF"/>
    <w:rsid w:val="004E191B"/>
  </w:style>
  <w:style w:type="paragraph" w:customStyle="1" w:styleId="17ABB6291933443F87EF0F48B99908DC">
    <w:name w:val="17ABB6291933443F87EF0F48B99908DC"/>
    <w:rsid w:val="004E191B"/>
  </w:style>
  <w:style w:type="paragraph" w:customStyle="1" w:styleId="259FF37B80B644B8849AB970E306408E">
    <w:name w:val="259FF37B80B644B8849AB970E306408E"/>
    <w:rsid w:val="004E191B"/>
  </w:style>
  <w:style w:type="paragraph" w:customStyle="1" w:styleId="CEDDA11F54E349F5AC5002D14085CBAF">
    <w:name w:val="CEDDA11F54E349F5AC5002D14085CBAF"/>
    <w:rsid w:val="004E191B"/>
  </w:style>
  <w:style w:type="paragraph" w:customStyle="1" w:styleId="5A30276A35F942959F7AEDD4130DFA6E">
    <w:name w:val="5A30276A35F942959F7AEDD4130DFA6E"/>
    <w:rsid w:val="004E191B"/>
  </w:style>
  <w:style w:type="paragraph" w:customStyle="1" w:styleId="8CEBE2341F9446C493EABCFB311E873D">
    <w:name w:val="8CEBE2341F9446C493EABCFB311E873D"/>
    <w:rsid w:val="004E191B"/>
  </w:style>
  <w:style w:type="paragraph" w:customStyle="1" w:styleId="055EF34167E6464ABCF89514A62340F9">
    <w:name w:val="055EF34167E6464ABCF89514A62340F9"/>
    <w:rsid w:val="004E191B"/>
  </w:style>
  <w:style w:type="paragraph" w:customStyle="1" w:styleId="88ECDD47A75245108009CAD7F14438A9">
    <w:name w:val="88ECDD47A75245108009CAD7F14438A9"/>
    <w:rsid w:val="004E191B"/>
  </w:style>
  <w:style w:type="paragraph" w:customStyle="1" w:styleId="D1A6D6003EAC4F21A6DC004AE282949E">
    <w:name w:val="D1A6D6003EAC4F21A6DC004AE282949E"/>
    <w:rsid w:val="004E191B"/>
  </w:style>
  <w:style w:type="paragraph" w:customStyle="1" w:styleId="B40F1AB4DEB54D29AE2A540BBF16AD04">
    <w:name w:val="B40F1AB4DEB54D29AE2A540BBF16AD04"/>
    <w:rsid w:val="004E191B"/>
  </w:style>
  <w:style w:type="paragraph" w:customStyle="1" w:styleId="F529F6FCF2734E3397089D4C51F28A51">
    <w:name w:val="F529F6FCF2734E3397089D4C51F28A51"/>
    <w:rsid w:val="004E191B"/>
  </w:style>
  <w:style w:type="paragraph" w:customStyle="1" w:styleId="D6E2E5B9AD944813A13EE28C55C258EF">
    <w:name w:val="D6E2E5B9AD944813A13EE28C55C258EF"/>
    <w:rsid w:val="00A87764"/>
  </w:style>
  <w:style w:type="paragraph" w:customStyle="1" w:styleId="C699D1D0F20D46F990F3BF51CBB5027E">
    <w:name w:val="C699D1D0F20D46F990F3BF51CBB5027E"/>
    <w:rsid w:val="00A87764"/>
  </w:style>
  <w:style w:type="paragraph" w:customStyle="1" w:styleId="97E340607B4240D0A1EA71F5A29891C4">
    <w:name w:val="97E340607B4240D0A1EA71F5A29891C4"/>
    <w:rsid w:val="00A87764"/>
  </w:style>
  <w:style w:type="paragraph" w:customStyle="1" w:styleId="4D2ABC35B82047F3A328E861F5F604AE">
    <w:name w:val="4D2ABC35B82047F3A328E861F5F604AE"/>
    <w:rsid w:val="00A87764"/>
  </w:style>
  <w:style w:type="paragraph" w:customStyle="1" w:styleId="E596629300BF4D2C911A50A0F03A09BE">
    <w:name w:val="E596629300BF4D2C911A50A0F03A09BE"/>
    <w:rsid w:val="00A877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2019-01-15T00:00:00</PublishDate>
  <Abstract>&lt;entorno&gt;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2A2F9-2193-4420-9C24-9AD55A5C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guias.dotx</Template>
  <TotalTime>0</TotalTime>
  <Pages>15</Pages>
  <Words>1742</Words>
  <Characters>9586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Suite @firma</vt:lpstr>
      <vt:lpstr>Suite @firma</vt:lpstr>
    </vt:vector>
  </TitlesOfParts>
  <Company>Ministerio Administraciones Publicas</Company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Suite @firma</dc:title>
  <dc:subject>Documento de arquitectura</dc:subject>
  <dc:creator>Antonio Piquero Márquez</dc:creator>
  <cp:keywords>Monitoriz@</cp:keywords>
  <cp:lastModifiedBy>Manuel Revilla Lobo</cp:lastModifiedBy>
  <cp:revision>81</cp:revision>
  <cp:lastPrinted>2015-11-03T10:56:00Z</cp:lastPrinted>
  <dcterms:created xsi:type="dcterms:W3CDTF">2014-03-19T17:37:00Z</dcterms:created>
  <dcterms:modified xsi:type="dcterms:W3CDTF">2019-01-24T12:03:00Z</dcterms:modified>
  <cp:category>Documento de Arquitectura</cp:category>
  <cp:contentStatus>1.1.0</cp:contentStatus>
</cp:coreProperties>
</file>