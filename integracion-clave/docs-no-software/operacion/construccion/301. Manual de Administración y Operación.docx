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page" w:tblpX="751" w:tblpY="-1290"/>
        <w:tblW w:w="10773" w:type="dxa"/>
        <w:tblBorders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7938"/>
        <w:gridCol w:w="2835"/>
      </w:tblGrid>
      <w:tr w:rsidR="000D4A7A" w:rsidTr="000D4A7A">
        <w:trPr>
          <w:trHeight w:val="567"/>
        </w:trPr>
        <w:tc>
          <w:tcPr>
            <w:tcW w:w="7938" w:type="dxa"/>
            <w:tcBorders>
              <w:right w:val="nil"/>
            </w:tcBorders>
            <w:shd w:val="clear" w:color="auto" w:fill="FFFFFF" w:themeFill="background1"/>
          </w:tcPr>
          <w:p w:rsidR="000D4A7A" w:rsidRDefault="000D4A7A" w:rsidP="000D4A7A">
            <w:pPr>
              <w:jc w:val="left"/>
              <w:rPr>
                <w:noProof/>
                <w:lang w:eastAsia="es-ES"/>
              </w:rPr>
            </w:pPr>
          </w:p>
        </w:tc>
        <w:tc>
          <w:tcPr>
            <w:tcW w:w="2835" w:type="dxa"/>
            <w:tcBorders>
              <w:left w:val="nil"/>
            </w:tcBorders>
            <w:shd w:val="clear" w:color="auto" w:fill="FFFFFF" w:themeFill="background1"/>
          </w:tcPr>
          <w:p w:rsidR="000D4A7A" w:rsidRPr="00420810" w:rsidRDefault="000D4A7A" w:rsidP="000D4A7A">
            <w:pPr>
              <w:jc w:val="left"/>
              <w:rPr>
                <w:sz w:val="16"/>
                <w:szCs w:val="16"/>
              </w:rPr>
            </w:pPr>
          </w:p>
        </w:tc>
      </w:tr>
      <w:tr w:rsidR="00420810" w:rsidTr="000D4A7A">
        <w:trPr>
          <w:trHeight w:val="1134"/>
        </w:trPr>
        <w:tc>
          <w:tcPr>
            <w:tcW w:w="7938" w:type="dxa"/>
            <w:shd w:val="clear" w:color="auto" w:fill="FFFFFF" w:themeFill="background1"/>
          </w:tcPr>
          <w:p w:rsidR="00420810" w:rsidRDefault="00420810" w:rsidP="000D4A7A">
            <w:pPr>
              <w:jc w:val="left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924300" cy="600075"/>
                  <wp:effectExtent l="19050" t="0" r="0" b="0"/>
                  <wp:docPr id="1" name="Imagen 1" descr="Logotipo Ministerio de Hacienda y Administraciones Públ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tipo Ministerio de Hacienda y Administraciones Públic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FFFFFF" w:themeFill="background1"/>
          </w:tcPr>
          <w:p w:rsidR="00CD265E" w:rsidRDefault="00CD265E" w:rsidP="00CD265E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Dirección de Tecnologías de la Información y las Comunicaciones</w:t>
            </w:r>
          </w:p>
          <w:p w:rsidR="00420810" w:rsidRPr="00420810" w:rsidRDefault="00CD265E" w:rsidP="00CD265E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Subdirección General de Explotación</w:t>
            </w:r>
          </w:p>
        </w:tc>
      </w:tr>
    </w:tbl>
    <w:p w:rsidR="00E26406" w:rsidRDefault="00E26406"/>
    <w:p w:rsidR="00B95F7D" w:rsidRDefault="00B95F7D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tbl>
      <w:tblPr>
        <w:tblStyle w:val="Tablaconcuadrcula"/>
        <w:tblpPr w:leftFromText="141" w:rightFromText="141" w:vertAnchor="text" w:horzAnchor="page" w:tblpX="2038" w:tblpY="-5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4F81BD"/>
        <w:tblLook w:val="04A0" w:firstRow="1" w:lastRow="0" w:firstColumn="1" w:lastColumn="0" w:noHBand="0" w:noVBand="1"/>
      </w:tblPr>
      <w:tblGrid>
        <w:gridCol w:w="8720"/>
      </w:tblGrid>
      <w:tr w:rsidR="00CF139A" w:rsidRPr="002A6D59" w:rsidTr="00513CA1">
        <w:trPr>
          <w:trHeight w:val="1701"/>
        </w:trPr>
        <w:sdt>
          <w:sdtPr>
            <w:rPr>
              <w:rFonts w:ascii="DejaVu Sans" w:hAnsi="DejaVu Sans" w:cs="DejaVu Sans"/>
              <w:b/>
              <w:color w:val="FFFFFF" w:themeColor="background1"/>
              <w:sz w:val="48"/>
              <w:szCs w:val="48"/>
            </w:rPr>
            <w:alias w:val="Asunto"/>
            <w:id w:val="550398491"/>
            <w:placeholder>
              <w:docPart w:val="20C8C2E66C8D43D4A94E61C48CC2ED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8720" w:type="dxa"/>
                <w:shd w:val="clear" w:color="auto" w:fill="4F81BD"/>
                <w:vAlign w:val="center"/>
              </w:tcPr>
              <w:p w:rsidR="00CF139A" w:rsidRPr="002A6D59" w:rsidRDefault="00B57272" w:rsidP="00B57272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DejaVu Sans" w:hAnsi="DejaVu Sans" w:cs="DejaVu Sans"/>
                    <w:b/>
                    <w:color w:val="FFFFFF" w:themeColor="background1"/>
                    <w:sz w:val="48"/>
                    <w:szCs w:val="48"/>
                  </w:rPr>
                  <w:t xml:space="preserve">Manual de </w:t>
                </w:r>
                <w:r w:rsidR="00265E6B">
                  <w:rPr>
                    <w:rFonts w:ascii="DejaVu Sans" w:hAnsi="DejaVu Sans" w:cs="DejaVu Sans"/>
                    <w:b/>
                    <w:color w:val="FFFFFF" w:themeColor="background1"/>
                    <w:sz w:val="48"/>
                    <w:szCs w:val="48"/>
                  </w:rPr>
                  <w:t xml:space="preserve">Administración y </w:t>
                </w:r>
                <w:r>
                  <w:rPr>
                    <w:rFonts w:ascii="DejaVu Sans" w:hAnsi="DejaVu Sans" w:cs="DejaVu Sans"/>
                    <w:b/>
                    <w:color w:val="FFFFFF" w:themeColor="background1"/>
                    <w:sz w:val="48"/>
                    <w:szCs w:val="48"/>
                  </w:rPr>
                  <w:t>Operación</w:t>
                </w:r>
              </w:p>
            </w:tc>
          </w:sdtContent>
        </w:sdt>
      </w:tr>
    </w:tbl>
    <w:p w:rsidR="00CF139A" w:rsidRDefault="00CF139A"/>
    <w:p w:rsidR="00CF139A" w:rsidRDefault="00CF139A"/>
    <w:p w:rsidR="00CF139A" w:rsidRDefault="00CF139A"/>
    <w:p w:rsidR="00C96C4E" w:rsidRDefault="00C96C4E"/>
    <w:p w:rsidR="00CF139A" w:rsidRDefault="00CF139A"/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548DD4" w:themeFill="text2" w:themeFillTint="99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83"/>
        <w:gridCol w:w="3619"/>
      </w:tblGrid>
      <w:tr w:rsidR="00F57AAB" w:rsidRPr="00A91CF1" w:rsidTr="00F57AAB">
        <w:trPr>
          <w:jc w:val="center"/>
        </w:trPr>
        <w:tc>
          <w:tcPr>
            <w:tcW w:w="258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  <w:shd w:val="clear" w:color="auto" w:fill="4F81BD"/>
            <w:tcMar>
              <w:left w:w="108" w:type="dxa"/>
            </w:tcMar>
          </w:tcPr>
          <w:p w:rsidR="00F57AAB" w:rsidRPr="00A91CF1" w:rsidRDefault="00F57AAB" w:rsidP="00513CA1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Tipo de documento</w:t>
            </w:r>
          </w:p>
        </w:tc>
        <w:sdt>
          <w:sdtPr>
            <w:rPr>
              <w:sz w:val="24"/>
              <w:szCs w:val="24"/>
            </w:rPr>
            <w:alias w:val="Categoría"/>
            <w:id w:val="9820583"/>
            <w:placeholder>
              <w:docPart w:val="8CEBE2341F9446C493EABCFB311E873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tc>
              <w:tcPr>
                <w:tcW w:w="3619" w:type="dxa"/>
                <w:tcBorders>
                  <w:top w:val="single" w:sz="18" w:space="0" w:color="auto"/>
                  <w:bottom w:val="single" w:sz="2" w:space="0" w:color="auto"/>
                  <w:right w:val="single" w:sz="18" w:space="0" w:color="auto"/>
                </w:tcBorders>
                <w:shd w:val="clear" w:color="auto" w:fill="FFFFFF" w:themeFill="background1"/>
                <w:tcMar>
                  <w:left w:w="108" w:type="dxa"/>
                </w:tcMar>
              </w:tcPr>
              <w:p w:rsidR="00F57AAB" w:rsidRDefault="00D81952" w:rsidP="00302E66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Manual de Administración y Operación</w:t>
                </w:r>
              </w:p>
            </w:tc>
          </w:sdtContent>
        </w:sdt>
      </w:tr>
      <w:tr w:rsidR="00F57AAB" w:rsidRPr="00A91CF1" w:rsidTr="00F57AAB">
        <w:trPr>
          <w:jc w:val="center"/>
        </w:trPr>
        <w:tc>
          <w:tcPr>
            <w:tcW w:w="2583" w:type="dxa"/>
            <w:tcBorders>
              <w:top w:val="single" w:sz="2" w:space="0" w:color="auto"/>
              <w:left w:val="single" w:sz="18" w:space="0" w:color="auto"/>
              <w:bottom w:val="single" w:sz="8" w:space="0" w:color="FFFFFF" w:themeColor="background1"/>
            </w:tcBorders>
            <w:shd w:val="clear" w:color="auto" w:fill="4F81BD"/>
            <w:tcMar>
              <w:left w:w="108" w:type="dxa"/>
            </w:tcMar>
          </w:tcPr>
          <w:p w:rsidR="00F57AAB" w:rsidRPr="00A91CF1" w:rsidRDefault="00302E66" w:rsidP="00513CA1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Nombre del Servicio</w:t>
            </w:r>
          </w:p>
        </w:tc>
        <w:tc>
          <w:tcPr>
            <w:tcW w:w="3619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F57AAB" w:rsidRPr="00A91CF1" w:rsidRDefault="00CB357D" w:rsidP="00F57AAB">
            <w:pPr>
              <w:jc w:val="righ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Título"/>
                <w:id w:val="8490465"/>
                <w:placeholder>
                  <w:docPart w:val="8B70802603654841935C09E4559BB4D1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62353F" w:rsidRPr="004154C2">
                  <w:rPr>
                    <w:sz w:val="24"/>
                    <w:szCs w:val="24"/>
                  </w:rPr>
                  <w:t>Suite @firma</w:t>
                </w:r>
              </w:sdtContent>
            </w:sdt>
            <w:r w:rsidR="003A2433" w:rsidRPr="00A91CF1">
              <w:rPr>
                <w:sz w:val="24"/>
                <w:szCs w:val="24"/>
              </w:rPr>
              <w:fldChar w:fldCharType="begin"/>
            </w:r>
            <w:r w:rsidR="00F57AAB" w:rsidRPr="00A91CF1">
              <w:rPr>
                <w:sz w:val="24"/>
                <w:szCs w:val="24"/>
              </w:rPr>
              <w:instrText xml:space="preserve"> DOCVARIABLE  "Código" \* MERGEFORMAT </w:instrText>
            </w:r>
            <w:r w:rsidR="003A2433" w:rsidRPr="00A91CF1">
              <w:rPr>
                <w:sz w:val="24"/>
                <w:szCs w:val="24"/>
              </w:rPr>
              <w:fldChar w:fldCharType="end"/>
            </w:r>
            <w:r w:rsidR="003A2433" w:rsidRPr="00A91CF1">
              <w:rPr>
                <w:sz w:val="24"/>
                <w:szCs w:val="24"/>
              </w:rPr>
              <w:fldChar w:fldCharType="begin"/>
            </w:r>
            <w:r w:rsidR="00F57AAB" w:rsidRPr="00A91CF1">
              <w:rPr>
                <w:sz w:val="24"/>
                <w:szCs w:val="24"/>
              </w:rPr>
              <w:instrText xml:space="preserve"> DOCVARIABLE  "Código" \* MERGEFORMAT </w:instrText>
            </w:r>
            <w:r w:rsidR="003A2433" w:rsidRPr="00A91CF1">
              <w:rPr>
                <w:sz w:val="24"/>
                <w:szCs w:val="24"/>
              </w:rPr>
              <w:fldChar w:fldCharType="end"/>
            </w:r>
            <w:r w:rsidR="003A2433" w:rsidRPr="00A91CF1">
              <w:rPr>
                <w:sz w:val="24"/>
                <w:szCs w:val="24"/>
              </w:rPr>
              <w:fldChar w:fldCharType="begin"/>
            </w:r>
            <w:r w:rsidR="00F57AAB" w:rsidRPr="00A91CF1">
              <w:rPr>
                <w:sz w:val="24"/>
                <w:szCs w:val="24"/>
              </w:rPr>
              <w:instrText xml:space="preserve"> DOCVARIABLE  Códig  \* MERGEFORMAT </w:instrText>
            </w:r>
            <w:r w:rsidR="003A2433" w:rsidRPr="00A91CF1">
              <w:rPr>
                <w:sz w:val="24"/>
                <w:szCs w:val="24"/>
              </w:rPr>
              <w:fldChar w:fldCharType="end"/>
            </w:r>
          </w:p>
        </w:tc>
      </w:tr>
      <w:tr w:rsidR="00F57AAB" w:rsidRPr="00A91CF1" w:rsidTr="00513CA1">
        <w:trPr>
          <w:jc w:val="center"/>
        </w:trPr>
        <w:tc>
          <w:tcPr>
            <w:tcW w:w="2583" w:type="dxa"/>
            <w:tcBorders>
              <w:top w:val="single" w:sz="8" w:space="0" w:color="FFFFFF" w:themeColor="background1"/>
              <w:left w:val="single" w:sz="18" w:space="0" w:color="auto"/>
              <w:bottom w:val="single" w:sz="8" w:space="0" w:color="FFFFFF" w:themeColor="background1"/>
            </w:tcBorders>
            <w:shd w:val="clear" w:color="auto" w:fill="4F81BD"/>
            <w:tcMar>
              <w:left w:w="108" w:type="dxa"/>
            </w:tcMar>
          </w:tcPr>
          <w:p w:rsidR="00F57AAB" w:rsidRPr="00A91CF1" w:rsidRDefault="00F57AAB" w:rsidP="00302E66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 w:rsidRPr="00A91CF1">
              <w:rPr>
                <w:b/>
                <w:color w:val="FFFFFF" w:themeColor="background1"/>
                <w:sz w:val="24"/>
                <w:szCs w:val="24"/>
              </w:rPr>
              <w:t xml:space="preserve">Nombre de </w:t>
            </w:r>
            <w:r w:rsidR="00302E66">
              <w:rPr>
                <w:b/>
                <w:color w:val="FFFFFF" w:themeColor="background1"/>
                <w:sz w:val="24"/>
                <w:szCs w:val="24"/>
              </w:rPr>
              <w:t>la aplicación</w:t>
            </w:r>
          </w:p>
        </w:tc>
        <w:tc>
          <w:tcPr>
            <w:tcW w:w="3619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F57AAB" w:rsidRPr="00A91CF1" w:rsidRDefault="00CB357D" w:rsidP="0062353F">
            <w:pPr>
              <w:jc w:val="righ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alabras clave"/>
                <w:id w:val="8490464"/>
                <w:placeholder>
                  <w:docPart w:val="A19BC298C42F456AB877C2755C25543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62353F">
                  <w:rPr>
                    <w:sz w:val="24"/>
                    <w:szCs w:val="24"/>
                  </w:rPr>
                  <w:t>Monitoriz@</w:t>
                </w:r>
              </w:sdtContent>
            </w:sdt>
          </w:p>
        </w:tc>
      </w:tr>
      <w:tr w:rsidR="00F57AAB" w:rsidRPr="00A91CF1" w:rsidTr="00513CA1">
        <w:trPr>
          <w:jc w:val="center"/>
        </w:trPr>
        <w:tc>
          <w:tcPr>
            <w:tcW w:w="2583" w:type="dxa"/>
            <w:tcBorders>
              <w:top w:val="single" w:sz="8" w:space="0" w:color="FFFFFF" w:themeColor="background1"/>
              <w:left w:val="single" w:sz="18" w:space="0" w:color="auto"/>
              <w:bottom w:val="single" w:sz="8" w:space="0" w:color="FFFFFF" w:themeColor="background1"/>
            </w:tcBorders>
            <w:shd w:val="clear" w:color="auto" w:fill="4F81BD"/>
            <w:tcMar>
              <w:left w:w="108" w:type="dxa"/>
            </w:tcMar>
          </w:tcPr>
          <w:p w:rsidR="00F57AAB" w:rsidRPr="00A91CF1" w:rsidRDefault="00F57AAB" w:rsidP="00513CA1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 w:rsidRPr="00A91CF1">
              <w:rPr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  <w:sdt>
          <w:sdtPr>
            <w:rPr>
              <w:sz w:val="24"/>
              <w:szCs w:val="24"/>
            </w:rPr>
            <w:alias w:val="Estado"/>
            <w:id w:val="8490466"/>
            <w:placeholder>
              <w:docPart w:val="B40F1AB4DEB54D29AE2A540BBF16AD0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619" w:type="dxa"/>
                <w:tcBorders>
                  <w:top w:val="single" w:sz="8" w:space="0" w:color="auto"/>
                  <w:bottom w:val="single" w:sz="8" w:space="0" w:color="auto"/>
                  <w:right w:val="single" w:sz="18" w:space="0" w:color="auto"/>
                </w:tcBorders>
                <w:shd w:val="clear" w:color="auto" w:fill="FFFFFF" w:themeFill="background1"/>
                <w:tcMar>
                  <w:left w:w="108" w:type="dxa"/>
                </w:tcMar>
              </w:tcPr>
              <w:p w:rsidR="00F57AAB" w:rsidRPr="00A91CF1" w:rsidRDefault="00722D1C" w:rsidP="00984B0B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</w:t>
                </w:r>
                <w:r w:rsidR="0007352C">
                  <w:rPr>
                    <w:sz w:val="24"/>
                    <w:szCs w:val="24"/>
                  </w:rPr>
                  <w:t>.</w:t>
                </w:r>
                <w:r w:rsidR="00984B0B">
                  <w:rPr>
                    <w:sz w:val="24"/>
                    <w:szCs w:val="24"/>
                  </w:rPr>
                  <w:t>1</w:t>
                </w:r>
                <w:r w:rsidR="0007352C">
                  <w:rPr>
                    <w:sz w:val="24"/>
                    <w:szCs w:val="24"/>
                  </w:rPr>
                  <w:t>.0</w:t>
                </w:r>
              </w:p>
            </w:tc>
          </w:sdtContent>
        </w:sdt>
      </w:tr>
      <w:tr w:rsidR="00F57AAB" w:rsidRPr="00A91CF1" w:rsidTr="00513CA1">
        <w:trPr>
          <w:jc w:val="center"/>
        </w:trPr>
        <w:tc>
          <w:tcPr>
            <w:tcW w:w="2583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</w:tcBorders>
            <w:shd w:val="clear" w:color="auto" w:fill="4F81BD"/>
            <w:tcMar>
              <w:left w:w="108" w:type="dxa"/>
            </w:tcMar>
          </w:tcPr>
          <w:p w:rsidR="00F57AAB" w:rsidRPr="00A91CF1" w:rsidRDefault="00F57AAB" w:rsidP="00513CA1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 w:rsidRPr="00A91CF1">
              <w:rPr>
                <w:b/>
                <w:color w:val="FFFFFF" w:themeColor="background1"/>
                <w:sz w:val="24"/>
                <w:szCs w:val="24"/>
              </w:rPr>
              <w:t>Fecha versión</w:t>
            </w:r>
          </w:p>
        </w:tc>
        <w:sdt>
          <w:sdtPr>
            <w:rPr>
              <w:sz w:val="24"/>
              <w:szCs w:val="24"/>
            </w:rPr>
            <w:alias w:val="Fecha de publicación"/>
            <w:id w:val="8490467"/>
            <w:placeholder>
              <w:docPart w:val="F529F6FCF2734E3397089D4C51F28A51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1-15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3619" w:type="dxa"/>
                <w:tcBorders>
                  <w:top w:val="single" w:sz="8" w:space="0" w:color="auto"/>
                  <w:bottom w:val="single" w:sz="18" w:space="0" w:color="auto"/>
                  <w:right w:val="single" w:sz="18" w:space="0" w:color="auto"/>
                </w:tcBorders>
                <w:shd w:val="clear" w:color="auto" w:fill="FFFFFF" w:themeFill="background1"/>
                <w:tcMar>
                  <w:left w:w="108" w:type="dxa"/>
                </w:tcMar>
              </w:tcPr>
              <w:p w:rsidR="00F57AAB" w:rsidRPr="00A91CF1" w:rsidRDefault="008B0227" w:rsidP="008B0227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15</w:t>
                </w:r>
                <w:r w:rsidR="002C743F">
                  <w:rPr>
                    <w:sz w:val="24"/>
                    <w:szCs w:val="24"/>
                  </w:rPr>
                  <w:t>/</w:t>
                </w:r>
                <w:r w:rsidR="00F96E02">
                  <w:rPr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1</w:t>
                </w:r>
                <w:r w:rsidR="002C743F">
                  <w:rPr>
                    <w:sz w:val="24"/>
                    <w:szCs w:val="24"/>
                  </w:rPr>
                  <w:t>/201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sdtContent>
        </w:sdt>
      </w:tr>
    </w:tbl>
    <w:p w:rsidR="00F57AAB" w:rsidRDefault="00F57AAB" w:rsidP="00CF139A">
      <w:pPr>
        <w:rPr>
          <w:b/>
        </w:rPr>
      </w:pPr>
    </w:p>
    <w:p w:rsidR="001A0DF9" w:rsidRDefault="001A0DF9" w:rsidP="00CF139A">
      <w:pPr>
        <w:rPr>
          <w:b/>
        </w:rPr>
      </w:pPr>
    </w:p>
    <w:p w:rsidR="00C96C4E" w:rsidRDefault="00C96C4E" w:rsidP="00CF139A">
      <w:pPr>
        <w:rPr>
          <w:b/>
        </w:rPr>
      </w:pPr>
    </w:p>
    <w:p w:rsidR="00C96C4E" w:rsidRDefault="00C96C4E" w:rsidP="00CF139A">
      <w:pPr>
        <w:rPr>
          <w:b/>
        </w:rPr>
      </w:pPr>
    </w:p>
    <w:p w:rsidR="00535DC7" w:rsidRPr="00CF139A" w:rsidRDefault="00535DC7" w:rsidP="00CF139A">
      <w:pPr>
        <w:rPr>
          <w:b/>
        </w:rPr>
      </w:pPr>
      <w:r w:rsidRPr="00CF139A">
        <w:rPr>
          <w:b/>
        </w:rPr>
        <w:t>Información del documento</w:t>
      </w:r>
    </w:p>
    <w:tbl>
      <w:tblPr>
        <w:tblW w:w="893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977"/>
        <w:gridCol w:w="1701"/>
        <w:gridCol w:w="142"/>
        <w:gridCol w:w="1134"/>
      </w:tblGrid>
      <w:tr w:rsidR="00535DC7" w:rsidRPr="005B199B" w:rsidTr="00597268">
        <w:tc>
          <w:tcPr>
            <w:tcW w:w="2977" w:type="dxa"/>
            <w:vAlign w:val="center"/>
          </w:tcPr>
          <w:p w:rsidR="00535DC7" w:rsidRPr="008F1000" w:rsidRDefault="00535DC7" w:rsidP="00FA76AC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lastRenderedPageBreak/>
              <w:t xml:space="preserve">Nombre del </w:t>
            </w:r>
            <w:r w:rsidR="00FA76AC">
              <w:rPr>
                <w:lang w:val="es-ES"/>
              </w:rPr>
              <w:t>Documento</w:t>
            </w:r>
            <w:r w:rsidRPr="008F1000">
              <w:rPr>
                <w:lang w:val="es-ES"/>
              </w:rPr>
              <w:t>:</w:t>
            </w:r>
          </w:p>
        </w:tc>
        <w:tc>
          <w:tcPr>
            <w:tcW w:w="5954" w:type="dxa"/>
            <w:gridSpan w:val="4"/>
            <w:vAlign w:val="center"/>
          </w:tcPr>
          <w:p w:rsidR="00535DC7" w:rsidRPr="008F1000" w:rsidRDefault="00C96C4E" w:rsidP="00D529FB">
            <w:pPr>
              <w:pStyle w:val="TableMedium"/>
              <w:jc w:val="left"/>
              <w:rPr>
                <w:lang w:val="es-ES"/>
              </w:rPr>
            </w:pPr>
            <w:r w:rsidRPr="00C96C4E">
              <w:rPr>
                <w:lang w:val="es-ES"/>
              </w:rPr>
              <w:t>301. Manual de Administración y Operación.docx</w:t>
            </w:r>
          </w:p>
        </w:tc>
      </w:tr>
      <w:tr w:rsidR="00535DC7" w:rsidRPr="008F1000" w:rsidTr="009F56CB">
        <w:trPr>
          <w:trHeight w:val="236"/>
        </w:trPr>
        <w:tc>
          <w:tcPr>
            <w:tcW w:w="2977" w:type="dxa"/>
            <w:vAlign w:val="center"/>
          </w:tcPr>
          <w:p w:rsidR="00535DC7" w:rsidRPr="008F1000" w:rsidRDefault="00535DC7" w:rsidP="00FA76AC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Respons</w:t>
            </w:r>
            <w:r>
              <w:rPr>
                <w:lang w:val="es-ES"/>
              </w:rPr>
              <w:t xml:space="preserve">able del </w:t>
            </w:r>
            <w:r w:rsidR="00FA76AC">
              <w:rPr>
                <w:lang w:val="es-ES"/>
              </w:rPr>
              <w:t>Documento</w:t>
            </w:r>
            <w:r w:rsidRPr="008F1000">
              <w:rPr>
                <w:lang w:val="es-ES"/>
              </w:rPr>
              <w:t>:</w:t>
            </w:r>
          </w:p>
        </w:tc>
        <w:tc>
          <w:tcPr>
            <w:tcW w:w="2977" w:type="dxa"/>
            <w:vAlign w:val="center"/>
          </w:tcPr>
          <w:p w:rsidR="00535DC7" w:rsidRPr="008F1000" w:rsidRDefault="00302E66" w:rsidP="00597268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OT</w:t>
            </w:r>
            <w:r w:rsidR="002C743F">
              <w:rPr>
                <w:lang w:val="es-ES"/>
              </w:rPr>
              <w:t>P/APM</w:t>
            </w:r>
          </w:p>
        </w:tc>
        <w:tc>
          <w:tcPr>
            <w:tcW w:w="1701" w:type="dxa"/>
            <w:vAlign w:val="center"/>
          </w:tcPr>
          <w:p w:rsidR="00535DC7" w:rsidRPr="008F1000" w:rsidRDefault="00535DC7" w:rsidP="00597268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Fecha de creación:</w:t>
            </w:r>
          </w:p>
        </w:tc>
        <w:tc>
          <w:tcPr>
            <w:tcW w:w="1276" w:type="dxa"/>
            <w:gridSpan w:val="2"/>
            <w:vAlign w:val="center"/>
          </w:tcPr>
          <w:p w:rsidR="00535DC7" w:rsidRPr="008F1000" w:rsidRDefault="00302E66" w:rsidP="0081677A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20/03/2014</w:t>
            </w:r>
          </w:p>
        </w:tc>
      </w:tr>
      <w:tr w:rsidR="00CF13E0" w:rsidRPr="008F1000" w:rsidTr="0081677A">
        <w:trPr>
          <w:trHeight w:val="236"/>
        </w:trPr>
        <w:tc>
          <w:tcPr>
            <w:tcW w:w="2977" w:type="dxa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>
              <w:rPr>
                <w:lang w:val="es-ES"/>
              </w:rPr>
              <w:t>Ubicación</w:t>
            </w:r>
          </w:p>
        </w:tc>
        <w:tc>
          <w:tcPr>
            <w:tcW w:w="5954" w:type="dxa"/>
            <w:gridSpan w:val="4"/>
            <w:vAlign w:val="center"/>
          </w:tcPr>
          <w:p w:rsidR="00CF13E0" w:rsidRPr="008F1000" w:rsidRDefault="00CF13E0" w:rsidP="00FB0C4E">
            <w:pPr>
              <w:pStyle w:val="TableMedium"/>
              <w:jc w:val="left"/>
              <w:rPr>
                <w:lang w:val="es-ES"/>
              </w:rPr>
            </w:pPr>
          </w:p>
        </w:tc>
      </w:tr>
      <w:tr w:rsidR="00CF13E0" w:rsidRPr="008F1000" w:rsidTr="009F56CB">
        <w:trPr>
          <w:trHeight w:val="278"/>
        </w:trPr>
        <w:tc>
          <w:tcPr>
            <w:tcW w:w="2977" w:type="dxa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2977" w:type="dxa"/>
            <w:vAlign w:val="center"/>
          </w:tcPr>
          <w:p w:rsidR="00CF13E0" w:rsidRPr="00455EA8" w:rsidRDefault="00C96C4E" w:rsidP="00C96C4E">
            <w:pPr>
              <w:pStyle w:val="TableMedium"/>
              <w:jc w:val="lef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301</w:t>
            </w:r>
          </w:p>
        </w:tc>
        <w:tc>
          <w:tcPr>
            <w:tcW w:w="1701" w:type="dxa"/>
            <w:vAlign w:val="center"/>
          </w:tcPr>
          <w:p w:rsidR="00CF13E0" w:rsidRPr="008F1000" w:rsidRDefault="00CF13E0" w:rsidP="0081677A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Fecha último cambio:</w:t>
            </w:r>
          </w:p>
        </w:tc>
        <w:tc>
          <w:tcPr>
            <w:tcW w:w="1276" w:type="dxa"/>
            <w:gridSpan w:val="2"/>
            <w:vAlign w:val="center"/>
          </w:tcPr>
          <w:p w:rsidR="00CF13E0" w:rsidRPr="008F1000" w:rsidRDefault="00BA7B68" w:rsidP="00CD265E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CD265E">
              <w:rPr>
                <w:lang w:val="es-ES"/>
              </w:rPr>
              <w:t>8</w:t>
            </w:r>
            <w:r>
              <w:rPr>
                <w:lang w:val="es-ES"/>
              </w:rPr>
              <w:t>/</w:t>
            </w:r>
            <w:r w:rsidR="00CD265E">
              <w:rPr>
                <w:lang w:val="es-ES"/>
              </w:rPr>
              <w:t>1</w:t>
            </w:r>
            <w:r>
              <w:rPr>
                <w:lang w:val="es-ES"/>
              </w:rPr>
              <w:t>0/201</w:t>
            </w:r>
            <w:r w:rsidR="00CD265E">
              <w:rPr>
                <w:lang w:val="es-ES"/>
              </w:rPr>
              <w:t>5</w:t>
            </w:r>
          </w:p>
        </w:tc>
      </w:tr>
      <w:tr w:rsidR="00CF13E0" w:rsidRPr="008F1000" w:rsidTr="00597268">
        <w:trPr>
          <w:trHeight w:val="321"/>
        </w:trPr>
        <w:tc>
          <w:tcPr>
            <w:tcW w:w="2977" w:type="dxa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Preparado por:</w:t>
            </w:r>
          </w:p>
        </w:tc>
        <w:tc>
          <w:tcPr>
            <w:tcW w:w="2977" w:type="dxa"/>
            <w:vAlign w:val="center"/>
          </w:tcPr>
          <w:p w:rsidR="00CF13E0" w:rsidRPr="008F1000" w:rsidRDefault="00CF13E0" w:rsidP="00597268">
            <w:pPr>
              <w:pStyle w:val="TableMedium"/>
              <w:jc w:val="left"/>
              <w:rPr>
                <w:lang w:val="es-ES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Última versión:</w:t>
            </w:r>
          </w:p>
        </w:tc>
        <w:tc>
          <w:tcPr>
            <w:tcW w:w="1134" w:type="dxa"/>
            <w:vAlign w:val="center"/>
          </w:tcPr>
          <w:p w:rsidR="00CF13E0" w:rsidRPr="008F1000" w:rsidRDefault="00CD265E" w:rsidP="00C96C4E">
            <w:pPr>
              <w:pStyle w:val="TableMedium"/>
              <w:ind w:left="-108"/>
              <w:jc w:val="left"/>
              <w:rPr>
                <w:lang w:val="es-ES"/>
              </w:rPr>
            </w:pPr>
            <w:r>
              <w:rPr>
                <w:lang w:val="es-ES"/>
              </w:rPr>
              <w:t>1.0.1</w:t>
            </w:r>
          </w:p>
        </w:tc>
      </w:tr>
      <w:tr w:rsidR="00CF13E0" w:rsidRPr="005B199B" w:rsidTr="00597268">
        <w:trPr>
          <w:trHeight w:val="236"/>
        </w:trPr>
        <w:tc>
          <w:tcPr>
            <w:tcW w:w="2977" w:type="dxa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Revisado por:</w:t>
            </w:r>
          </w:p>
        </w:tc>
        <w:tc>
          <w:tcPr>
            <w:tcW w:w="2977" w:type="dxa"/>
            <w:vAlign w:val="center"/>
          </w:tcPr>
          <w:p w:rsidR="00CF13E0" w:rsidRPr="008F1000" w:rsidRDefault="002C743F" w:rsidP="00597268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Jefes de Servicio/APM</w:t>
            </w:r>
          </w:p>
        </w:tc>
        <w:tc>
          <w:tcPr>
            <w:tcW w:w="1843" w:type="dxa"/>
            <w:gridSpan w:val="2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CF13E0" w:rsidRPr="008F1000" w:rsidRDefault="00CF13E0" w:rsidP="00597268">
            <w:pPr>
              <w:pStyle w:val="TableMedium"/>
              <w:jc w:val="left"/>
              <w:rPr>
                <w:lang w:val="es-ES"/>
              </w:rPr>
            </w:pPr>
          </w:p>
        </w:tc>
      </w:tr>
      <w:tr w:rsidR="00E0232D" w:rsidRPr="005B199B" w:rsidTr="00513CA1">
        <w:trPr>
          <w:trHeight w:val="236"/>
        </w:trPr>
        <w:tc>
          <w:tcPr>
            <w:tcW w:w="2977" w:type="dxa"/>
            <w:vAlign w:val="center"/>
          </w:tcPr>
          <w:p w:rsidR="00E0232D" w:rsidRPr="008F1000" w:rsidRDefault="00E0232D" w:rsidP="00597268">
            <w:pPr>
              <w:pStyle w:val="TableSmHeadingRight"/>
              <w:jc w:val="left"/>
              <w:rPr>
                <w:lang w:val="es-ES"/>
              </w:rPr>
            </w:pPr>
            <w:r>
              <w:rPr>
                <w:lang w:val="es-ES"/>
              </w:rPr>
              <w:t>Ámbito de distribución:</w:t>
            </w:r>
          </w:p>
        </w:tc>
        <w:tc>
          <w:tcPr>
            <w:tcW w:w="5954" w:type="dxa"/>
            <w:gridSpan w:val="4"/>
            <w:vAlign w:val="center"/>
          </w:tcPr>
          <w:p w:rsidR="00E0232D" w:rsidRPr="008F1000" w:rsidRDefault="00F57AAB" w:rsidP="00597268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Desarrollo/sistemas</w:t>
            </w:r>
          </w:p>
        </w:tc>
      </w:tr>
      <w:tr w:rsidR="00CF13E0" w:rsidRPr="005B199B" w:rsidTr="00597268">
        <w:trPr>
          <w:trHeight w:val="236"/>
        </w:trPr>
        <w:tc>
          <w:tcPr>
            <w:tcW w:w="2977" w:type="dxa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Descripción del documento:</w:t>
            </w:r>
          </w:p>
        </w:tc>
        <w:tc>
          <w:tcPr>
            <w:tcW w:w="5954" w:type="dxa"/>
            <w:gridSpan w:val="4"/>
            <w:vAlign w:val="center"/>
          </w:tcPr>
          <w:p w:rsidR="00CF13E0" w:rsidRPr="00EE1DC5" w:rsidRDefault="00C96C4E" w:rsidP="004D4FE0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Manual de Administración y Operación</w:t>
            </w:r>
          </w:p>
        </w:tc>
      </w:tr>
    </w:tbl>
    <w:p w:rsidR="00535DC7" w:rsidRPr="002F6E31" w:rsidRDefault="00535DC7" w:rsidP="00535DC7">
      <w:pPr>
        <w:pStyle w:val="TOCHeading"/>
        <w:rPr>
          <w:sz w:val="16"/>
          <w:szCs w:val="16"/>
          <w:lang w:val="es-ES"/>
        </w:rPr>
      </w:pPr>
    </w:p>
    <w:p w:rsidR="00535DC7" w:rsidRPr="00E0232D" w:rsidRDefault="00535DC7" w:rsidP="00E0232D">
      <w:pPr>
        <w:rPr>
          <w:b/>
        </w:rPr>
      </w:pPr>
      <w:r w:rsidRPr="00E0232D">
        <w:rPr>
          <w:b/>
        </w:rPr>
        <w:t>Lista de distribución</w:t>
      </w:r>
    </w:p>
    <w:tbl>
      <w:tblPr>
        <w:tblW w:w="89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0"/>
        <w:gridCol w:w="1701"/>
      </w:tblGrid>
      <w:tr w:rsidR="00982402" w:rsidRPr="008F1000" w:rsidTr="00982402">
        <w:trPr>
          <w:tblHeader/>
        </w:trPr>
        <w:tc>
          <w:tcPr>
            <w:tcW w:w="7230" w:type="dxa"/>
          </w:tcPr>
          <w:p w:rsidR="00982402" w:rsidRPr="008F1000" w:rsidRDefault="00982402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De</w:t>
            </w:r>
            <w:r w:rsidR="002C743F">
              <w:rPr>
                <w:lang w:val="es-ES"/>
              </w:rPr>
              <w:t xml:space="preserve"> OTP</w:t>
            </w:r>
          </w:p>
        </w:tc>
        <w:tc>
          <w:tcPr>
            <w:tcW w:w="1701" w:type="dxa"/>
          </w:tcPr>
          <w:p w:rsidR="00982402" w:rsidRPr="008F1000" w:rsidRDefault="00982402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Fecha</w:t>
            </w:r>
          </w:p>
        </w:tc>
      </w:tr>
      <w:tr w:rsidR="00982402" w:rsidRPr="008F1000" w:rsidTr="00982402">
        <w:tc>
          <w:tcPr>
            <w:tcW w:w="7230" w:type="dxa"/>
          </w:tcPr>
          <w:p w:rsidR="00982402" w:rsidRPr="008F1000" w:rsidRDefault="00982402" w:rsidP="00597268">
            <w:pPr>
              <w:pStyle w:val="TableMedium"/>
              <w:rPr>
                <w:lang w:val="es-ES"/>
              </w:rPr>
            </w:pPr>
          </w:p>
        </w:tc>
        <w:tc>
          <w:tcPr>
            <w:tcW w:w="1701" w:type="dxa"/>
          </w:tcPr>
          <w:p w:rsidR="00982402" w:rsidRPr="008F1000" w:rsidRDefault="00982402" w:rsidP="00597268">
            <w:pPr>
              <w:pStyle w:val="TableMedium"/>
              <w:rPr>
                <w:lang w:val="es-ES"/>
              </w:rPr>
            </w:pPr>
          </w:p>
        </w:tc>
      </w:tr>
      <w:tr w:rsidR="002C743F" w:rsidRPr="008F1000" w:rsidTr="00982402">
        <w:tc>
          <w:tcPr>
            <w:tcW w:w="7230" w:type="dxa"/>
          </w:tcPr>
          <w:p w:rsidR="002C743F" w:rsidRPr="008F1000" w:rsidRDefault="002C743F" w:rsidP="00597268">
            <w:pPr>
              <w:pStyle w:val="TableMedium"/>
              <w:rPr>
                <w:lang w:val="es-ES"/>
              </w:rPr>
            </w:pPr>
          </w:p>
        </w:tc>
        <w:tc>
          <w:tcPr>
            <w:tcW w:w="1701" w:type="dxa"/>
          </w:tcPr>
          <w:p w:rsidR="002C743F" w:rsidRPr="008F1000" w:rsidRDefault="002C743F" w:rsidP="00597268">
            <w:pPr>
              <w:pStyle w:val="TableMedium"/>
              <w:rPr>
                <w:lang w:val="es-ES"/>
              </w:rPr>
            </w:pPr>
          </w:p>
        </w:tc>
      </w:tr>
    </w:tbl>
    <w:p w:rsidR="00535DC7" w:rsidRPr="008F1000" w:rsidRDefault="00535DC7" w:rsidP="00535DC7">
      <w:pPr>
        <w:rPr>
          <w:sz w:val="4"/>
        </w:rPr>
      </w:pPr>
    </w:p>
    <w:tbl>
      <w:tblPr>
        <w:tblW w:w="89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694"/>
        <w:gridCol w:w="1701"/>
      </w:tblGrid>
      <w:tr w:rsidR="00EE58E5" w:rsidRPr="008F1000" w:rsidTr="00513CA1">
        <w:trPr>
          <w:tblHeader/>
        </w:trPr>
        <w:tc>
          <w:tcPr>
            <w:tcW w:w="4536" w:type="dxa"/>
          </w:tcPr>
          <w:p w:rsidR="00EE58E5" w:rsidRPr="008F1000" w:rsidRDefault="00EE58E5" w:rsidP="00513CA1">
            <w:pPr>
              <w:pStyle w:val="TableSmHeading"/>
              <w:rPr>
                <w:lang w:val="es-ES"/>
              </w:rPr>
            </w:pPr>
            <w:r>
              <w:rPr>
                <w:lang w:val="es-ES"/>
              </w:rPr>
              <w:t>Para</w:t>
            </w:r>
          </w:p>
        </w:tc>
        <w:tc>
          <w:tcPr>
            <w:tcW w:w="2694" w:type="dxa"/>
          </w:tcPr>
          <w:p w:rsidR="00EE58E5" w:rsidRPr="008F1000" w:rsidRDefault="00EE58E5" w:rsidP="00513CA1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Acción*</w:t>
            </w:r>
          </w:p>
        </w:tc>
        <w:tc>
          <w:tcPr>
            <w:tcW w:w="1701" w:type="dxa"/>
          </w:tcPr>
          <w:p w:rsidR="00EE58E5" w:rsidRPr="008F1000" w:rsidRDefault="00EE58E5" w:rsidP="00513CA1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Fecha de  la acción</w:t>
            </w:r>
          </w:p>
        </w:tc>
      </w:tr>
      <w:tr w:rsidR="00EE58E5" w:rsidRPr="008F1000" w:rsidTr="00513CA1">
        <w:tc>
          <w:tcPr>
            <w:tcW w:w="4536" w:type="dxa"/>
          </w:tcPr>
          <w:p w:rsidR="00EE58E5" w:rsidRPr="008F1000" w:rsidRDefault="00EE58E5" w:rsidP="00513CA1">
            <w:pPr>
              <w:pStyle w:val="TableMedium"/>
              <w:rPr>
                <w:lang w:val="es-ES"/>
              </w:rPr>
            </w:pPr>
            <w:r>
              <w:rPr>
                <w:lang w:val="es-ES"/>
              </w:rPr>
              <w:t>Desarrollo</w:t>
            </w:r>
          </w:p>
        </w:tc>
        <w:tc>
          <w:tcPr>
            <w:tcW w:w="2694" w:type="dxa"/>
          </w:tcPr>
          <w:p w:rsidR="00EE58E5" w:rsidRPr="008F1000" w:rsidRDefault="00EE58E5" w:rsidP="00513CA1">
            <w:pPr>
              <w:pStyle w:val="TableMedium"/>
              <w:rPr>
                <w:lang w:val="es-ES"/>
              </w:rPr>
            </w:pPr>
            <w:r>
              <w:rPr>
                <w:lang w:val="es-ES"/>
              </w:rPr>
              <w:t>Cumplimentar</w:t>
            </w:r>
          </w:p>
        </w:tc>
        <w:tc>
          <w:tcPr>
            <w:tcW w:w="1701" w:type="dxa"/>
          </w:tcPr>
          <w:p w:rsidR="00EE58E5" w:rsidRPr="008F1000" w:rsidRDefault="00EE58E5" w:rsidP="00513CA1">
            <w:pPr>
              <w:pStyle w:val="TableMedium"/>
              <w:rPr>
                <w:lang w:val="es-ES"/>
              </w:rPr>
            </w:pPr>
          </w:p>
        </w:tc>
      </w:tr>
      <w:tr w:rsidR="00EE58E5" w:rsidRPr="008F1000" w:rsidTr="00513CA1">
        <w:tc>
          <w:tcPr>
            <w:tcW w:w="4536" w:type="dxa"/>
          </w:tcPr>
          <w:p w:rsidR="00EE58E5" w:rsidRPr="008F1000" w:rsidRDefault="00302E66" w:rsidP="00513CA1">
            <w:pPr>
              <w:pStyle w:val="TableMedium"/>
              <w:rPr>
                <w:lang w:val="es-ES"/>
              </w:rPr>
            </w:pPr>
            <w:r>
              <w:rPr>
                <w:lang w:val="es-ES"/>
              </w:rPr>
              <w:t>Sistemas</w:t>
            </w:r>
          </w:p>
        </w:tc>
        <w:tc>
          <w:tcPr>
            <w:tcW w:w="2694" w:type="dxa"/>
          </w:tcPr>
          <w:p w:rsidR="00EE58E5" w:rsidRPr="008F1000" w:rsidRDefault="00EE58E5" w:rsidP="00513CA1">
            <w:pPr>
              <w:pStyle w:val="TableMedium"/>
              <w:rPr>
                <w:lang w:val="es-ES"/>
              </w:rPr>
            </w:pPr>
            <w:r>
              <w:rPr>
                <w:lang w:val="es-ES"/>
              </w:rPr>
              <w:t>Cumplimentar</w:t>
            </w:r>
          </w:p>
        </w:tc>
        <w:tc>
          <w:tcPr>
            <w:tcW w:w="1701" w:type="dxa"/>
          </w:tcPr>
          <w:p w:rsidR="00EE58E5" w:rsidRPr="008F1000" w:rsidRDefault="00EE58E5" w:rsidP="00513CA1">
            <w:pPr>
              <w:pStyle w:val="TableMedium"/>
              <w:rPr>
                <w:lang w:val="es-ES"/>
              </w:rPr>
            </w:pPr>
          </w:p>
        </w:tc>
      </w:tr>
      <w:tr w:rsidR="00EE58E5" w:rsidRPr="008F1000" w:rsidTr="00513CA1">
        <w:tc>
          <w:tcPr>
            <w:tcW w:w="4536" w:type="dxa"/>
          </w:tcPr>
          <w:p w:rsidR="00EE58E5" w:rsidRDefault="00302E66" w:rsidP="00513CA1">
            <w:pPr>
              <w:pStyle w:val="TableMedium"/>
              <w:rPr>
                <w:lang w:val="es-ES"/>
              </w:rPr>
            </w:pPr>
            <w:r>
              <w:rPr>
                <w:lang w:val="es-ES"/>
              </w:rPr>
              <w:t>Sistemas</w:t>
            </w:r>
          </w:p>
        </w:tc>
        <w:tc>
          <w:tcPr>
            <w:tcW w:w="2694" w:type="dxa"/>
          </w:tcPr>
          <w:p w:rsidR="00EE58E5" w:rsidRDefault="00EE58E5" w:rsidP="00513CA1">
            <w:pPr>
              <w:pStyle w:val="TableMedium"/>
              <w:rPr>
                <w:lang w:val="es-ES"/>
              </w:rPr>
            </w:pPr>
            <w:r>
              <w:rPr>
                <w:lang w:val="es-ES"/>
              </w:rPr>
              <w:t>Aprobar</w:t>
            </w:r>
          </w:p>
        </w:tc>
        <w:tc>
          <w:tcPr>
            <w:tcW w:w="1701" w:type="dxa"/>
          </w:tcPr>
          <w:p w:rsidR="00EE58E5" w:rsidRPr="008F1000" w:rsidRDefault="00EE58E5" w:rsidP="00513CA1">
            <w:pPr>
              <w:pStyle w:val="TableMedium"/>
              <w:rPr>
                <w:lang w:val="es-ES"/>
              </w:rPr>
            </w:pPr>
          </w:p>
        </w:tc>
      </w:tr>
    </w:tbl>
    <w:p w:rsidR="00535DC7" w:rsidRDefault="00535DC7" w:rsidP="00535DC7">
      <w:pPr>
        <w:pStyle w:val="HPInternal"/>
      </w:pPr>
    </w:p>
    <w:p w:rsidR="00535DC7" w:rsidRDefault="00535DC7" w:rsidP="00535DC7">
      <w:pPr>
        <w:pStyle w:val="HPInternal"/>
      </w:pPr>
      <w:r>
        <w:t>* Tipos de acción: Aprobar, Revisar, Informar, Archivar, Acción requerida, Asistir a reunión</w:t>
      </w:r>
    </w:p>
    <w:p w:rsidR="00535DC7" w:rsidRPr="00307705" w:rsidRDefault="00535DC7" w:rsidP="00535DC7"/>
    <w:p w:rsidR="00535DC7" w:rsidRPr="00E0232D" w:rsidRDefault="00535DC7" w:rsidP="00E0232D">
      <w:pPr>
        <w:rPr>
          <w:b/>
        </w:rPr>
      </w:pPr>
      <w:r w:rsidRPr="00E0232D">
        <w:rPr>
          <w:b/>
        </w:rPr>
        <w:t>Histórico de versiones</w:t>
      </w:r>
    </w:p>
    <w:tbl>
      <w:tblPr>
        <w:tblW w:w="89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134"/>
        <w:gridCol w:w="3119"/>
        <w:gridCol w:w="2835"/>
      </w:tblGrid>
      <w:tr w:rsidR="00535DC7" w:rsidRPr="008F1000" w:rsidTr="00CF13E0">
        <w:trPr>
          <w:tblHeader/>
        </w:trPr>
        <w:tc>
          <w:tcPr>
            <w:tcW w:w="851" w:type="dxa"/>
          </w:tcPr>
          <w:p w:rsidR="00535DC7" w:rsidRPr="008F1000" w:rsidRDefault="00535DC7" w:rsidP="00597268">
            <w:pPr>
              <w:pStyle w:val="TableSmHeading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992" w:type="dxa"/>
          </w:tcPr>
          <w:p w:rsidR="00535DC7" w:rsidRPr="008F1000" w:rsidRDefault="00535DC7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Fecha</w:t>
            </w:r>
          </w:p>
        </w:tc>
        <w:tc>
          <w:tcPr>
            <w:tcW w:w="1134" w:type="dxa"/>
          </w:tcPr>
          <w:p w:rsidR="00535DC7" w:rsidRPr="008F1000" w:rsidRDefault="00535DC7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Revisado por</w:t>
            </w:r>
          </w:p>
        </w:tc>
        <w:tc>
          <w:tcPr>
            <w:tcW w:w="3119" w:type="dxa"/>
          </w:tcPr>
          <w:p w:rsidR="00535DC7" w:rsidRPr="008F1000" w:rsidRDefault="00535DC7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Descripción</w:t>
            </w:r>
          </w:p>
        </w:tc>
        <w:tc>
          <w:tcPr>
            <w:tcW w:w="2835" w:type="dxa"/>
          </w:tcPr>
          <w:p w:rsidR="00535DC7" w:rsidRPr="008F1000" w:rsidRDefault="00535DC7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Nombre del archivo</w:t>
            </w:r>
          </w:p>
        </w:tc>
      </w:tr>
      <w:tr w:rsidR="00535DC7" w:rsidRPr="0056579B" w:rsidTr="00CF13E0">
        <w:tc>
          <w:tcPr>
            <w:tcW w:w="851" w:type="dxa"/>
          </w:tcPr>
          <w:p w:rsidR="00535DC7" w:rsidRPr="00B91D7C" w:rsidRDefault="00302E66" w:rsidP="00597268">
            <w:pPr>
              <w:pStyle w:val="TableMedium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992" w:type="dxa"/>
          </w:tcPr>
          <w:p w:rsidR="00535DC7" w:rsidRPr="00B91D7C" w:rsidRDefault="002C743F" w:rsidP="002C743F">
            <w:pPr>
              <w:pStyle w:val="TableMedium"/>
              <w:rPr>
                <w:sz w:val="16"/>
              </w:rPr>
            </w:pPr>
            <w:r>
              <w:rPr>
                <w:sz w:val="16"/>
              </w:rPr>
              <w:t>02/06/2014</w:t>
            </w:r>
          </w:p>
        </w:tc>
        <w:tc>
          <w:tcPr>
            <w:tcW w:w="1134" w:type="dxa"/>
          </w:tcPr>
          <w:p w:rsidR="00535DC7" w:rsidRPr="00B91D7C" w:rsidRDefault="00265E6B" w:rsidP="00597268">
            <w:pPr>
              <w:pStyle w:val="TableMedium"/>
              <w:rPr>
                <w:sz w:val="16"/>
              </w:rPr>
            </w:pPr>
            <w:r>
              <w:rPr>
                <w:sz w:val="16"/>
              </w:rPr>
              <w:t>Sistemas</w:t>
            </w:r>
          </w:p>
        </w:tc>
        <w:tc>
          <w:tcPr>
            <w:tcW w:w="3119" w:type="dxa"/>
          </w:tcPr>
          <w:p w:rsidR="00535DC7" w:rsidRPr="00B91D7C" w:rsidRDefault="00302E66" w:rsidP="00597268">
            <w:pPr>
              <w:pStyle w:val="TableMedium"/>
              <w:rPr>
                <w:sz w:val="16"/>
              </w:rPr>
            </w:pPr>
            <w:r>
              <w:rPr>
                <w:sz w:val="16"/>
              </w:rPr>
              <w:t>Inicial</w:t>
            </w:r>
          </w:p>
        </w:tc>
        <w:tc>
          <w:tcPr>
            <w:tcW w:w="2835" w:type="dxa"/>
          </w:tcPr>
          <w:p w:rsidR="00535DC7" w:rsidRPr="00D529FB" w:rsidRDefault="00C96C4E" w:rsidP="00D529FB">
            <w:pPr>
              <w:pStyle w:val="TableMedium"/>
              <w:rPr>
                <w:sz w:val="16"/>
                <w:lang w:val="es-ES"/>
              </w:rPr>
            </w:pPr>
            <w:r w:rsidRPr="00D529FB">
              <w:rPr>
                <w:sz w:val="16"/>
                <w:lang w:val="es-ES"/>
              </w:rPr>
              <w:t>301. Manual de Administración y Operación.docx</w:t>
            </w:r>
          </w:p>
        </w:tc>
      </w:tr>
      <w:tr w:rsidR="00CD265E" w:rsidRPr="0056579B" w:rsidTr="00C14B09">
        <w:tc>
          <w:tcPr>
            <w:tcW w:w="851" w:type="dxa"/>
          </w:tcPr>
          <w:p w:rsidR="00CD265E" w:rsidRPr="00F04BDA" w:rsidRDefault="00CD265E" w:rsidP="00C14B09">
            <w:pPr>
              <w:pStyle w:val="TableMedium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1.0.1</w:t>
            </w:r>
          </w:p>
        </w:tc>
        <w:tc>
          <w:tcPr>
            <w:tcW w:w="992" w:type="dxa"/>
          </w:tcPr>
          <w:p w:rsidR="00CD265E" w:rsidRPr="00F04BDA" w:rsidRDefault="00CD265E" w:rsidP="00C14B09">
            <w:pPr>
              <w:pStyle w:val="TableMedium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28/10/2015</w:t>
            </w:r>
          </w:p>
        </w:tc>
        <w:tc>
          <w:tcPr>
            <w:tcW w:w="1134" w:type="dxa"/>
          </w:tcPr>
          <w:p w:rsidR="00CD265E" w:rsidRPr="00F04BDA" w:rsidRDefault="00CD265E" w:rsidP="00C14B09">
            <w:pPr>
              <w:pStyle w:val="TableMedium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OTP</w:t>
            </w:r>
          </w:p>
        </w:tc>
        <w:tc>
          <w:tcPr>
            <w:tcW w:w="3119" w:type="dxa"/>
          </w:tcPr>
          <w:p w:rsidR="00CD265E" w:rsidRPr="00B33BCC" w:rsidRDefault="00CD265E" w:rsidP="00C14B09">
            <w:pPr>
              <w:pStyle w:val="TableMedium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Cambio menor en portada (DTIC)</w:t>
            </w:r>
          </w:p>
        </w:tc>
        <w:tc>
          <w:tcPr>
            <w:tcW w:w="2835" w:type="dxa"/>
          </w:tcPr>
          <w:p w:rsidR="00CD265E" w:rsidRPr="00F04BDA" w:rsidRDefault="00CD265E" w:rsidP="00C14B09">
            <w:pPr>
              <w:pStyle w:val="TableMedium"/>
              <w:rPr>
                <w:sz w:val="16"/>
                <w:lang w:val="es-ES"/>
              </w:rPr>
            </w:pPr>
            <w:r w:rsidRPr="00D529FB">
              <w:rPr>
                <w:sz w:val="16"/>
                <w:lang w:val="es-ES"/>
              </w:rPr>
              <w:t>301. Manual de Administración y Operación.docx</w:t>
            </w:r>
          </w:p>
        </w:tc>
      </w:tr>
      <w:tr w:rsidR="00535DC7" w:rsidRPr="0056579B" w:rsidTr="00CF13E0">
        <w:tc>
          <w:tcPr>
            <w:tcW w:w="851" w:type="dxa"/>
          </w:tcPr>
          <w:p w:rsidR="00535DC7" w:rsidRPr="00D529FB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992" w:type="dxa"/>
          </w:tcPr>
          <w:p w:rsidR="00535DC7" w:rsidRPr="00D529FB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1134" w:type="dxa"/>
          </w:tcPr>
          <w:p w:rsidR="00535DC7" w:rsidRPr="00D529FB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3119" w:type="dxa"/>
          </w:tcPr>
          <w:p w:rsidR="00535DC7" w:rsidRPr="00220386" w:rsidRDefault="00535DC7" w:rsidP="00220386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2835" w:type="dxa"/>
          </w:tcPr>
          <w:p w:rsidR="00535DC7" w:rsidRPr="00220386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</w:tr>
    </w:tbl>
    <w:p w:rsidR="00535DC7" w:rsidRPr="00220386" w:rsidRDefault="00535DC7" w:rsidP="00535DC7">
      <w:pPr>
        <w:rPr>
          <w:sz w:val="16"/>
          <w:szCs w:val="16"/>
        </w:rPr>
      </w:pPr>
    </w:p>
    <w:p w:rsidR="00535DC7" w:rsidRPr="00E0232D" w:rsidRDefault="00535DC7" w:rsidP="00E0232D">
      <w:pPr>
        <w:rPr>
          <w:b/>
        </w:rPr>
      </w:pPr>
      <w:r w:rsidRPr="00E0232D">
        <w:rPr>
          <w:b/>
        </w:rPr>
        <w:t>Aceptación</w:t>
      </w:r>
    </w:p>
    <w:tbl>
      <w:tblPr>
        <w:tblW w:w="89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"/>
        <w:gridCol w:w="4828"/>
        <w:gridCol w:w="3119"/>
      </w:tblGrid>
      <w:tr w:rsidR="00535DC7" w:rsidTr="00597268">
        <w:trPr>
          <w:tblHeader/>
        </w:trPr>
        <w:tc>
          <w:tcPr>
            <w:tcW w:w="984" w:type="dxa"/>
          </w:tcPr>
          <w:p w:rsidR="00535DC7" w:rsidRDefault="00535DC7" w:rsidP="00597268">
            <w:pPr>
              <w:pStyle w:val="TableSmHeading"/>
            </w:pPr>
            <w:r>
              <w:t>Fecha ver.</w:t>
            </w:r>
          </w:p>
        </w:tc>
        <w:tc>
          <w:tcPr>
            <w:tcW w:w="4828" w:type="dxa"/>
          </w:tcPr>
          <w:p w:rsidR="00535DC7" w:rsidRDefault="00535DC7" w:rsidP="00597268">
            <w:pPr>
              <w:pStyle w:val="TableSmHeading"/>
            </w:pPr>
            <w:r>
              <w:t>Responsable</w:t>
            </w:r>
          </w:p>
        </w:tc>
        <w:tc>
          <w:tcPr>
            <w:tcW w:w="3119" w:type="dxa"/>
          </w:tcPr>
          <w:p w:rsidR="00535DC7" w:rsidRDefault="00535DC7" w:rsidP="00597268">
            <w:pPr>
              <w:pStyle w:val="TableSmHeading"/>
            </w:pPr>
            <w:r>
              <w:t>Firma</w:t>
            </w:r>
          </w:p>
        </w:tc>
      </w:tr>
      <w:tr w:rsidR="00535DC7" w:rsidTr="00597268">
        <w:tc>
          <w:tcPr>
            <w:tcW w:w="984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  <w:tc>
          <w:tcPr>
            <w:tcW w:w="4828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</w:tr>
      <w:tr w:rsidR="00535DC7" w:rsidTr="00597268">
        <w:tc>
          <w:tcPr>
            <w:tcW w:w="984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  <w:tc>
          <w:tcPr>
            <w:tcW w:w="4828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  <w:tc>
          <w:tcPr>
            <w:tcW w:w="3119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</w:tr>
    </w:tbl>
    <w:p w:rsidR="00535DC7" w:rsidRPr="002F6E31" w:rsidRDefault="00535DC7" w:rsidP="00535DC7">
      <w:pPr>
        <w:pStyle w:val="TOCHeading"/>
        <w:rPr>
          <w:sz w:val="16"/>
          <w:szCs w:val="16"/>
        </w:rPr>
      </w:pPr>
    </w:p>
    <w:p w:rsidR="00535DC7" w:rsidRPr="00E0232D" w:rsidRDefault="00535DC7" w:rsidP="00E0232D">
      <w:pPr>
        <w:rPr>
          <w:b/>
        </w:rPr>
      </w:pPr>
      <w:r w:rsidRPr="00E0232D">
        <w:rPr>
          <w:b/>
        </w:rPr>
        <w:t>Información de la versión</w:t>
      </w:r>
    </w:p>
    <w:tbl>
      <w:tblPr>
        <w:tblW w:w="89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"/>
        <w:gridCol w:w="7947"/>
      </w:tblGrid>
      <w:tr w:rsidR="00535DC7" w:rsidTr="00597268">
        <w:trPr>
          <w:tblHeader/>
        </w:trPr>
        <w:tc>
          <w:tcPr>
            <w:tcW w:w="984" w:type="dxa"/>
          </w:tcPr>
          <w:p w:rsidR="00535DC7" w:rsidRDefault="00535DC7" w:rsidP="00597268">
            <w:pPr>
              <w:pStyle w:val="TableSmHeading"/>
              <w:jc w:val="center"/>
            </w:pPr>
            <w:r>
              <w:t>Versión</w:t>
            </w:r>
          </w:p>
        </w:tc>
        <w:tc>
          <w:tcPr>
            <w:tcW w:w="7947" w:type="dxa"/>
          </w:tcPr>
          <w:p w:rsidR="00535DC7" w:rsidRDefault="00535DC7" w:rsidP="00597268">
            <w:pPr>
              <w:pStyle w:val="TableSmHeading"/>
              <w:jc w:val="center"/>
            </w:pPr>
            <w:r>
              <w:t>Comentarios</w:t>
            </w:r>
          </w:p>
        </w:tc>
      </w:tr>
      <w:tr w:rsidR="00535DC7" w:rsidTr="00597268">
        <w:tc>
          <w:tcPr>
            <w:tcW w:w="984" w:type="dxa"/>
          </w:tcPr>
          <w:p w:rsidR="00535DC7" w:rsidRDefault="00535DC7" w:rsidP="00597268">
            <w:pPr>
              <w:pStyle w:val="TableMedium"/>
            </w:pPr>
          </w:p>
        </w:tc>
        <w:tc>
          <w:tcPr>
            <w:tcW w:w="7947" w:type="dxa"/>
          </w:tcPr>
          <w:p w:rsidR="00535DC7" w:rsidRDefault="00535DC7" w:rsidP="00597268">
            <w:pPr>
              <w:pStyle w:val="TableMedium"/>
            </w:pPr>
          </w:p>
        </w:tc>
      </w:tr>
    </w:tbl>
    <w:p w:rsidR="009869B7" w:rsidRDefault="009869B7" w:rsidP="00CF13E0">
      <w:pPr>
        <w:jc w:val="center"/>
        <w:rPr>
          <w:b/>
          <w:sz w:val="28"/>
          <w:szCs w:val="28"/>
        </w:rPr>
      </w:pPr>
    </w:p>
    <w:p w:rsidR="00302E66" w:rsidRDefault="00302E66" w:rsidP="00CF13E0">
      <w:pPr>
        <w:jc w:val="center"/>
        <w:rPr>
          <w:b/>
          <w:sz w:val="28"/>
          <w:szCs w:val="28"/>
        </w:rPr>
      </w:pPr>
    </w:p>
    <w:p w:rsidR="001A0DF9" w:rsidRDefault="001A0DF9" w:rsidP="00CF13E0">
      <w:pPr>
        <w:jc w:val="center"/>
        <w:rPr>
          <w:b/>
          <w:sz w:val="28"/>
          <w:szCs w:val="28"/>
        </w:rPr>
      </w:pPr>
    </w:p>
    <w:p w:rsidR="00B95F7D" w:rsidRPr="00B95F7D" w:rsidRDefault="00B95F7D" w:rsidP="00CF13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 DE CONTENIDO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06064844"/>
        <w:docPartObj>
          <w:docPartGallery w:val="Table of Contents"/>
          <w:docPartUnique/>
        </w:docPartObj>
      </w:sdtPr>
      <w:sdtContent>
        <w:p w:rsidR="009F56CB" w:rsidRDefault="009F56CB" w:rsidP="00DC268F">
          <w:pPr>
            <w:pStyle w:val="TtuloTDC"/>
          </w:pPr>
          <w:r>
            <w:t>Contenido</w:t>
          </w:r>
        </w:p>
        <w:p w:rsidR="00292FD2" w:rsidRDefault="003A2433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F56CB">
            <w:instrText xml:space="preserve"> TOC \o "1-3" \h \z \u </w:instrText>
          </w:r>
          <w:r>
            <w:fldChar w:fldCharType="separate"/>
          </w:r>
          <w:hyperlink w:anchor="_Toc390419743" w:history="1">
            <w:r w:rsidR="00292FD2" w:rsidRPr="00DA1E00">
              <w:rPr>
                <w:rStyle w:val="Hipervnculo"/>
                <w:noProof/>
              </w:rPr>
              <w:t>1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Control de Versiones</w:t>
            </w:r>
            <w:r w:rsidR="00292F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390419744" w:history="1">
            <w:r w:rsidR="00292FD2" w:rsidRPr="00DA1E00">
              <w:rPr>
                <w:rStyle w:val="Hipervnculo"/>
                <w:noProof/>
              </w:rPr>
              <w:t>2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Objeto del documento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_Toc390419744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4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390419745" w:history="1">
            <w:r w:rsidR="00292FD2" w:rsidRPr="00DA1E00">
              <w:rPr>
                <w:rStyle w:val="Hipervnculo"/>
                <w:noProof/>
              </w:rPr>
              <w:t>3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Instrucciones de cumplimentación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_Toc390419745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4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390419746" w:history="1">
            <w:r w:rsidR="00292FD2" w:rsidRPr="00DA1E00">
              <w:rPr>
                <w:rStyle w:val="Hipervnculo"/>
                <w:noProof/>
              </w:rPr>
              <w:t>4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Ficheros de configuración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_Toc390419746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5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90419747" w:history="1">
            <w:r w:rsidR="00292FD2" w:rsidRPr="00DA1E00">
              <w:rPr>
                <w:rStyle w:val="Hipervnculo"/>
                <w:noProof/>
              </w:rPr>
              <w:t>4.1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Identificación de ficheros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_Toc390419747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5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90419748" w:history="1">
            <w:r w:rsidR="00292FD2" w:rsidRPr="00DA1E00">
              <w:rPr>
                <w:rStyle w:val="Hipervnculo"/>
                <w:noProof/>
              </w:rPr>
              <w:t>4.2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Variables dependientes del entorno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_Toc390419748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6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390419749" w:history="1">
            <w:r w:rsidR="00292FD2" w:rsidRPr="00DA1E00">
              <w:rPr>
                <w:rStyle w:val="Hipervnculo"/>
                <w:noProof/>
              </w:rPr>
              <w:t>5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Identificación de Procesos batch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_Toc390419749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7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390419750" w:history="1">
            <w:r w:rsidR="00292FD2" w:rsidRPr="00DA1E00">
              <w:rPr>
                <w:rStyle w:val="Hipervnculo"/>
                <w:noProof/>
              </w:rPr>
              <w:t>6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Monitorización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_Toc390419750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8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90419751" w:history="1">
            <w:r w:rsidR="00292FD2" w:rsidRPr="00DA1E00">
              <w:rPr>
                <w:rStyle w:val="Hipervnculo"/>
                <w:noProof/>
              </w:rPr>
              <w:t>6.1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Peticiones http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_Toc390419751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8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90419752" w:history="1">
            <w:r w:rsidR="00292FD2" w:rsidRPr="00DA1E00">
              <w:rPr>
                <w:rStyle w:val="Hipervnculo"/>
                <w:noProof/>
              </w:rPr>
              <w:t>6.2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Trazas en fichero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_Toc390419752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9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90419753" w:history="1">
            <w:r w:rsidR="00292FD2" w:rsidRPr="00DA1E00">
              <w:rPr>
                <w:rStyle w:val="Hipervnculo"/>
                <w:noProof/>
              </w:rPr>
              <w:t>6.3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Por recurso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_Toc390419753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10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390419754" w:history="1">
            <w:r w:rsidR="00292FD2" w:rsidRPr="00DA1E00">
              <w:rPr>
                <w:rStyle w:val="Hipervnculo"/>
                <w:noProof/>
              </w:rPr>
              <w:t>7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Actuaciones sobre componentes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_Toc390419754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11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390419755" w:history="1">
            <w:r w:rsidR="00292FD2" w:rsidRPr="00DA1E00">
              <w:rPr>
                <w:rStyle w:val="Hipervnculo"/>
                <w:noProof/>
              </w:rPr>
              <w:t>8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Gestión de incidencias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_Toc390419755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12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90419756" w:history="1">
            <w:r w:rsidR="00292FD2" w:rsidRPr="00DA1E00">
              <w:rPr>
                <w:rStyle w:val="Hipervnculo"/>
                <w:noProof/>
              </w:rPr>
              <w:t>8.1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Datos de contacto de responsables de desarrollo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_Toc390419756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12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390419757" w:history="1">
            <w:r w:rsidR="00292FD2" w:rsidRPr="00DA1E00">
              <w:rPr>
                <w:rStyle w:val="Hipervnculo"/>
                <w:noProof/>
              </w:rPr>
              <w:t>8.2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Tipos de incidencias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_Toc390419757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12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390419758" w:history="1">
            <w:r w:rsidR="00292FD2" w:rsidRPr="00DA1E00">
              <w:rPr>
                <w:rStyle w:val="Hipervnculo"/>
                <w:noProof/>
              </w:rPr>
              <w:t>9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Políticas de backup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_Toc390419758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14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292FD2" w:rsidRDefault="00CB357D">
          <w:pPr>
            <w:pStyle w:val="TDC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es-ES"/>
            </w:rPr>
          </w:pPr>
          <w:hyperlink w:anchor="_Toc390419759" w:history="1">
            <w:r w:rsidR="00292FD2" w:rsidRPr="00DA1E00">
              <w:rPr>
                <w:rStyle w:val="Hipervnculo"/>
                <w:noProof/>
              </w:rPr>
              <w:t>10</w:t>
            </w:r>
            <w:r w:rsidR="00292FD2">
              <w:rPr>
                <w:rFonts w:eastAsiaTheme="minorEastAsia"/>
                <w:noProof/>
                <w:lang w:eastAsia="es-ES"/>
              </w:rPr>
              <w:tab/>
            </w:r>
            <w:r w:rsidR="00292FD2" w:rsidRPr="00DA1E00">
              <w:rPr>
                <w:rStyle w:val="Hipervnculo"/>
                <w:noProof/>
              </w:rPr>
              <w:t>Otros datos</w:t>
            </w:r>
            <w:r w:rsidR="00292FD2">
              <w:rPr>
                <w:noProof/>
                <w:webHidden/>
              </w:rPr>
              <w:tab/>
            </w:r>
            <w:r w:rsidR="003A2433">
              <w:rPr>
                <w:noProof/>
                <w:webHidden/>
              </w:rPr>
              <w:fldChar w:fldCharType="begin"/>
            </w:r>
            <w:r w:rsidR="00292FD2">
              <w:rPr>
                <w:noProof/>
                <w:webHidden/>
              </w:rPr>
              <w:instrText xml:space="preserve"> PAGEREF _Toc390419759 \h </w:instrText>
            </w:r>
            <w:r w:rsidR="003A2433">
              <w:rPr>
                <w:noProof/>
                <w:webHidden/>
              </w:rPr>
            </w:r>
            <w:r w:rsidR="003A2433">
              <w:rPr>
                <w:noProof/>
                <w:webHidden/>
              </w:rPr>
              <w:fldChar w:fldCharType="separate"/>
            </w:r>
            <w:r w:rsidR="00292FD2">
              <w:rPr>
                <w:noProof/>
                <w:webHidden/>
              </w:rPr>
              <w:t>16</w:t>
            </w:r>
            <w:r w:rsidR="003A2433">
              <w:rPr>
                <w:noProof/>
                <w:webHidden/>
              </w:rPr>
              <w:fldChar w:fldCharType="end"/>
            </w:r>
          </w:hyperlink>
        </w:p>
        <w:p w:rsidR="009F56CB" w:rsidRDefault="003A2433" w:rsidP="009F56CB">
          <w:r>
            <w:fldChar w:fldCharType="end"/>
          </w:r>
        </w:p>
      </w:sdtContent>
    </w:sdt>
    <w:p w:rsidR="00302E66" w:rsidRDefault="00B95F7D" w:rsidP="00302E66">
      <w:pPr>
        <w:pStyle w:val="Ttulo1"/>
        <w:spacing w:before="240" w:after="240"/>
        <w:ind w:left="431" w:hanging="431"/>
      </w:pPr>
      <w:r>
        <w:br w:type="page"/>
      </w:r>
      <w:bookmarkStart w:id="0" w:name="_Toc383017476"/>
      <w:bookmarkStart w:id="1" w:name="_Toc390419743"/>
      <w:bookmarkStart w:id="2" w:name="_Toc345056588"/>
      <w:bookmarkStart w:id="3" w:name="_Toc362277918"/>
      <w:r w:rsidR="00302E66">
        <w:lastRenderedPageBreak/>
        <w:t>Control de Versiones</w:t>
      </w:r>
      <w:bookmarkEnd w:id="0"/>
      <w:bookmarkEnd w:id="1"/>
    </w:p>
    <w:tbl>
      <w:tblPr>
        <w:tblStyle w:val="Listaclara-nfasis11"/>
        <w:tblW w:w="8822" w:type="dxa"/>
        <w:tblInd w:w="108" w:type="dxa"/>
        <w:tblLook w:val="04A0" w:firstRow="1" w:lastRow="0" w:firstColumn="1" w:lastColumn="0" w:noHBand="0" w:noVBand="1"/>
      </w:tblPr>
      <w:tblGrid>
        <w:gridCol w:w="1375"/>
        <w:gridCol w:w="1460"/>
        <w:gridCol w:w="5987"/>
      </w:tblGrid>
      <w:tr w:rsidR="00302E66" w:rsidTr="0051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8DB3E2" w:themeFill="text2" w:themeFillTint="66"/>
          </w:tcPr>
          <w:p w:rsidR="00302E66" w:rsidRPr="00A94544" w:rsidRDefault="00302E66" w:rsidP="00513CA1">
            <w:pPr>
              <w:jc w:val="center"/>
            </w:pPr>
            <w:r w:rsidRPr="00A94544">
              <w:t>Versión</w:t>
            </w:r>
          </w:p>
        </w:tc>
        <w:tc>
          <w:tcPr>
            <w:tcW w:w="146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8DB3E2" w:themeFill="text2" w:themeFillTint="66"/>
          </w:tcPr>
          <w:p w:rsidR="00302E66" w:rsidRPr="00A94544" w:rsidRDefault="00302E66" w:rsidP="00513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544">
              <w:t>Fecha</w:t>
            </w:r>
          </w:p>
        </w:tc>
        <w:tc>
          <w:tcPr>
            <w:tcW w:w="598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8DB3E2" w:themeFill="text2" w:themeFillTint="66"/>
          </w:tcPr>
          <w:p w:rsidR="00302E66" w:rsidRPr="00A94544" w:rsidRDefault="00302E66" w:rsidP="00513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544">
              <w:t>Descripción</w:t>
            </w:r>
          </w:p>
        </w:tc>
      </w:tr>
      <w:tr w:rsidR="00302E66" w:rsidTr="00C9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single" w:sz="8" w:space="0" w:color="4F81BD" w:themeColor="accent1"/>
            </w:tcBorders>
            <w:vAlign w:val="center"/>
          </w:tcPr>
          <w:p w:rsidR="00302E66" w:rsidRPr="007A1D4D" w:rsidRDefault="005C2153" w:rsidP="00C907C6">
            <w:pPr>
              <w:jc w:val="left"/>
            </w:pPr>
            <w:r>
              <w:t>1.0</w:t>
            </w:r>
          </w:p>
        </w:tc>
        <w:tc>
          <w:tcPr>
            <w:tcW w:w="14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02E66" w:rsidRPr="007A1D4D" w:rsidRDefault="009B5D99" w:rsidP="009B5D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  <w:r w:rsidR="005C2153">
              <w:t>/0</w:t>
            </w:r>
            <w:r>
              <w:t>7</w:t>
            </w:r>
            <w:r w:rsidR="005C2153">
              <w:t>/201</w:t>
            </w:r>
            <w:r w:rsidR="0062353F">
              <w:t>8</w:t>
            </w:r>
          </w:p>
        </w:tc>
        <w:tc>
          <w:tcPr>
            <w:tcW w:w="5987" w:type="dxa"/>
            <w:tcBorders>
              <w:left w:val="single" w:sz="8" w:space="0" w:color="4F81BD" w:themeColor="accent1"/>
            </w:tcBorders>
            <w:vAlign w:val="center"/>
          </w:tcPr>
          <w:p w:rsidR="00302E66" w:rsidRPr="007A1D4D" w:rsidRDefault="005C2153" w:rsidP="00C907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inicial.</w:t>
            </w:r>
          </w:p>
        </w:tc>
      </w:tr>
      <w:tr w:rsidR="007A1814" w:rsidTr="00C907C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A1814" w:rsidRPr="007A1D4D" w:rsidRDefault="007A1814" w:rsidP="007A1814">
            <w:pPr>
              <w:jc w:val="left"/>
            </w:pPr>
          </w:p>
        </w:tc>
        <w:tc>
          <w:tcPr>
            <w:tcW w:w="146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A1814" w:rsidRPr="007A1D4D" w:rsidRDefault="007A1814" w:rsidP="007A18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7A1814" w:rsidRPr="007A1D4D" w:rsidRDefault="007A1814" w:rsidP="007A18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814" w:rsidTr="00C9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single" w:sz="8" w:space="0" w:color="4F81BD" w:themeColor="accent1"/>
            </w:tcBorders>
            <w:vAlign w:val="center"/>
          </w:tcPr>
          <w:p w:rsidR="007A1814" w:rsidRPr="007A1D4D" w:rsidRDefault="007A1814" w:rsidP="007A1814">
            <w:pPr>
              <w:jc w:val="left"/>
            </w:pPr>
          </w:p>
        </w:tc>
        <w:tc>
          <w:tcPr>
            <w:tcW w:w="14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A1814" w:rsidRPr="007A1D4D" w:rsidRDefault="007A1814" w:rsidP="007A18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7" w:type="dxa"/>
            <w:tcBorders>
              <w:left w:val="single" w:sz="8" w:space="0" w:color="4F81BD" w:themeColor="accent1"/>
            </w:tcBorders>
            <w:vAlign w:val="center"/>
          </w:tcPr>
          <w:p w:rsidR="007A1814" w:rsidRPr="007A1D4D" w:rsidRDefault="007A1814" w:rsidP="007A181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814" w:rsidTr="00C907C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A1814" w:rsidRPr="007A1D4D" w:rsidRDefault="007A1814" w:rsidP="007A1814">
            <w:pPr>
              <w:jc w:val="left"/>
            </w:pPr>
          </w:p>
        </w:tc>
        <w:tc>
          <w:tcPr>
            <w:tcW w:w="146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7A1814" w:rsidRPr="007A1D4D" w:rsidRDefault="007A1814" w:rsidP="007A18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7A1814" w:rsidRPr="007A1D4D" w:rsidRDefault="007A1814" w:rsidP="007A18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2E66" w:rsidRDefault="00302E66" w:rsidP="006142C0">
      <w:pPr>
        <w:pStyle w:val="normal4"/>
      </w:pPr>
    </w:p>
    <w:p w:rsidR="00B57272" w:rsidRPr="00DC268F" w:rsidRDefault="00B57272" w:rsidP="00B57272">
      <w:pPr>
        <w:pStyle w:val="Ttulo1"/>
        <w:spacing w:before="240" w:after="240"/>
        <w:ind w:left="431" w:hanging="431"/>
      </w:pPr>
      <w:bookmarkStart w:id="4" w:name="_Toc390419744"/>
      <w:r w:rsidRPr="00DC268F">
        <w:t>Objet</w:t>
      </w:r>
      <w:bookmarkEnd w:id="2"/>
      <w:r>
        <w:t>o del documento</w:t>
      </w:r>
      <w:bookmarkEnd w:id="3"/>
      <w:bookmarkEnd w:id="4"/>
    </w:p>
    <w:p w:rsidR="00302E66" w:rsidRDefault="00B57272" w:rsidP="00B57272">
      <w:r>
        <w:t>El objeto</w:t>
      </w:r>
      <w:r w:rsidRPr="00D10AA0">
        <w:t xml:space="preserve"> de este documento </w:t>
      </w:r>
      <w:r>
        <w:t xml:space="preserve">es </w:t>
      </w:r>
      <w:r w:rsidRPr="00D10AA0">
        <w:t xml:space="preserve">proporcionar </w:t>
      </w:r>
      <w:r>
        <w:t xml:space="preserve">toda la información necesaria para </w:t>
      </w:r>
      <w:r w:rsidR="00302E66">
        <w:t xml:space="preserve">facilitar </w:t>
      </w:r>
      <w:r>
        <w:t>el mantenimiento en producción del</w:t>
      </w:r>
      <w:r w:rsidR="00302E66">
        <w:t>a</w:t>
      </w:r>
      <w:r>
        <w:t xml:space="preserve"> aplica</w:t>
      </w:r>
      <w:r w:rsidR="00302E66">
        <w:t>ción</w:t>
      </w:r>
      <w:r>
        <w:t>.</w:t>
      </w:r>
    </w:p>
    <w:p w:rsidR="008901D2" w:rsidRDefault="008901D2" w:rsidP="008901D2">
      <w:r>
        <w:t xml:space="preserve">Para ello: </w:t>
      </w:r>
    </w:p>
    <w:p w:rsidR="008901D2" w:rsidRDefault="008901D2" w:rsidP="008901D2">
      <w:pPr>
        <w:pStyle w:val="Prrafodelista"/>
        <w:numPr>
          <w:ilvl w:val="0"/>
          <w:numId w:val="31"/>
        </w:numPr>
      </w:pPr>
      <w:r>
        <w:t xml:space="preserve">Se </w:t>
      </w:r>
      <w:r w:rsidR="00CA12F6">
        <w:t>identificarán los</w:t>
      </w:r>
      <w:r>
        <w:t xml:space="preserve"> parámetros de los ficheros de configuración cuyos valores cambiarán en cada entorno (apartado 4); y la periodicidad con lo que se deben ejecutar los procesos </w:t>
      </w:r>
      <w:proofErr w:type="spellStart"/>
      <w:r>
        <w:t>batch</w:t>
      </w:r>
      <w:proofErr w:type="spellEnd"/>
      <w:r>
        <w:t xml:space="preserve"> (apartado 5). </w:t>
      </w:r>
    </w:p>
    <w:p w:rsidR="008901D2" w:rsidRDefault="008901D2" w:rsidP="008901D2">
      <w:pPr>
        <w:pStyle w:val="Prrafodelista"/>
      </w:pPr>
    </w:p>
    <w:p w:rsidR="008901D2" w:rsidRDefault="008901D2" w:rsidP="008901D2">
      <w:pPr>
        <w:pStyle w:val="Prrafodelista"/>
        <w:numPr>
          <w:ilvl w:val="0"/>
          <w:numId w:val="31"/>
        </w:numPr>
      </w:pPr>
      <w:r>
        <w:t>Se indicará cómo comprobar que cada componente en ejecución se está comportando correctamente (apartado 6).</w:t>
      </w:r>
    </w:p>
    <w:p w:rsidR="008901D2" w:rsidRDefault="008901D2" w:rsidP="008901D2">
      <w:pPr>
        <w:pStyle w:val="Prrafodelista"/>
      </w:pPr>
    </w:p>
    <w:p w:rsidR="008901D2" w:rsidRDefault="008901D2" w:rsidP="008901D2">
      <w:pPr>
        <w:pStyle w:val="Prrafodelista"/>
        <w:numPr>
          <w:ilvl w:val="0"/>
          <w:numId w:val="31"/>
        </w:numPr>
      </w:pPr>
      <w:r>
        <w:t>Se establecerá como proceder en el caso de que un componente no esté funcionando adecuadamente (apartados 7 y 8)</w:t>
      </w:r>
    </w:p>
    <w:p w:rsidR="008901D2" w:rsidRDefault="008901D2" w:rsidP="008901D2">
      <w:pPr>
        <w:pStyle w:val="Prrafodelista"/>
      </w:pPr>
    </w:p>
    <w:p w:rsidR="008901D2" w:rsidRDefault="008901D2" w:rsidP="008901D2">
      <w:pPr>
        <w:pStyle w:val="Prrafodelista"/>
        <w:numPr>
          <w:ilvl w:val="0"/>
          <w:numId w:val="31"/>
        </w:numPr>
      </w:pPr>
      <w:r>
        <w:t xml:space="preserve">Se establecerá la política de </w:t>
      </w:r>
      <w:proofErr w:type="spellStart"/>
      <w:r>
        <w:t>backup</w:t>
      </w:r>
      <w:proofErr w:type="spellEnd"/>
      <w:r>
        <w:t xml:space="preserve"> para poder recuperar el estado de la aplicación en caso de error (apartado 9)</w:t>
      </w:r>
    </w:p>
    <w:p w:rsidR="00B57272" w:rsidRDefault="00B57272" w:rsidP="00B57272"/>
    <w:p w:rsidR="00302E66" w:rsidRDefault="00302E66" w:rsidP="00302E66">
      <w:pPr>
        <w:pStyle w:val="Ttulo1"/>
        <w:spacing w:before="240" w:after="240"/>
        <w:ind w:left="431" w:hanging="431"/>
      </w:pPr>
      <w:bookmarkStart w:id="5" w:name="_Toc383017478"/>
      <w:bookmarkStart w:id="6" w:name="_Toc390419745"/>
      <w:bookmarkStart w:id="7" w:name="_Toc362277919"/>
      <w:r>
        <w:t>Instrucciones de cumplimentación</w:t>
      </w:r>
      <w:bookmarkEnd w:id="5"/>
      <w:bookmarkEnd w:id="6"/>
    </w:p>
    <w:p w:rsidR="00302E66" w:rsidRDefault="00302E66" w:rsidP="00302E66">
      <w:pPr>
        <w:pStyle w:val="Normal2"/>
      </w:pPr>
      <w:r>
        <w:t>Los apartados 1, 4, 5, 6</w:t>
      </w:r>
      <w:r w:rsidR="00BC3113">
        <w:t xml:space="preserve">, </w:t>
      </w:r>
      <w:r>
        <w:t>7</w:t>
      </w:r>
      <w:r w:rsidR="00BE1AA2">
        <w:t>, 8</w:t>
      </w:r>
      <w:r w:rsidR="00BC3113">
        <w:t xml:space="preserve">y </w:t>
      </w:r>
      <w:r w:rsidR="00BE1AA2">
        <w:t>9</w:t>
      </w:r>
      <w:r>
        <w:t xml:space="preserve">serán cumplimentados por </w:t>
      </w:r>
      <w:r w:rsidR="00265E6B">
        <w:t>D</w:t>
      </w:r>
      <w:r>
        <w:t>esarrollo.</w:t>
      </w:r>
    </w:p>
    <w:p w:rsidR="00265E6B" w:rsidRDefault="00265E6B" w:rsidP="00302E66">
      <w:pPr>
        <w:pStyle w:val="Normal2"/>
      </w:pPr>
      <w:r>
        <w:t>Sistemas cumplimentará:</w:t>
      </w:r>
    </w:p>
    <w:p w:rsidR="00BE1AA2" w:rsidRDefault="00BE1AA2" w:rsidP="00265E6B">
      <w:pPr>
        <w:pStyle w:val="Normal2"/>
        <w:numPr>
          <w:ilvl w:val="0"/>
          <w:numId w:val="29"/>
        </w:numPr>
      </w:pPr>
      <w:r>
        <w:t xml:space="preserve">El campo </w:t>
      </w:r>
      <w:r w:rsidR="009C0F61">
        <w:t xml:space="preserve"> “Nombre</w:t>
      </w:r>
      <w:r w:rsidR="00D81952">
        <w:t>s de</w:t>
      </w:r>
      <w:r w:rsidR="009C0F61">
        <w:t xml:space="preserve"> servidor”</w:t>
      </w:r>
      <w:r>
        <w:t xml:space="preserve"> de  los </w:t>
      </w:r>
      <w:r w:rsidR="000F62EA">
        <w:t>apartados</w:t>
      </w:r>
      <w:r>
        <w:t xml:space="preserve"> 4, 6, 7 y 9</w:t>
      </w:r>
    </w:p>
    <w:p w:rsidR="00302E66" w:rsidRDefault="00BE1AA2" w:rsidP="00265E6B">
      <w:pPr>
        <w:pStyle w:val="Normal2"/>
        <w:numPr>
          <w:ilvl w:val="0"/>
          <w:numId w:val="29"/>
        </w:numPr>
      </w:pPr>
      <w:r>
        <w:t xml:space="preserve">El campo  </w:t>
      </w:r>
      <w:r w:rsidR="00FE49DB">
        <w:t xml:space="preserve">“Localización </w:t>
      </w:r>
      <w:proofErr w:type="spellStart"/>
      <w:r w:rsidR="00FE49DB">
        <w:t>backup</w:t>
      </w:r>
      <w:proofErr w:type="spellEnd"/>
      <w:r w:rsidR="00FE49DB">
        <w:t xml:space="preserve">” </w:t>
      </w:r>
      <w:r w:rsidR="009C0F61">
        <w:t xml:space="preserve"> del apartado </w:t>
      </w:r>
      <w:r>
        <w:t>9</w:t>
      </w:r>
      <w:r w:rsidR="009C0F61">
        <w:t xml:space="preserve">. </w:t>
      </w:r>
    </w:p>
    <w:p w:rsidR="00DA52E5" w:rsidRDefault="00265E6B" w:rsidP="00DA52E5">
      <w:pPr>
        <w:pStyle w:val="Normal2"/>
        <w:jc w:val="left"/>
        <w:sectPr w:rsidR="00DA52E5" w:rsidSect="00C96C4E">
          <w:headerReference w:type="default" r:id="rId10"/>
          <w:footerReference w:type="default" r:id="rId11"/>
          <w:headerReference w:type="first" r:id="rId12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  <w:r>
        <w:t>Así mismo, tanto Desarrollo como Sistemas pueden añadir información adicional en el apartado 1</w:t>
      </w:r>
      <w:r w:rsidR="000C1DED">
        <w:t>0</w:t>
      </w:r>
      <w:r>
        <w:t>.</w:t>
      </w:r>
      <w:bookmarkEnd w:id="7"/>
    </w:p>
    <w:p w:rsidR="00B3477B" w:rsidRDefault="00B3477B" w:rsidP="00B90029">
      <w:pPr>
        <w:pStyle w:val="Ttulo1"/>
        <w:spacing w:before="240" w:after="240"/>
        <w:ind w:left="431" w:hanging="431"/>
      </w:pPr>
      <w:bookmarkStart w:id="8" w:name="_Toc390419746"/>
      <w:r>
        <w:lastRenderedPageBreak/>
        <w:t>Ficheros de configuración</w:t>
      </w:r>
      <w:r w:rsidR="00354D60">
        <w:rPr>
          <w:rStyle w:val="Refdenotaalpie"/>
        </w:rPr>
        <w:footnoteReference w:id="1"/>
      </w:r>
      <w:bookmarkEnd w:id="8"/>
    </w:p>
    <w:p w:rsidR="00B3477B" w:rsidRDefault="00B3477B" w:rsidP="00B3477B">
      <w:pPr>
        <w:pStyle w:val="Ttulo2"/>
      </w:pPr>
      <w:bookmarkStart w:id="9" w:name="_Toc390419747"/>
      <w:r>
        <w:t>Identificación de ficheros</w:t>
      </w:r>
      <w:bookmarkEnd w:id="9"/>
    </w:p>
    <w:p w:rsidR="00B3477B" w:rsidRPr="00B3477B" w:rsidRDefault="00B3477B" w:rsidP="00B3477B"/>
    <w:tbl>
      <w:tblPr>
        <w:tblW w:w="1443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1"/>
        <w:gridCol w:w="1805"/>
        <w:gridCol w:w="1804"/>
        <w:gridCol w:w="4924"/>
        <w:gridCol w:w="3912"/>
      </w:tblGrid>
      <w:tr w:rsidR="007D66C2" w:rsidRPr="00E07BA0" w:rsidTr="007D66C2">
        <w:trPr>
          <w:trHeight w:val="498"/>
        </w:trPr>
        <w:tc>
          <w:tcPr>
            <w:tcW w:w="1991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:rsidR="007D66C2" w:rsidRDefault="007D66C2" w:rsidP="00B3477B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Nombre fichero</w:t>
            </w:r>
          </w:p>
        </w:tc>
        <w:tc>
          <w:tcPr>
            <w:tcW w:w="1805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:rsidR="007D66C2" w:rsidRPr="00E07BA0" w:rsidRDefault="007D66C2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Tipo servidor despliegue</w:t>
            </w:r>
          </w:p>
        </w:tc>
        <w:tc>
          <w:tcPr>
            <w:tcW w:w="1804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365F91" w:themeFill="accent1" w:themeFillShade="BF"/>
            <w:vAlign w:val="center"/>
          </w:tcPr>
          <w:p w:rsidR="007D66C2" w:rsidRDefault="007D66C2" w:rsidP="005C535C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Nombres de servidor</w:t>
            </w:r>
          </w:p>
        </w:tc>
        <w:tc>
          <w:tcPr>
            <w:tcW w:w="4924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7D66C2" w:rsidRDefault="007D66C2" w:rsidP="008901D2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Ruta</w:t>
            </w:r>
          </w:p>
        </w:tc>
        <w:tc>
          <w:tcPr>
            <w:tcW w:w="3912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7D66C2" w:rsidRDefault="007D66C2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Propósito</w:t>
            </w:r>
          </w:p>
        </w:tc>
      </w:tr>
      <w:tr w:rsidR="007D66C2" w:rsidRPr="00601DFC" w:rsidTr="007D66C2">
        <w:trPr>
          <w:trHeight w:val="498"/>
        </w:trPr>
        <w:tc>
          <w:tcPr>
            <w:tcW w:w="1991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7A1D4D" w:rsidRDefault="005F63D1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staticMonitoriza</w:t>
            </w:r>
            <w:r w:rsidR="00956D4E">
              <w:rPr>
                <w:rFonts w:ascii="Calibri" w:eastAsia="Times New Roman" w:hAnsi="Calibri" w:cs="Calibri"/>
                <w:lang w:eastAsia="es-ES"/>
              </w:rPr>
              <w:t>Config</w:t>
            </w:r>
            <w:r>
              <w:rPr>
                <w:rFonts w:ascii="Calibri" w:eastAsia="Times New Roman" w:hAnsi="Calibri" w:cs="Calibri"/>
                <w:lang w:eastAsia="es-ES"/>
              </w:rPr>
              <w:t>.properties</w:t>
            </w:r>
          </w:p>
        </w:tc>
        <w:tc>
          <w:tcPr>
            <w:tcW w:w="1805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7A1D4D" w:rsidRDefault="005F63D1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7A1D4D" w:rsidRDefault="007D66C2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4924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2C2B45" w:rsidRDefault="00AD63ED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$CATALINA_HOME\conf</w:t>
            </w:r>
          </w:p>
        </w:tc>
        <w:tc>
          <w:tcPr>
            <w:tcW w:w="3912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601DFC" w:rsidRDefault="005F63D1" w:rsidP="002C2B45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Fichero de configuración general de Monitoriz@</w:t>
            </w:r>
            <w:r w:rsidR="00202D33">
              <w:rPr>
                <w:rFonts w:ascii="Calibri" w:eastAsia="Times New Roman" w:hAnsi="Calibri" w:cs="Calibri"/>
                <w:lang w:eastAsia="es-ES"/>
              </w:rPr>
              <w:t>.</w:t>
            </w:r>
          </w:p>
        </w:tc>
      </w:tr>
      <w:tr w:rsidR="007A1814" w:rsidRPr="00601DFC" w:rsidTr="007D66C2">
        <w:trPr>
          <w:trHeight w:val="498"/>
        </w:trPr>
        <w:tc>
          <w:tcPr>
            <w:tcW w:w="1991" w:type="dxa"/>
            <w:vAlign w:val="center"/>
          </w:tcPr>
          <w:p w:rsidR="007A1814" w:rsidRPr="00C14B09" w:rsidRDefault="008E41CD" w:rsidP="008E41C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application.properties</w:t>
            </w:r>
            <w:proofErr w:type="spellEnd"/>
          </w:p>
        </w:tc>
        <w:tc>
          <w:tcPr>
            <w:tcW w:w="1805" w:type="dxa"/>
            <w:vAlign w:val="center"/>
          </w:tcPr>
          <w:p w:rsidR="007A1814" w:rsidRPr="007A1D4D" w:rsidRDefault="008E41CD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vAlign w:val="center"/>
          </w:tcPr>
          <w:p w:rsidR="007A1814" w:rsidRPr="007A1D4D" w:rsidRDefault="007A1814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4924" w:type="dxa"/>
            <w:vAlign w:val="center"/>
          </w:tcPr>
          <w:p w:rsidR="007A1814" w:rsidRPr="007A1814" w:rsidRDefault="008E41CD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$CATALINA_HOME\</w:t>
            </w:r>
            <w:proofErr w:type="spellStart"/>
            <w:r>
              <w:rPr>
                <w:rFonts w:ascii="Calibri" w:eastAsia="Times New Roman" w:hAnsi="Calibri" w:cs="Calibri"/>
                <w:lang w:val="en-US" w:eastAsia="es-ES"/>
              </w:rPr>
              <w:t>conf</w:t>
            </w:r>
            <w:proofErr w:type="spellEnd"/>
          </w:p>
        </w:tc>
        <w:tc>
          <w:tcPr>
            <w:tcW w:w="3912" w:type="dxa"/>
            <w:vAlign w:val="center"/>
          </w:tcPr>
          <w:p w:rsidR="007A1814" w:rsidRPr="007A1814" w:rsidRDefault="008E41CD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Fichero de configuración Spring.</w:t>
            </w:r>
          </w:p>
        </w:tc>
      </w:tr>
      <w:tr w:rsidR="00CB357D" w:rsidRPr="00601DFC" w:rsidTr="007D66C2">
        <w:trPr>
          <w:trHeight w:val="498"/>
        </w:trPr>
        <w:tc>
          <w:tcPr>
            <w:tcW w:w="1991" w:type="dxa"/>
            <w:vAlign w:val="center"/>
          </w:tcPr>
          <w:p w:rsidR="00CB357D" w:rsidRDefault="00B70483" w:rsidP="008E41C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B70483">
              <w:rPr>
                <w:rFonts w:ascii="Calibri" w:eastAsia="Times New Roman" w:hAnsi="Calibri" w:cs="Calibri"/>
                <w:lang w:eastAsia="es-ES"/>
              </w:rPr>
              <w:t>encryptionConf.xml</w:t>
            </w:r>
          </w:p>
        </w:tc>
        <w:tc>
          <w:tcPr>
            <w:tcW w:w="1805" w:type="dxa"/>
            <w:vAlign w:val="center"/>
          </w:tcPr>
          <w:p w:rsidR="00CB357D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vAlign w:val="center"/>
          </w:tcPr>
          <w:p w:rsidR="00CB357D" w:rsidRPr="007A1D4D" w:rsidRDefault="00CB357D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4924" w:type="dxa"/>
            <w:vAlign w:val="center"/>
          </w:tcPr>
          <w:p w:rsidR="00CB357D" w:rsidRDefault="00CB357D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$CLAVE_CONFIG</w:t>
            </w:r>
          </w:p>
        </w:tc>
        <w:tc>
          <w:tcPr>
            <w:tcW w:w="3912" w:type="dxa"/>
            <w:vAlign w:val="center"/>
          </w:tcPr>
          <w:p w:rsidR="00CB357D" w:rsidRDefault="00CB357D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Fichero</w:t>
            </w:r>
            <w:r w:rsidR="00B70483">
              <w:rPr>
                <w:rFonts w:ascii="Calibri" w:eastAsia="Times New Roman" w:hAnsi="Calibri" w:cs="Calibri"/>
                <w:lang w:eastAsia="es-ES"/>
              </w:rPr>
              <w:t xml:space="preserve"> de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="00B70483">
              <w:rPr>
                <w:rFonts w:ascii="Calibri" w:eastAsia="Times New Roman" w:hAnsi="Calibri" w:cs="Calibri"/>
                <w:lang w:eastAsia="es-ES"/>
              </w:rPr>
              <w:t xml:space="preserve">configuración </w:t>
            </w:r>
            <w:r w:rsidR="00202D33">
              <w:rPr>
                <w:rFonts w:ascii="Calibri" w:eastAsia="Times New Roman" w:hAnsi="Calibri" w:cs="Calibri"/>
                <w:lang w:eastAsia="es-ES"/>
              </w:rPr>
              <w:t xml:space="preserve">de las peticiones generadas con </w:t>
            </w:r>
            <w:r w:rsidR="00B70483">
              <w:rPr>
                <w:rFonts w:ascii="Calibri" w:eastAsia="Times New Roman" w:hAnsi="Calibri" w:cs="Calibri"/>
                <w:lang w:eastAsia="es-ES"/>
              </w:rPr>
              <w:t>SAML</w:t>
            </w:r>
            <w:r w:rsidR="00202D33">
              <w:rPr>
                <w:rFonts w:ascii="Calibri" w:eastAsia="Times New Roman" w:hAnsi="Calibri" w:cs="Calibri"/>
                <w:lang w:eastAsia="es-ES"/>
              </w:rPr>
              <w:t>.</w:t>
            </w:r>
          </w:p>
        </w:tc>
      </w:tr>
      <w:tr w:rsidR="00B70483" w:rsidRPr="00601DFC" w:rsidTr="007D66C2">
        <w:trPr>
          <w:trHeight w:val="498"/>
        </w:trPr>
        <w:tc>
          <w:tcPr>
            <w:tcW w:w="1991" w:type="dxa"/>
            <w:vAlign w:val="center"/>
          </w:tcPr>
          <w:p w:rsidR="00B70483" w:rsidRPr="00B70483" w:rsidRDefault="00B70483" w:rsidP="008E41C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B70483">
              <w:rPr>
                <w:rFonts w:ascii="Calibri" w:eastAsia="Times New Roman" w:hAnsi="Calibri" w:cs="Calibri"/>
                <w:lang w:eastAsia="es-ES"/>
              </w:rPr>
              <w:t>EncryptModule_Monitoriza.xml</w:t>
            </w:r>
          </w:p>
        </w:tc>
        <w:tc>
          <w:tcPr>
            <w:tcW w:w="1805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vAlign w:val="center"/>
          </w:tcPr>
          <w:p w:rsidR="00B70483" w:rsidRPr="007A1D4D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4924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$CLAVE_CONFIG</w:t>
            </w:r>
          </w:p>
        </w:tc>
        <w:tc>
          <w:tcPr>
            <w:tcW w:w="3912" w:type="dxa"/>
            <w:vAlign w:val="center"/>
          </w:tcPr>
          <w:p w:rsidR="00B70483" w:rsidRDefault="00202D3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Fichero de configuración de las peticiones generadas con SAML.</w:t>
            </w:r>
          </w:p>
        </w:tc>
      </w:tr>
      <w:tr w:rsidR="00B70483" w:rsidRPr="00601DFC" w:rsidTr="007D66C2">
        <w:trPr>
          <w:trHeight w:val="498"/>
        </w:trPr>
        <w:tc>
          <w:tcPr>
            <w:tcW w:w="1991" w:type="dxa"/>
            <w:vAlign w:val="center"/>
          </w:tcPr>
          <w:p w:rsidR="00B70483" w:rsidRPr="00B70483" w:rsidRDefault="00B70483" w:rsidP="008E41C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B70483">
              <w:rPr>
                <w:rFonts w:ascii="Calibri" w:eastAsia="Times New Roman" w:hAnsi="Calibri" w:cs="Calibri"/>
                <w:lang w:eastAsia="es-ES"/>
              </w:rPr>
              <w:t>KeyStore.jks</w:t>
            </w:r>
            <w:proofErr w:type="spellEnd"/>
          </w:p>
        </w:tc>
        <w:tc>
          <w:tcPr>
            <w:tcW w:w="1805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vAlign w:val="center"/>
          </w:tcPr>
          <w:p w:rsidR="00B70483" w:rsidRPr="007A1D4D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4924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$CLAVE_CONFIG</w:t>
            </w:r>
          </w:p>
        </w:tc>
        <w:tc>
          <w:tcPr>
            <w:tcW w:w="3912" w:type="dxa"/>
            <w:vAlign w:val="center"/>
          </w:tcPr>
          <w:p w:rsidR="00B70483" w:rsidRDefault="00202D33" w:rsidP="00B7048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Almacen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de certificados de confianza utilizados para la generación de SAML.</w:t>
            </w:r>
          </w:p>
        </w:tc>
      </w:tr>
      <w:tr w:rsidR="00B70483" w:rsidRPr="00601DFC" w:rsidTr="007D66C2">
        <w:trPr>
          <w:trHeight w:val="498"/>
        </w:trPr>
        <w:tc>
          <w:tcPr>
            <w:tcW w:w="1991" w:type="dxa"/>
            <w:vAlign w:val="center"/>
          </w:tcPr>
          <w:p w:rsidR="00B70483" w:rsidRPr="00B70483" w:rsidRDefault="00B70483" w:rsidP="008E41C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B70483">
              <w:rPr>
                <w:rFonts w:ascii="Calibri" w:eastAsia="Times New Roman" w:hAnsi="Calibri" w:cs="Calibri"/>
                <w:lang w:eastAsia="es-ES"/>
              </w:rPr>
              <w:t>MonitorizaSamlEngine.xml</w:t>
            </w:r>
          </w:p>
        </w:tc>
        <w:tc>
          <w:tcPr>
            <w:tcW w:w="1805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vAlign w:val="center"/>
          </w:tcPr>
          <w:p w:rsidR="00B70483" w:rsidRPr="007A1D4D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4924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$CLAVE_CONFIG</w:t>
            </w:r>
          </w:p>
        </w:tc>
        <w:tc>
          <w:tcPr>
            <w:tcW w:w="3912" w:type="dxa"/>
            <w:vAlign w:val="center"/>
          </w:tcPr>
          <w:p w:rsidR="00B70483" w:rsidRDefault="00202D3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Fichero de configuración de las peticiones generadas con SAML.</w:t>
            </w:r>
          </w:p>
        </w:tc>
      </w:tr>
      <w:tr w:rsidR="00B70483" w:rsidRPr="00601DFC" w:rsidTr="007D66C2">
        <w:trPr>
          <w:trHeight w:val="498"/>
        </w:trPr>
        <w:tc>
          <w:tcPr>
            <w:tcW w:w="1991" w:type="dxa"/>
            <w:vAlign w:val="center"/>
          </w:tcPr>
          <w:p w:rsidR="00B70483" w:rsidRPr="00B70483" w:rsidRDefault="00B70483" w:rsidP="008E41C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B70483">
              <w:rPr>
                <w:rFonts w:ascii="Calibri" w:eastAsia="Times New Roman" w:hAnsi="Calibri" w:cs="Calibri"/>
                <w:lang w:eastAsia="es-ES"/>
              </w:rPr>
              <w:t>SamlEngine_Monitoriza.xml</w:t>
            </w:r>
          </w:p>
        </w:tc>
        <w:tc>
          <w:tcPr>
            <w:tcW w:w="1805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vAlign w:val="center"/>
          </w:tcPr>
          <w:p w:rsidR="00B70483" w:rsidRPr="007A1D4D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4924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$CLAVE_CONFIG</w:t>
            </w:r>
          </w:p>
        </w:tc>
        <w:tc>
          <w:tcPr>
            <w:tcW w:w="3912" w:type="dxa"/>
            <w:vAlign w:val="center"/>
          </w:tcPr>
          <w:p w:rsidR="00B70483" w:rsidRDefault="00202D3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Fichero de configuración de las peticiones generadas con SAML.</w:t>
            </w:r>
          </w:p>
        </w:tc>
      </w:tr>
      <w:tr w:rsidR="00B70483" w:rsidRPr="00202D33" w:rsidTr="007D66C2">
        <w:trPr>
          <w:trHeight w:val="498"/>
        </w:trPr>
        <w:tc>
          <w:tcPr>
            <w:tcW w:w="1991" w:type="dxa"/>
            <w:vAlign w:val="center"/>
          </w:tcPr>
          <w:p w:rsidR="00B70483" w:rsidRPr="00B70483" w:rsidRDefault="00B70483" w:rsidP="008E41CD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 w:rsidRPr="00B70483">
              <w:rPr>
                <w:rFonts w:ascii="Calibri" w:eastAsia="Times New Roman" w:hAnsi="Calibri" w:cs="Calibri"/>
                <w:lang w:val="en-US" w:eastAsia="es-ES"/>
              </w:rPr>
              <w:t>saml-engine-additional-attributes.xml</w:t>
            </w:r>
          </w:p>
        </w:tc>
        <w:tc>
          <w:tcPr>
            <w:tcW w:w="1805" w:type="dxa"/>
            <w:vAlign w:val="center"/>
          </w:tcPr>
          <w:p w:rsidR="00B70483" w:rsidRP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vAlign w:val="center"/>
          </w:tcPr>
          <w:p w:rsidR="00B70483" w:rsidRP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</w:p>
        </w:tc>
        <w:tc>
          <w:tcPr>
            <w:tcW w:w="4924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$CLAVE_CONFIG</w:t>
            </w:r>
          </w:p>
        </w:tc>
        <w:tc>
          <w:tcPr>
            <w:tcW w:w="3912" w:type="dxa"/>
            <w:vAlign w:val="center"/>
          </w:tcPr>
          <w:p w:rsidR="00B70483" w:rsidRPr="00202D33" w:rsidRDefault="00202D3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Fichero de configuración de las peticiones generadas con SAML.</w:t>
            </w:r>
          </w:p>
        </w:tc>
      </w:tr>
      <w:tr w:rsidR="00B70483" w:rsidRPr="00202D33" w:rsidTr="007D66C2">
        <w:trPr>
          <w:trHeight w:val="498"/>
        </w:trPr>
        <w:tc>
          <w:tcPr>
            <w:tcW w:w="1991" w:type="dxa"/>
            <w:vAlign w:val="center"/>
          </w:tcPr>
          <w:p w:rsidR="00B70483" w:rsidRPr="00B70483" w:rsidRDefault="00B70483" w:rsidP="008E41CD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 w:rsidRPr="00B70483">
              <w:rPr>
                <w:rFonts w:ascii="Calibri" w:eastAsia="Times New Roman" w:hAnsi="Calibri" w:cs="Calibri"/>
                <w:lang w:val="en-US" w:eastAsia="es-ES"/>
              </w:rPr>
              <w:lastRenderedPageBreak/>
              <w:t>saml-engine-eidas-attributes.xml</w:t>
            </w:r>
          </w:p>
        </w:tc>
        <w:tc>
          <w:tcPr>
            <w:tcW w:w="1805" w:type="dxa"/>
            <w:vAlign w:val="center"/>
          </w:tcPr>
          <w:p w:rsidR="00B70483" w:rsidRP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vAlign w:val="center"/>
          </w:tcPr>
          <w:p w:rsidR="00B70483" w:rsidRP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</w:p>
        </w:tc>
        <w:tc>
          <w:tcPr>
            <w:tcW w:w="4924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$CLAVE_CONFIG</w:t>
            </w:r>
          </w:p>
        </w:tc>
        <w:tc>
          <w:tcPr>
            <w:tcW w:w="3912" w:type="dxa"/>
            <w:vAlign w:val="center"/>
          </w:tcPr>
          <w:p w:rsidR="00B70483" w:rsidRPr="00202D33" w:rsidRDefault="00202D3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Fichero de configuración de las peticiones generadas con SAML.</w:t>
            </w:r>
          </w:p>
        </w:tc>
      </w:tr>
      <w:tr w:rsidR="00B70483" w:rsidRPr="00202D33" w:rsidTr="007D66C2">
        <w:trPr>
          <w:trHeight w:val="498"/>
        </w:trPr>
        <w:tc>
          <w:tcPr>
            <w:tcW w:w="1991" w:type="dxa"/>
            <w:vAlign w:val="center"/>
          </w:tcPr>
          <w:p w:rsidR="00B70483" w:rsidRPr="00B70483" w:rsidRDefault="00B70483" w:rsidP="008E41CD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 w:rsidRPr="00B70483">
              <w:rPr>
                <w:rFonts w:ascii="Calibri" w:eastAsia="Times New Roman" w:hAnsi="Calibri" w:cs="Calibri"/>
                <w:lang w:val="en-US" w:eastAsia="es-ES"/>
              </w:rPr>
              <w:t>securityConf.xml</w:t>
            </w:r>
          </w:p>
        </w:tc>
        <w:tc>
          <w:tcPr>
            <w:tcW w:w="1805" w:type="dxa"/>
            <w:vAlign w:val="center"/>
          </w:tcPr>
          <w:p w:rsidR="00B70483" w:rsidRP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vAlign w:val="center"/>
          </w:tcPr>
          <w:p w:rsidR="00B70483" w:rsidRP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</w:p>
        </w:tc>
        <w:tc>
          <w:tcPr>
            <w:tcW w:w="4924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$CLAVE_CONFIG</w:t>
            </w:r>
          </w:p>
        </w:tc>
        <w:tc>
          <w:tcPr>
            <w:tcW w:w="3912" w:type="dxa"/>
            <w:vAlign w:val="center"/>
          </w:tcPr>
          <w:p w:rsidR="00B70483" w:rsidRPr="00202D33" w:rsidRDefault="00202D3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Fichero de configuración de las peticiones generadas con SAML.</w:t>
            </w:r>
          </w:p>
        </w:tc>
      </w:tr>
      <w:tr w:rsidR="00B70483" w:rsidRPr="00202D33" w:rsidTr="007D66C2">
        <w:trPr>
          <w:trHeight w:val="498"/>
        </w:trPr>
        <w:tc>
          <w:tcPr>
            <w:tcW w:w="1991" w:type="dxa"/>
            <w:vAlign w:val="center"/>
          </w:tcPr>
          <w:p w:rsidR="00B70483" w:rsidRPr="00B70483" w:rsidRDefault="00B70483" w:rsidP="008E41CD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 w:rsidRPr="00B70483">
              <w:rPr>
                <w:rFonts w:ascii="Calibri" w:eastAsia="Times New Roman" w:hAnsi="Calibri" w:cs="Calibri"/>
                <w:lang w:val="en-US" w:eastAsia="es-ES"/>
              </w:rPr>
              <w:t>SignModule_Monitoriza.xml</w:t>
            </w:r>
          </w:p>
        </w:tc>
        <w:tc>
          <w:tcPr>
            <w:tcW w:w="1805" w:type="dxa"/>
            <w:vAlign w:val="center"/>
          </w:tcPr>
          <w:p w:rsidR="00B70483" w:rsidRP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804" w:type="dxa"/>
            <w:vAlign w:val="center"/>
          </w:tcPr>
          <w:p w:rsidR="00B70483" w:rsidRP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</w:p>
        </w:tc>
        <w:tc>
          <w:tcPr>
            <w:tcW w:w="4924" w:type="dxa"/>
            <w:vAlign w:val="center"/>
          </w:tcPr>
          <w:p w:rsidR="00B70483" w:rsidRDefault="00B70483" w:rsidP="007A1814">
            <w:pPr>
              <w:spacing w:before="0" w:after="0"/>
              <w:jc w:val="left"/>
              <w:rPr>
                <w:rFonts w:ascii="Calibri" w:eastAsia="Times New Roman" w:hAnsi="Calibri" w:cs="Calibri"/>
                <w:lang w:val="en-US"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$CLAVE_CONFIG</w:t>
            </w:r>
          </w:p>
        </w:tc>
        <w:tc>
          <w:tcPr>
            <w:tcW w:w="3912" w:type="dxa"/>
            <w:vAlign w:val="center"/>
          </w:tcPr>
          <w:p w:rsidR="00B70483" w:rsidRPr="00202D33" w:rsidRDefault="00202D33" w:rsidP="00202D3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Fichero de configuración </w:t>
            </w:r>
            <w:r>
              <w:rPr>
                <w:rFonts w:ascii="Calibri" w:eastAsia="Times New Roman" w:hAnsi="Calibri" w:cs="Calibri"/>
                <w:lang w:eastAsia="es-ES"/>
              </w:rPr>
              <w:t>para el acceso del almacén de confianza.</w:t>
            </w:r>
          </w:p>
        </w:tc>
      </w:tr>
    </w:tbl>
    <w:p w:rsidR="00220386" w:rsidRDefault="00220386" w:rsidP="00220386">
      <w:pPr>
        <w:rPr>
          <w:rStyle w:val="nfasis"/>
        </w:rPr>
      </w:pPr>
      <w:r w:rsidRPr="002C12EC">
        <w:rPr>
          <w:rStyle w:val="nfasis"/>
          <w:u w:val="single"/>
        </w:rPr>
        <w:t>Notas</w:t>
      </w:r>
      <w:r>
        <w:rPr>
          <w:rStyle w:val="nfasis"/>
        </w:rPr>
        <w:t>:</w:t>
      </w:r>
    </w:p>
    <w:p w:rsidR="00220386" w:rsidRDefault="00220386" w:rsidP="00220386">
      <w:pPr>
        <w:rPr>
          <w:rStyle w:val="nfasis"/>
        </w:rPr>
      </w:pPr>
      <w:r>
        <w:rPr>
          <w:rStyle w:val="nfasis"/>
        </w:rPr>
        <w:t>Nombre fichero: nombre concreto.</w:t>
      </w:r>
    </w:p>
    <w:p w:rsidR="00220386" w:rsidRPr="00C907C6" w:rsidRDefault="008901D2" w:rsidP="00220386">
      <w:pPr>
        <w:rPr>
          <w:rStyle w:val="nfasis"/>
        </w:rPr>
      </w:pPr>
      <w:r>
        <w:rPr>
          <w:rStyle w:val="nfasis"/>
        </w:rPr>
        <w:t>Tipo s</w:t>
      </w:r>
      <w:r w:rsidR="00220386">
        <w:rPr>
          <w:rStyle w:val="nfasis"/>
        </w:rPr>
        <w:t>ervidor despliegue: donde reside el fichero</w:t>
      </w:r>
      <w:r w:rsidR="00F36267">
        <w:rPr>
          <w:rStyle w:val="nfasis"/>
        </w:rPr>
        <w:t>.</w:t>
      </w:r>
      <w:r w:rsidR="00220386">
        <w:rPr>
          <w:rStyle w:val="nfasis"/>
        </w:rPr>
        <w:t xml:space="preserve"> Web, Aplicaciones, Base de datos, Gestor documental, Gestor de contenidos,  Reports…</w:t>
      </w:r>
    </w:p>
    <w:p w:rsidR="00220386" w:rsidRDefault="00DB02EC" w:rsidP="00220386">
      <w:pPr>
        <w:rPr>
          <w:rStyle w:val="nfasis"/>
        </w:rPr>
      </w:pPr>
      <w:r>
        <w:rPr>
          <w:rStyle w:val="nfasis"/>
        </w:rPr>
        <w:t>Nombre servidor</w:t>
      </w:r>
      <w:r w:rsidR="00220386">
        <w:rPr>
          <w:rStyle w:val="nfasis"/>
        </w:rPr>
        <w:t xml:space="preserve">: </w:t>
      </w:r>
      <w:r w:rsidR="005C535C">
        <w:rPr>
          <w:rStyle w:val="nfasis"/>
        </w:rPr>
        <w:t>p</w:t>
      </w:r>
      <w:r w:rsidR="00220386">
        <w:rPr>
          <w:rStyle w:val="nfasis"/>
        </w:rPr>
        <w:t>roporcionado por Sistemas.</w:t>
      </w:r>
    </w:p>
    <w:p w:rsidR="00220386" w:rsidRDefault="00220386" w:rsidP="00220386">
      <w:pPr>
        <w:rPr>
          <w:rStyle w:val="nfasis"/>
        </w:rPr>
      </w:pPr>
      <w:r>
        <w:rPr>
          <w:rStyle w:val="nfasis"/>
        </w:rPr>
        <w:t>Ruta: donde se ubica el fichero.</w:t>
      </w:r>
    </w:p>
    <w:p w:rsidR="00220386" w:rsidRPr="00CA5055" w:rsidRDefault="00220386" w:rsidP="007D66C2">
      <w:pPr>
        <w:rPr>
          <w:rStyle w:val="nfasis"/>
        </w:rPr>
      </w:pPr>
      <w:r>
        <w:rPr>
          <w:rStyle w:val="nfasis"/>
        </w:rPr>
        <w:t>Propósito: qué tipo de configuraciones se particularizan c</w:t>
      </w:r>
      <w:r w:rsidR="007D66C2">
        <w:rPr>
          <w:rStyle w:val="nfasis"/>
        </w:rPr>
        <w:t>on las variables de ese fichero</w:t>
      </w:r>
      <w:r w:rsidRPr="00CA5055">
        <w:rPr>
          <w:rStyle w:val="nfasis"/>
        </w:rPr>
        <w:t>.</w:t>
      </w:r>
    </w:p>
    <w:p w:rsidR="00B3477B" w:rsidRDefault="00B3477B"/>
    <w:p w:rsidR="00220386" w:rsidRDefault="00220386"/>
    <w:p w:rsidR="00B3477B" w:rsidRDefault="00B3477B" w:rsidP="00B3477B">
      <w:pPr>
        <w:pStyle w:val="Ttulo2"/>
      </w:pPr>
      <w:bookmarkStart w:id="10" w:name="_Toc390419748"/>
      <w:r>
        <w:t>Variables dependientes del entorno</w:t>
      </w:r>
      <w:bookmarkEnd w:id="10"/>
    </w:p>
    <w:p w:rsidR="00B3477B" w:rsidRPr="00B3477B" w:rsidRDefault="00B3477B" w:rsidP="00B3477B">
      <w:pPr>
        <w:pStyle w:val="Normal2"/>
      </w:pPr>
    </w:p>
    <w:tbl>
      <w:tblPr>
        <w:tblW w:w="14027" w:type="dxa"/>
        <w:tblInd w:w="472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4"/>
        <w:gridCol w:w="3685"/>
        <w:gridCol w:w="7058"/>
      </w:tblGrid>
      <w:tr w:rsidR="002C743F" w:rsidRPr="00E07BA0" w:rsidTr="00DB02EC">
        <w:trPr>
          <w:trHeight w:val="465"/>
        </w:trPr>
        <w:tc>
          <w:tcPr>
            <w:tcW w:w="3284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:rsidR="002C743F" w:rsidRDefault="002C743F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Nombre fichero</w:t>
            </w:r>
          </w:p>
        </w:tc>
        <w:tc>
          <w:tcPr>
            <w:tcW w:w="3685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2C743F" w:rsidRDefault="002C743F" w:rsidP="00B3477B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variable (clave)</w:t>
            </w:r>
          </w:p>
        </w:tc>
        <w:tc>
          <w:tcPr>
            <w:tcW w:w="7058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2C743F" w:rsidRDefault="002C743F" w:rsidP="00B3477B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Propósito</w:t>
            </w:r>
          </w:p>
        </w:tc>
      </w:tr>
      <w:tr w:rsidR="00B02DA0" w:rsidRPr="002C12EC" w:rsidTr="00DB02EC">
        <w:trPr>
          <w:trHeight w:val="465"/>
        </w:trPr>
        <w:tc>
          <w:tcPr>
            <w:tcW w:w="3284" w:type="dxa"/>
          </w:tcPr>
          <w:p w:rsidR="00B02DA0" w:rsidRDefault="00B02DA0" w:rsidP="00B02DA0">
            <w:proofErr w:type="spellStart"/>
            <w:r w:rsidRPr="00EF7364">
              <w:rPr>
                <w:rFonts w:ascii="Calibri" w:eastAsia="Times New Roman" w:hAnsi="Calibri" w:cs="Calibri"/>
                <w:lang w:eastAsia="es-ES"/>
              </w:rPr>
              <w:t>staticMonitorizaConfig.properties</w:t>
            </w:r>
            <w:proofErr w:type="spellEnd"/>
          </w:p>
        </w:tc>
        <w:tc>
          <w:tcPr>
            <w:tcW w:w="3685" w:type="dxa"/>
            <w:vAlign w:val="center"/>
          </w:tcPr>
          <w:p w:rsidR="00B02DA0" w:rsidRPr="00C50006" w:rsidRDefault="00B02DA0" w:rsidP="00B02DA0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956D4E">
              <w:rPr>
                <w:rFonts w:ascii="Calibri" w:eastAsia="Times New Roman" w:hAnsi="Calibri" w:cs="Calibri"/>
                <w:lang w:eastAsia="es-ES"/>
              </w:rPr>
              <w:t>directories.request.root.path</w:t>
            </w:r>
          </w:p>
        </w:tc>
        <w:tc>
          <w:tcPr>
            <w:tcW w:w="7058" w:type="dxa"/>
            <w:vAlign w:val="center"/>
          </w:tcPr>
          <w:p w:rsidR="00B02DA0" w:rsidRPr="00C50006" w:rsidRDefault="00B02DA0" w:rsidP="00B02DA0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Ruta al directorio raíz que contiene la lista de carpetas de servicios que contiene las peticiones.</w:t>
            </w:r>
          </w:p>
        </w:tc>
      </w:tr>
      <w:tr w:rsidR="00741E26" w:rsidRPr="002C12EC" w:rsidTr="00DB02EC">
        <w:trPr>
          <w:trHeight w:val="465"/>
        </w:trPr>
        <w:tc>
          <w:tcPr>
            <w:tcW w:w="3284" w:type="dxa"/>
          </w:tcPr>
          <w:p w:rsidR="00741E26" w:rsidRPr="00EF7364" w:rsidRDefault="00741E26" w:rsidP="00B02DA0">
            <w:pPr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EF7364">
              <w:rPr>
                <w:rFonts w:ascii="Calibri" w:eastAsia="Times New Roman" w:hAnsi="Calibri" w:cs="Calibri"/>
                <w:lang w:eastAsia="es-ES"/>
              </w:rPr>
              <w:t>staticMonitorizaConfig.properties</w:t>
            </w:r>
            <w:proofErr w:type="spellEnd"/>
          </w:p>
        </w:tc>
        <w:tc>
          <w:tcPr>
            <w:tcW w:w="3685" w:type="dxa"/>
            <w:vAlign w:val="center"/>
          </w:tcPr>
          <w:p w:rsidR="00741E26" w:rsidRPr="00956D4E" w:rsidRDefault="00741E26" w:rsidP="00B02DA0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741E26">
              <w:rPr>
                <w:rFonts w:ascii="Calibri" w:eastAsia="Times New Roman" w:hAnsi="Calibri" w:cs="Calibri"/>
                <w:lang w:eastAsia="es-ES"/>
              </w:rPr>
              <w:t>monitoriza.vip.status.servlet</w:t>
            </w:r>
            <w:proofErr w:type="spellEnd"/>
          </w:p>
        </w:tc>
        <w:tc>
          <w:tcPr>
            <w:tcW w:w="7058" w:type="dxa"/>
            <w:vAlign w:val="center"/>
          </w:tcPr>
          <w:p w:rsidR="00741E26" w:rsidRDefault="00741E26" w:rsidP="00B02DA0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741E26">
              <w:rPr>
                <w:rFonts w:ascii="Calibri" w:eastAsia="Times New Roman" w:hAnsi="Calibri" w:cs="Calibri"/>
                <w:lang w:eastAsia="es-ES"/>
              </w:rPr>
              <w:t xml:space="preserve">Dirección del </w:t>
            </w:r>
            <w:proofErr w:type="spellStart"/>
            <w:r w:rsidRPr="00741E26">
              <w:rPr>
                <w:rFonts w:ascii="Calibri" w:eastAsia="Times New Roman" w:hAnsi="Calibri" w:cs="Calibri"/>
                <w:lang w:eastAsia="es-ES"/>
              </w:rPr>
              <w:t>servlet</w:t>
            </w:r>
            <w:proofErr w:type="spellEnd"/>
            <w:r w:rsidRPr="00741E26">
              <w:rPr>
                <w:rFonts w:ascii="Calibri" w:eastAsia="Times New Roman" w:hAnsi="Calibri" w:cs="Calibri"/>
                <w:lang w:eastAsia="es-ES"/>
              </w:rPr>
              <w:t xml:space="preserve"> de estados VIP de monitoriza para obtener resultados en formato JSON</w:t>
            </w:r>
            <w:r>
              <w:rPr>
                <w:rFonts w:ascii="Calibri" w:eastAsia="Times New Roman" w:hAnsi="Calibri" w:cs="Calibri"/>
                <w:lang w:eastAsia="es-ES"/>
              </w:rPr>
              <w:t>.</w:t>
            </w:r>
          </w:p>
        </w:tc>
      </w:tr>
      <w:tr w:rsidR="00741E26" w:rsidRPr="002C12EC" w:rsidTr="00DB02EC">
        <w:trPr>
          <w:trHeight w:val="465"/>
        </w:trPr>
        <w:tc>
          <w:tcPr>
            <w:tcW w:w="3284" w:type="dxa"/>
          </w:tcPr>
          <w:p w:rsidR="00741E26" w:rsidRPr="00EF7364" w:rsidRDefault="00741E26" w:rsidP="00741E26">
            <w:pPr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EF7364">
              <w:rPr>
                <w:rFonts w:ascii="Calibri" w:eastAsia="Times New Roman" w:hAnsi="Calibri" w:cs="Calibri"/>
                <w:lang w:eastAsia="es-ES"/>
              </w:rPr>
              <w:lastRenderedPageBreak/>
              <w:t>staticMonitorizaConfig.properties</w:t>
            </w:r>
            <w:proofErr w:type="spellEnd"/>
          </w:p>
        </w:tc>
        <w:tc>
          <w:tcPr>
            <w:tcW w:w="3685" w:type="dxa"/>
            <w:vAlign w:val="center"/>
          </w:tcPr>
          <w:p w:rsidR="00741E26" w:rsidRPr="00741E26" w:rsidRDefault="00741E26" w:rsidP="00741E2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741E26">
              <w:rPr>
                <w:rFonts w:ascii="Calibri" w:eastAsia="Times New Roman" w:hAnsi="Calibri" w:cs="Calibri"/>
                <w:lang w:eastAsia="es-ES"/>
              </w:rPr>
              <w:t>monitoriza.spie.status.servlet</w:t>
            </w:r>
            <w:proofErr w:type="spellEnd"/>
          </w:p>
        </w:tc>
        <w:tc>
          <w:tcPr>
            <w:tcW w:w="7058" w:type="dxa"/>
            <w:vAlign w:val="center"/>
          </w:tcPr>
          <w:p w:rsidR="00741E26" w:rsidRPr="00741E26" w:rsidRDefault="00741E26" w:rsidP="00741E2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741E26">
              <w:rPr>
                <w:rFonts w:ascii="Calibri" w:eastAsia="Times New Roman" w:hAnsi="Calibri" w:cs="Calibri"/>
                <w:lang w:eastAsia="es-ES"/>
              </w:rPr>
              <w:t xml:space="preserve">Dirección del </w:t>
            </w:r>
            <w:proofErr w:type="spellStart"/>
            <w:r w:rsidRPr="00741E26">
              <w:rPr>
                <w:rFonts w:ascii="Calibri" w:eastAsia="Times New Roman" w:hAnsi="Calibri" w:cs="Calibri"/>
                <w:lang w:eastAsia="es-ES"/>
              </w:rPr>
              <w:t>servlet</w:t>
            </w:r>
            <w:proofErr w:type="spellEnd"/>
            <w:r w:rsidRPr="00741E26">
              <w:rPr>
                <w:rFonts w:ascii="Calibri" w:eastAsia="Times New Roman" w:hAnsi="Calibri" w:cs="Calibri"/>
                <w:lang w:eastAsia="es-ES"/>
              </w:rPr>
              <w:t xml:space="preserve"> de estados SPIE de monitoriza para obtener resultados en formato JSON</w:t>
            </w:r>
            <w:r>
              <w:rPr>
                <w:rFonts w:ascii="Calibri" w:eastAsia="Times New Roman" w:hAnsi="Calibri" w:cs="Calibri"/>
                <w:lang w:eastAsia="es-ES"/>
              </w:rPr>
              <w:t>.</w:t>
            </w:r>
          </w:p>
        </w:tc>
      </w:tr>
      <w:tr w:rsidR="00741E26" w:rsidRPr="002C12EC" w:rsidTr="00DB02EC">
        <w:trPr>
          <w:trHeight w:val="465"/>
        </w:trPr>
        <w:tc>
          <w:tcPr>
            <w:tcW w:w="3284" w:type="dxa"/>
          </w:tcPr>
          <w:p w:rsidR="00741E26" w:rsidRPr="00EF7364" w:rsidRDefault="00741E26" w:rsidP="00741E26">
            <w:pPr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EF7364">
              <w:rPr>
                <w:rFonts w:ascii="Calibri" w:eastAsia="Times New Roman" w:hAnsi="Calibri" w:cs="Calibri"/>
                <w:lang w:eastAsia="es-ES"/>
              </w:rPr>
              <w:t>staticMonitorizaConfig.properties</w:t>
            </w:r>
            <w:proofErr w:type="spellEnd"/>
          </w:p>
        </w:tc>
        <w:tc>
          <w:tcPr>
            <w:tcW w:w="3685" w:type="dxa"/>
            <w:vAlign w:val="center"/>
          </w:tcPr>
          <w:p w:rsidR="00741E26" w:rsidRPr="00741E26" w:rsidRDefault="00741E26" w:rsidP="00741E2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741E26">
              <w:rPr>
                <w:rFonts w:ascii="Calibri" w:eastAsia="Times New Roman" w:hAnsi="Calibri" w:cs="Calibri"/>
                <w:lang w:eastAsia="es-ES"/>
              </w:rPr>
              <w:t>cron_dump_vip_monitoring</w:t>
            </w:r>
            <w:proofErr w:type="spellEnd"/>
          </w:p>
        </w:tc>
        <w:tc>
          <w:tcPr>
            <w:tcW w:w="7058" w:type="dxa"/>
            <w:vAlign w:val="center"/>
          </w:tcPr>
          <w:p w:rsidR="00741E26" w:rsidRPr="00741E26" w:rsidRDefault="00741E26" w:rsidP="00741E2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741E26">
              <w:rPr>
                <w:rFonts w:ascii="Calibri" w:eastAsia="Times New Roman" w:hAnsi="Calibri" w:cs="Calibri"/>
                <w:lang w:eastAsia="es-ES"/>
              </w:rPr>
              <w:t>Expresión cron en formato “Spring” para programar la tarea de volcado de resultados de monitorización VIP en la tabla de estadísticas diarias VIP</w:t>
            </w:r>
            <w:r>
              <w:rPr>
                <w:rFonts w:ascii="Calibri" w:eastAsia="Times New Roman" w:hAnsi="Calibri" w:cs="Calibri"/>
                <w:lang w:eastAsia="es-ES"/>
              </w:rPr>
              <w:t>.</w:t>
            </w:r>
          </w:p>
        </w:tc>
      </w:tr>
      <w:tr w:rsidR="00741E26" w:rsidRPr="002C12EC" w:rsidTr="00DB02EC">
        <w:trPr>
          <w:trHeight w:val="465"/>
        </w:trPr>
        <w:tc>
          <w:tcPr>
            <w:tcW w:w="3284" w:type="dxa"/>
          </w:tcPr>
          <w:p w:rsidR="00741E26" w:rsidRPr="00EF7364" w:rsidRDefault="00741E26" w:rsidP="00741E26">
            <w:pPr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EF7364">
              <w:rPr>
                <w:rFonts w:ascii="Calibri" w:eastAsia="Times New Roman" w:hAnsi="Calibri" w:cs="Calibri"/>
                <w:lang w:eastAsia="es-ES"/>
              </w:rPr>
              <w:t>staticMonitorizaConfig.properties</w:t>
            </w:r>
            <w:proofErr w:type="spellEnd"/>
          </w:p>
        </w:tc>
        <w:tc>
          <w:tcPr>
            <w:tcW w:w="3685" w:type="dxa"/>
            <w:vAlign w:val="center"/>
          </w:tcPr>
          <w:p w:rsidR="00741E26" w:rsidRPr="00741E26" w:rsidRDefault="00741E26" w:rsidP="00741E2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741E26">
              <w:rPr>
                <w:rFonts w:ascii="Calibri" w:eastAsia="Times New Roman" w:hAnsi="Calibri" w:cs="Calibri"/>
                <w:lang w:eastAsia="es-ES"/>
              </w:rPr>
              <w:t>cron_dump_spie_monitoring</w:t>
            </w:r>
            <w:proofErr w:type="spellEnd"/>
          </w:p>
        </w:tc>
        <w:tc>
          <w:tcPr>
            <w:tcW w:w="7058" w:type="dxa"/>
            <w:vAlign w:val="center"/>
          </w:tcPr>
          <w:p w:rsidR="00741E26" w:rsidRPr="00741E26" w:rsidRDefault="00741E26" w:rsidP="00741E2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hAnsi="Calibri" w:cs="Calibri"/>
              </w:rPr>
              <w:t>Expresión cron en formato “Spring” para programar la tarea de volcado de resultados de monitorización SPIE en la tabla de estadísticas diarias SPIE.</w:t>
            </w:r>
          </w:p>
        </w:tc>
      </w:tr>
      <w:tr w:rsidR="00E85E97" w:rsidRPr="002C12EC" w:rsidTr="00DB02EC">
        <w:trPr>
          <w:trHeight w:val="465"/>
        </w:trPr>
        <w:tc>
          <w:tcPr>
            <w:tcW w:w="3284" w:type="dxa"/>
          </w:tcPr>
          <w:p w:rsidR="00E85E97" w:rsidRPr="00EF7364" w:rsidRDefault="00E85E97" w:rsidP="00741E26">
            <w:pPr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application.properties</w:t>
            </w:r>
            <w:proofErr w:type="spellEnd"/>
          </w:p>
        </w:tc>
        <w:tc>
          <w:tcPr>
            <w:tcW w:w="3685" w:type="dxa"/>
            <w:vAlign w:val="center"/>
          </w:tcPr>
          <w:p w:rsidR="00E85E97" w:rsidRPr="00741E26" w:rsidRDefault="00484C67" w:rsidP="00484C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484C67">
              <w:rPr>
                <w:rFonts w:ascii="Calibri" w:eastAsia="Times New Roman" w:hAnsi="Calibri" w:cs="Calibri"/>
                <w:lang w:eastAsia="es-ES"/>
              </w:rPr>
              <w:t>spring.datasource.url</w:t>
            </w:r>
          </w:p>
        </w:tc>
        <w:tc>
          <w:tcPr>
            <w:tcW w:w="7058" w:type="dxa"/>
            <w:vAlign w:val="center"/>
          </w:tcPr>
          <w:p w:rsidR="00E85E97" w:rsidRDefault="00484C67" w:rsidP="00741E26">
            <w:pPr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Cadena de conexión con la base de datos HSQLDB de Monitoriz@.</w:t>
            </w:r>
          </w:p>
        </w:tc>
      </w:tr>
      <w:tr w:rsidR="00484C67" w:rsidRPr="002C12EC" w:rsidTr="00DB02EC">
        <w:trPr>
          <w:trHeight w:val="465"/>
        </w:trPr>
        <w:tc>
          <w:tcPr>
            <w:tcW w:w="3284" w:type="dxa"/>
          </w:tcPr>
          <w:p w:rsidR="00484C67" w:rsidRDefault="00484C67" w:rsidP="00741E26">
            <w:pPr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application.properties</w:t>
            </w:r>
            <w:proofErr w:type="spellEnd"/>
          </w:p>
        </w:tc>
        <w:tc>
          <w:tcPr>
            <w:tcW w:w="3685" w:type="dxa"/>
            <w:vAlign w:val="center"/>
          </w:tcPr>
          <w:p w:rsidR="00484C67" w:rsidRPr="00484C67" w:rsidRDefault="00484C67" w:rsidP="00484C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484C67">
              <w:rPr>
                <w:rFonts w:ascii="Calibri" w:eastAsia="Times New Roman" w:hAnsi="Calibri" w:cs="Calibri"/>
                <w:lang w:eastAsia="es-ES"/>
              </w:rPr>
              <w:t>spring.datasource.username</w:t>
            </w:r>
            <w:proofErr w:type="spellEnd"/>
          </w:p>
        </w:tc>
        <w:tc>
          <w:tcPr>
            <w:tcW w:w="7058" w:type="dxa"/>
            <w:vAlign w:val="center"/>
          </w:tcPr>
          <w:p w:rsidR="00484C67" w:rsidRDefault="00484C67" w:rsidP="00741E26">
            <w:pPr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Usuario HSQLDB de Monitoriz@</w:t>
            </w:r>
            <w:r w:rsidR="00334F27">
              <w:rPr>
                <w:rFonts w:ascii="Calibri" w:hAnsi="Calibri" w:cs="Calibri"/>
              </w:rPr>
              <w:t>.</w:t>
            </w:r>
          </w:p>
        </w:tc>
      </w:tr>
      <w:tr w:rsidR="00484C67" w:rsidRPr="002C12EC" w:rsidTr="00DB02EC">
        <w:trPr>
          <w:trHeight w:val="465"/>
        </w:trPr>
        <w:tc>
          <w:tcPr>
            <w:tcW w:w="3284" w:type="dxa"/>
          </w:tcPr>
          <w:p w:rsidR="00484C67" w:rsidRDefault="00484C67" w:rsidP="00484C67">
            <w:pPr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application.properties</w:t>
            </w:r>
            <w:proofErr w:type="spellEnd"/>
          </w:p>
        </w:tc>
        <w:tc>
          <w:tcPr>
            <w:tcW w:w="3685" w:type="dxa"/>
            <w:vAlign w:val="center"/>
          </w:tcPr>
          <w:p w:rsidR="00484C67" w:rsidRPr="00484C67" w:rsidRDefault="00484C67" w:rsidP="00484C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484C67">
              <w:rPr>
                <w:rFonts w:ascii="Calibri" w:eastAsia="Times New Roman" w:hAnsi="Calibri" w:cs="Calibri"/>
                <w:lang w:eastAsia="es-ES"/>
              </w:rPr>
              <w:t>spring.datasource.</w:t>
            </w:r>
            <w:r>
              <w:rPr>
                <w:rFonts w:ascii="Calibri" w:eastAsia="Times New Roman" w:hAnsi="Calibri" w:cs="Calibri"/>
                <w:lang w:eastAsia="es-ES"/>
              </w:rPr>
              <w:t>password</w:t>
            </w:r>
            <w:proofErr w:type="spellEnd"/>
          </w:p>
        </w:tc>
        <w:tc>
          <w:tcPr>
            <w:tcW w:w="7058" w:type="dxa"/>
            <w:vAlign w:val="center"/>
          </w:tcPr>
          <w:p w:rsidR="00484C67" w:rsidRDefault="00484C67" w:rsidP="00484C67">
            <w:pPr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Contraseña HSQLDB de Monitoriz@</w:t>
            </w:r>
            <w:r w:rsidR="00334F27">
              <w:rPr>
                <w:rFonts w:ascii="Calibri" w:hAnsi="Calibri" w:cs="Calibri"/>
              </w:rPr>
              <w:t>.</w:t>
            </w:r>
          </w:p>
        </w:tc>
      </w:tr>
      <w:tr w:rsidR="00202D33" w:rsidRPr="002C12EC" w:rsidTr="00DB02EC">
        <w:trPr>
          <w:trHeight w:val="465"/>
        </w:trPr>
        <w:tc>
          <w:tcPr>
            <w:tcW w:w="3284" w:type="dxa"/>
          </w:tcPr>
          <w:p w:rsidR="00202D33" w:rsidRDefault="00202D33" w:rsidP="00484C67">
            <w:pPr>
              <w:rPr>
                <w:rFonts w:ascii="Calibri" w:eastAsia="Times New Roman" w:hAnsi="Calibri" w:cs="Calibri"/>
                <w:lang w:eastAsia="es-ES"/>
              </w:rPr>
            </w:pPr>
            <w:r w:rsidRPr="00B70483">
              <w:rPr>
                <w:rFonts w:ascii="Calibri" w:eastAsia="Times New Roman" w:hAnsi="Calibri" w:cs="Calibri"/>
                <w:lang w:val="en-US" w:eastAsia="es-ES"/>
              </w:rPr>
              <w:t>SignModule_Monitoriza.xml</w:t>
            </w:r>
          </w:p>
        </w:tc>
        <w:tc>
          <w:tcPr>
            <w:tcW w:w="3685" w:type="dxa"/>
            <w:vAlign w:val="center"/>
          </w:tcPr>
          <w:p w:rsidR="00202D33" w:rsidRPr="00484C67" w:rsidRDefault="00202D33" w:rsidP="00484C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202D33">
              <w:rPr>
                <w:rFonts w:ascii="Calibri" w:eastAsia="Times New Roman" w:hAnsi="Calibri" w:cs="Calibri"/>
                <w:lang w:eastAsia="es-ES"/>
              </w:rPr>
              <w:t>keyStorePath</w:t>
            </w:r>
            <w:proofErr w:type="spellEnd"/>
          </w:p>
        </w:tc>
        <w:tc>
          <w:tcPr>
            <w:tcW w:w="7058" w:type="dxa"/>
            <w:vAlign w:val="center"/>
          </w:tcPr>
          <w:p w:rsidR="00202D33" w:rsidRDefault="00202D33" w:rsidP="00484C67">
            <w:pPr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Dirección del </w:t>
            </w:r>
            <w:r w:rsidR="0092211E">
              <w:rPr>
                <w:rFonts w:ascii="Calibri" w:hAnsi="Calibri" w:cs="Calibri"/>
              </w:rPr>
              <w:t>almacén</w:t>
            </w:r>
            <w:r>
              <w:rPr>
                <w:rFonts w:ascii="Calibri" w:hAnsi="Calibri" w:cs="Calibri"/>
              </w:rPr>
              <w:t xml:space="preserve"> de confianza.</w:t>
            </w:r>
          </w:p>
        </w:tc>
      </w:tr>
      <w:tr w:rsidR="00202D33" w:rsidRPr="002C12EC" w:rsidTr="00DB02EC">
        <w:trPr>
          <w:trHeight w:val="465"/>
        </w:trPr>
        <w:tc>
          <w:tcPr>
            <w:tcW w:w="3284" w:type="dxa"/>
          </w:tcPr>
          <w:p w:rsidR="00202D33" w:rsidRPr="00B70483" w:rsidRDefault="00202D33" w:rsidP="00484C67">
            <w:pPr>
              <w:rPr>
                <w:rFonts w:ascii="Calibri" w:eastAsia="Times New Roman" w:hAnsi="Calibri" w:cs="Calibri"/>
                <w:lang w:val="en-US" w:eastAsia="es-ES"/>
              </w:rPr>
            </w:pPr>
            <w:r w:rsidRPr="00B70483">
              <w:rPr>
                <w:rFonts w:ascii="Calibri" w:eastAsia="Times New Roman" w:hAnsi="Calibri" w:cs="Calibri"/>
                <w:lang w:val="en-US" w:eastAsia="es-ES"/>
              </w:rPr>
              <w:t>SignModule_Monitoriza.xml</w:t>
            </w:r>
          </w:p>
        </w:tc>
        <w:tc>
          <w:tcPr>
            <w:tcW w:w="3685" w:type="dxa"/>
            <w:vAlign w:val="center"/>
          </w:tcPr>
          <w:p w:rsidR="00202D33" w:rsidRPr="00202D33" w:rsidRDefault="00202D33" w:rsidP="00484C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202D33">
              <w:rPr>
                <w:rFonts w:ascii="Calibri" w:eastAsia="Times New Roman" w:hAnsi="Calibri" w:cs="Calibri"/>
                <w:lang w:eastAsia="es-ES"/>
              </w:rPr>
              <w:t>keyStorePassword</w:t>
            </w:r>
            <w:proofErr w:type="spellEnd"/>
          </w:p>
        </w:tc>
        <w:tc>
          <w:tcPr>
            <w:tcW w:w="7058" w:type="dxa"/>
            <w:vAlign w:val="center"/>
          </w:tcPr>
          <w:p w:rsidR="00202D33" w:rsidRDefault="00202D33" w:rsidP="00484C67">
            <w:pPr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Contraseña del </w:t>
            </w:r>
            <w:r w:rsidR="0092211E">
              <w:rPr>
                <w:rFonts w:ascii="Calibri" w:hAnsi="Calibri" w:cs="Calibri"/>
              </w:rPr>
              <w:t>almacén</w:t>
            </w:r>
            <w:r>
              <w:rPr>
                <w:rFonts w:ascii="Calibri" w:hAnsi="Calibri" w:cs="Calibri"/>
              </w:rPr>
              <w:t xml:space="preserve"> de confianza.</w:t>
            </w:r>
          </w:p>
        </w:tc>
      </w:tr>
      <w:tr w:rsidR="00202D33" w:rsidRPr="002C12EC" w:rsidTr="00DB02EC">
        <w:trPr>
          <w:trHeight w:val="465"/>
        </w:trPr>
        <w:tc>
          <w:tcPr>
            <w:tcW w:w="3284" w:type="dxa"/>
          </w:tcPr>
          <w:p w:rsidR="00202D33" w:rsidRPr="00B70483" w:rsidRDefault="00202D33" w:rsidP="00484C67">
            <w:pPr>
              <w:rPr>
                <w:rFonts w:ascii="Calibri" w:eastAsia="Times New Roman" w:hAnsi="Calibri" w:cs="Calibri"/>
                <w:lang w:val="en-US" w:eastAsia="es-ES"/>
              </w:rPr>
            </w:pPr>
            <w:r w:rsidRPr="00B70483">
              <w:rPr>
                <w:rFonts w:ascii="Calibri" w:eastAsia="Times New Roman" w:hAnsi="Calibri" w:cs="Calibri"/>
                <w:lang w:val="en-US" w:eastAsia="es-ES"/>
              </w:rPr>
              <w:t>SignModule_Monitoriza.xml</w:t>
            </w:r>
          </w:p>
        </w:tc>
        <w:tc>
          <w:tcPr>
            <w:tcW w:w="3685" w:type="dxa"/>
            <w:vAlign w:val="center"/>
          </w:tcPr>
          <w:p w:rsidR="00202D33" w:rsidRPr="00202D33" w:rsidRDefault="00202D33" w:rsidP="00484C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202D33">
              <w:rPr>
                <w:rFonts w:ascii="Calibri" w:eastAsia="Times New Roman" w:hAnsi="Calibri" w:cs="Calibri"/>
                <w:lang w:eastAsia="es-ES"/>
              </w:rPr>
              <w:t>keyPassword</w:t>
            </w:r>
            <w:proofErr w:type="spellEnd"/>
          </w:p>
        </w:tc>
        <w:tc>
          <w:tcPr>
            <w:tcW w:w="7058" w:type="dxa"/>
            <w:vAlign w:val="center"/>
          </w:tcPr>
          <w:p w:rsidR="00202D33" w:rsidRDefault="00202D33" w:rsidP="00484C67">
            <w:pPr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Contraseña del certificado seleccionado del </w:t>
            </w:r>
            <w:r w:rsidR="0092211E">
              <w:rPr>
                <w:rFonts w:ascii="Calibri" w:hAnsi="Calibri" w:cs="Calibri"/>
              </w:rPr>
              <w:t>almacén</w:t>
            </w:r>
            <w:r>
              <w:rPr>
                <w:rFonts w:ascii="Calibri" w:hAnsi="Calibri" w:cs="Calibri"/>
              </w:rPr>
              <w:t xml:space="preserve"> de confianza.</w:t>
            </w:r>
          </w:p>
        </w:tc>
      </w:tr>
      <w:tr w:rsidR="00202D33" w:rsidRPr="002C12EC" w:rsidTr="00DB02EC">
        <w:trPr>
          <w:trHeight w:val="465"/>
        </w:trPr>
        <w:tc>
          <w:tcPr>
            <w:tcW w:w="3284" w:type="dxa"/>
          </w:tcPr>
          <w:p w:rsidR="00202D33" w:rsidRPr="00B70483" w:rsidRDefault="00202D33" w:rsidP="00484C67">
            <w:pPr>
              <w:rPr>
                <w:rFonts w:ascii="Calibri" w:eastAsia="Times New Roman" w:hAnsi="Calibri" w:cs="Calibri"/>
                <w:lang w:val="en-US" w:eastAsia="es-ES"/>
              </w:rPr>
            </w:pPr>
            <w:r w:rsidRPr="00B70483">
              <w:rPr>
                <w:rFonts w:ascii="Calibri" w:eastAsia="Times New Roman" w:hAnsi="Calibri" w:cs="Calibri"/>
                <w:lang w:val="en-US" w:eastAsia="es-ES"/>
              </w:rPr>
              <w:t>SignModule_Monitoriza.xml</w:t>
            </w:r>
          </w:p>
        </w:tc>
        <w:tc>
          <w:tcPr>
            <w:tcW w:w="3685" w:type="dxa"/>
            <w:vAlign w:val="center"/>
          </w:tcPr>
          <w:p w:rsidR="00202D33" w:rsidRPr="00202D33" w:rsidRDefault="00202D33" w:rsidP="00484C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202D33">
              <w:rPr>
                <w:rFonts w:ascii="Calibri" w:eastAsia="Times New Roman" w:hAnsi="Calibri" w:cs="Calibri"/>
                <w:lang w:eastAsia="es-ES"/>
              </w:rPr>
              <w:t>issuer</w:t>
            </w:r>
            <w:proofErr w:type="spellEnd"/>
          </w:p>
        </w:tc>
        <w:tc>
          <w:tcPr>
            <w:tcW w:w="7058" w:type="dxa"/>
            <w:vAlign w:val="center"/>
          </w:tcPr>
          <w:p w:rsidR="00202D33" w:rsidRDefault="00202D33" w:rsidP="00484C67">
            <w:pPr>
              <w:spacing w:before="0" w:after="0"/>
              <w:jc w:val="left"/>
              <w:rPr>
                <w:rFonts w:ascii="Calibri" w:hAnsi="Calibri" w:cs="Calibri"/>
              </w:rPr>
            </w:pPr>
          </w:p>
        </w:tc>
      </w:tr>
      <w:tr w:rsidR="00202D33" w:rsidRPr="002C12EC" w:rsidTr="00DB02EC">
        <w:trPr>
          <w:trHeight w:val="465"/>
        </w:trPr>
        <w:tc>
          <w:tcPr>
            <w:tcW w:w="3284" w:type="dxa"/>
          </w:tcPr>
          <w:p w:rsidR="00202D33" w:rsidRPr="00B70483" w:rsidRDefault="00202D33" w:rsidP="00484C67">
            <w:pPr>
              <w:rPr>
                <w:rFonts w:ascii="Calibri" w:eastAsia="Times New Roman" w:hAnsi="Calibri" w:cs="Calibri"/>
                <w:lang w:val="en-US" w:eastAsia="es-ES"/>
              </w:rPr>
            </w:pPr>
            <w:r w:rsidRPr="00B70483">
              <w:rPr>
                <w:rFonts w:ascii="Calibri" w:eastAsia="Times New Roman" w:hAnsi="Calibri" w:cs="Calibri"/>
                <w:lang w:val="en-US" w:eastAsia="es-ES"/>
              </w:rPr>
              <w:t>SignModule_Monitoriza.xml</w:t>
            </w:r>
          </w:p>
        </w:tc>
        <w:tc>
          <w:tcPr>
            <w:tcW w:w="3685" w:type="dxa"/>
            <w:vAlign w:val="center"/>
          </w:tcPr>
          <w:p w:rsidR="00202D33" w:rsidRPr="00202D33" w:rsidRDefault="00202D33" w:rsidP="00484C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202D33">
              <w:rPr>
                <w:rFonts w:ascii="Calibri" w:eastAsia="Times New Roman" w:hAnsi="Calibri" w:cs="Calibri"/>
                <w:lang w:eastAsia="es-ES"/>
              </w:rPr>
              <w:t>serialNumber</w:t>
            </w:r>
            <w:proofErr w:type="spellEnd"/>
          </w:p>
        </w:tc>
        <w:tc>
          <w:tcPr>
            <w:tcW w:w="7058" w:type="dxa"/>
            <w:vAlign w:val="center"/>
          </w:tcPr>
          <w:p w:rsidR="00202D33" w:rsidRDefault="00EA6972" w:rsidP="00484C67">
            <w:pPr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Numero de serial del certificado seleccionado del </w:t>
            </w:r>
            <w:r w:rsidR="0092211E">
              <w:rPr>
                <w:rFonts w:ascii="Calibri" w:hAnsi="Calibri" w:cs="Calibri"/>
              </w:rPr>
              <w:t>almacén</w:t>
            </w:r>
            <w:r>
              <w:rPr>
                <w:rFonts w:ascii="Calibri" w:hAnsi="Calibri" w:cs="Calibri"/>
              </w:rPr>
              <w:t xml:space="preserve"> de confianza.</w:t>
            </w:r>
          </w:p>
        </w:tc>
      </w:tr>
      <w:tr w:rsidR="00202D33" w:rsidRPr="002C12EC" w:rsidTr="00DB02EC">
        <w:trPr>
          <w:trHeight w:val="465"/>
        </w:trPr>
        <w:tc>
          <w:tcPr>
            <w:tcW w:w="3284" w:type="dxa"/>
          </w:tcPr>
          <w:p w:rsidR="00202D33" w:rsidRPr="00B70483" w:rsidRDefault="00202D33" w:rsidP="00484C67">
            <w:pPr>
              <w:rPr>
                <w:rFonts w:ascii="Calibri" w:eastAsia="Times New Roman" w:hAnsi="Calibri" w:cs="Calibri"/>
                <w:lang w:val="en-US" w:eastAsia="es-ES"/>
              </w:rPr>
            </w:pPr>
            <w:r w:rsidRPr="00B70483">
              <w:rPr>
                <w:rFonts w:ascii="Calibri" w:eastAsia="Times New Roman" w:hAnsi="Calibri" w:cs="Calibri"/>
                <w:lang w:val="en-US" w:eastAsia="es-ES"/>
              </w:rPr>
              <w:t>SignModule_Monitoriza.xml</w:t>
            </w:r>
          </w:p>
        </w:tc>
        <w:tc>
          <w:tcPr>
            <w:tcW w:w="3685" w:type="dxa"/>
            <w:vAlign w:val="center"/>
          </w:tcPr>
          <w:p w:rsidR="00202D33" w:rsidRPr="00202D33" w:rsidRDefault="00202D33" w:rsidP="00484C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202D33">
              <w:rPr>
                <w:rFonts w:ascii="Calibri" w:eastAsia="Times New Roman" w:hAnsi="Calibri" w:cs="Calibri"/>
                <w:lang w:eastAsia="es-ES"/>
              </w:rPr>
              <w:t>keyStoreType</w:t>
            </w:r>
            <w:proofErr w:type="spellEnd"/>
          </w:p>
        </w:tc>
        <w:tc>
          <w:tcPr>
            <w:tcW w:w="7058" w:type="dxa"/>
            <w:vAlign w:val="center"/>
          </w:tcPr>
          <w:p w:rsidR="00202D33" w:rsidRDefault="00EA6972" w:rsidP="00484C67">
            <w:pPr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Tipo del </w:t>
            </w:r>
            <w:r w:rsidR="0092211E">
              <w:rPr>
                <w:rFonts w:ascii="Calibri" w:hAnsi="Calibri" w:cs="Calibri"/>
              </w:rPr>
              <w:t>almacén</w:t>
            </w:r>
            <w:r>
              <w:rPr>
                <w:rFonts w:ascii="Calibri" w:hAnsi="Calibri" w:cs="Calibri"/>
              </w:rPr>
              <w:t xml:space="preserve"> de confianza.</w:t>
            </w:r>
          </w:p>
        </w:tc>
      </w:tr>
    </w:tbl>
    <w:p w:rsidR="00220386" w:rsidRPr="00085082" w:rsidRDefault="00220386"/>
    <w:p w:rsidR="00220386" w:rsidRDefault="00220386" w:rsidP="00220386">
      <w:pPr>
        <w:rPr>
          <w:rStyle w:val="nfasis"/>
        </w:rPr>
      </w:pPr>
      <w:r w:rsidRPr="002C12EC">
        <w:rPr>
          <w:rStyle w:val="nfasis"/>
          <w:u w:val="single"/>
        </w:rPr>
        <w:t>Notas</w:t>
      </w:r>
      <w:r>
        <w:rPr>
          <w:rStyle w:val="nfasis"/>
        </w:rPr>
        <w:t>:</w:t>
      </w:r>
    </w:p>
    <w:p w:rsidR="00220386" w:rsidRDefault="00220386" w:rsidP="00220386">
      <w:pPr>
        <w:rPr>
          <w:rStyle w:val="nfasis"/>
        </w:rPr>
      </w:pPr>
      <w:r>
        <w:rPr>
          <w:rStyle w:val="nfasis"/>
        </w:rPr>
        <w:t>Nombre fichero: nombre concreto.</w:t>
      </w:r>
      <w:bookmarkStart w:id="11" w:name="_GoBack"/>
      <w:bookmarkEnd w:id="11"/>
    </w:p>
    <w:p w:rsidR="00220386" w:rsidRDefault="00220386" w:rsidP="00220386">
      <w:pPr>
        <w:rPr>
          <w:rStyle w:val="nfasis"/>
        </w:rPr>
      </w:pPr>
      <w:r>
        <w:rPr>
          <w:rStyle w:val="nfasis"/>
        </w:rPr>
        <w:t xml:space="preserve">Variable (clave): </w:t>
      </w:r>
      <w:r w:rsidR="005C535C">
        <w:rPr>
          <w:rStyle w:val="nfasis"/>
        </w:rPr>
        <w:t>c</w:t>
      </w:r>
      <w:r>
        <w:rPr>
          <w:rStyle w:val="nfasis"/>
        </w:rPr>
        <w:t xml:space="preserve">adena de caracteres que identifica la variable </w:t>
      </w:r>
    </w:p>
    <w:p w:rsidR="00220386" w:rsidRDefault="00220386" w:rsidP="00220386">
      <w:pPr>
        <w:rPr>
          <w:rStyle w:val="nfasis"/>
        </w:rPr>
      </w:pPr>
      <w:r>
        <w:rPr>
          <w:rStyle w:val="nfasis"/>
        </w:rPr>
        <w:lastRenderedPageBreak/>
        <w:t>Propósito: qué aspecto particulariza la variable. Ej: una cadena de conexión a otro Sistema.</w:t>
      </w:r>
    </w:p>
    <w:p w:rsidR="007A1D4D" w:rsidRDefault="007A1D4D" w:rsidP="007A1D4D">
      <w:pPr>
        <w:pStyle w:val="Normal3"/>
        <w:ind w:left="0"/>
        <w:jc w:val="left"/>
      </w:pPr>
      <w:r w:rsidRPr="005B14CD">
        <w:rPr>
          <w:rStyle w:val="nfasis"/>
          <w:u w:val="single"/>
        </w:rPr>
        <w:t>Nota de cumplimentación</w:t>
      </w:r>
      <w:r>
        <w:rPr>
          <w:rStyle w:val="nfasis"/>
        </w:rPr>
        <w:t>: Agrupar los registros de esta tabla por el nombre de fichero donde residen las variables.</w:t>
      </w:r>
    </w:p>
    <w:p w:rsidR="00B3477B" w:rsidRDefault="00B3477B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7A1D4D" w:rsidRDefault="007A1D4D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31388" w:rsidRDefault="00031388" w:rsidP="00B90029">
      <w:pPr>
        <w:pStyle w:val="Ttulo1"/>
        <w:spacing w:before="240" w:after="240"/>
        <w:ind w:left="431" w:hanging="431"/>
      </w:pPr>
      <w:bookmarkStart w:id="12" w:name="_Toc390419749"/>
      <w:r>
        <w:lastRenderedPageBreak/>
        <w:t>Identificación de Procesos batch</w:t>
      </w:r>
      <w:bookmarkEnd w:id="12"/>
    </w:p>
    <w:tbl>
      <w:tblPr>
        <w:tblW w:w="1443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5103"/>
        <w:gridCol w:w="3254"/>
        <w:gridCol w:w="2884"/>
      </w:tblGrid>
      <w:tr w:rsidR="002C743F" w:rsidRPr="00E07BA0" w:rsidTr="00240375">
        <w:trPr>
          <w:trHeight w:val="480"/>
        </w:trPr>
        <w:tc>
          <w:tcPr>
            <w:tcW w:w="3189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:rsidR="002C743F" w:rsidRDefault="002C743F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Nombre componente</w:t>
            </w:r>
          </w:p>
        </w:tc>
        <w:tc>
          <w:tcPr>
            <w:tcW w:w="5103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:rsidR="002C743F" w:rsidRDefault="002C743F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Descripción</w:t>
            </w:r>
          </w:p>
        </w:tc>
        <w:tc>
          <w:tcPr>
            <w:tcW w:w="3254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2C743F" w:rsidRDefault="00CE0770" w:rsidP="00CE0770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Lanzador</w:t>
            </w:r>
          </w:p>
        </w:tc>
        <w:tc>
          <w:tcPr>
            <w:tcW w:w="2884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2C743F" w:rsidRDefault="002C743F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Planificación</w:t>
            </w:r>
          </w:p>
        </w:tc>
      </w:tr>
      <w:tr w:rsidR="002C743F" w:rsidRPr="00240375" w:rsidTr="00240375">
        <w:trPr>
          <w:trHeight w:val="480"/>
        </w:trPr>
        <w:tc>
          <w:tcPr>
            <w:tcW w:w="3189" w:type="dxa"/>
            <w:vAlign w:val="center"/>
          </w:tcPr>
          <w:p w:rsidR="002C743F" w:rsidRPr="00240375" w:rsidRDefault="002C743F" w:rsidP="007A1D4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5103" w:type="dxa"/>
            <w:vAlign w:val="center"/>
          </w:tcPr>
          <w:p w:rsidR="002C743F" w:rsidRPr="00240375" w:rsidRDefault="002C743F" w:rsidP="007A1D4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254" w:type="dxa"/>
            <w:vAlign w:val="center"/>
          </w:tcPr>
          <w:p w:rsidR="002C743F" w:rsidRPr="00240375" w:rsidRDefault="002C743F" w:rsidP="007A1D4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84" w:type="dxa"/>
            <w:vAlign w:val="center"/>
          </w:tcPr>
          <w:p w:rsidR="002C743F" w:rsidRPr="00240375" w:rsidRDefault="002C743F" w:rsidP="007A1D4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:rsidR="002C12EC" w:rsidRDefault="002C12EC" w:rsidP="002C12EC">
      <w:pPr>
        <w:rPr>
          <w:rStyle w:val="nfasis"/>
        </w:rPr>
      </w:pPr>
      <w:r w:rsidRPr="002C12EC">
        <w:rPr>
          <w:rStyle w:val="nfasis"/>
          <w:u w:val="single"/>
        </w:rPr>
        <w:t>Notas</w:t>
      </w:r>
      <w:r>
        <w:rPr>
          <w:rStyle w:val="nfasis"/>
        </w:rPr>
        <w:t>:</w:t>
      </w:r>
    </w:p>
    <w:p w:rsidR="002C12EC" w:rsidRDefault="002C12EC" w:rsidP="002C12EC">
      <w:pPr>
        <w:rPr>
          <w:rStyle w:val="nfasis"/>
        </w:rPr>
      </w:pPr>
      <w:r>
        <w:rPr>
          <w:rStyle w:val="nfasis"/>
        </w:rPr>
        <w:t>Nombre componente: nombre del componente desarrollado que se despliega o instala, y que proporciona dicha funcionalidad.</w:t>
      </w:r>
    </w:p>
    <w:p w:rsidR="002C12EC" w:rsidRDefault="002C12EC" w:rsidP="002C12EC">
      <w:pPr>
        <w:rPr>
          <w:rStyle w:val="nfasis"/>
        </w:rPr>
      </w:pPr>
      <w:r>
        <w:rPr>
          <w:rStyle w:val="nfasis"/>
        </w:rPr>
        <w:t>Descripción: describir brevemente los pasos de funcionamiento del proceso batch.</w:t>
      </w:r>
    </w:p>
    <w:p w:rsidR="002C12EC" w:rsidRDefault="00CE0770" w:rsidP="002C12EC">
      <w:pPr>
        <w:rPr>
          <w:rStyle w:val="nfasis"/>
        </w:rPr>
      </w:pPr>
      <w:r>
        <w:rPr>
          <w:rStyle w:val="nfasis"/>
        </w:rPr>
        <w:t>Lanzador</w:t>
      </w:r>
      <w:r w:rsidR="005C535C">
        <w:rPr>
          <w:rStyle w:val="nfasis"/>
        </w:rPr>
        <w:t>: C</w:t>
      </w:r>
      <w:r w:rsidR="002C12EC">
        <w:rPr>
          <w:rStyle w:val="nfasis"/>
        </w:rPr>
        <w:t>ron, Job Oracle o MySQL, Planificador Java</w:t>
      </w:r>
      <w:r>
        <w:rPr>
          <w:rStyle w:val="nfasis"/>
        </w:rPr>
        <w:t>, script de arranque del servidor</w:t>
      </w:r>
      <w:r w:rsidR="002C12EC">
        <w:rPr>
          <w:rStyle w:val="nfasis"/>
        </w:rPr>
        <w:t>.</w:t>
      </w:r>
    </w:p>
    <w:p w:rsidR="007D66C2" w:rsidRDefault="005C535C" w:rsidP="002C12EC">
      <w:pPr>
        <w:rPr>
          <w:rStyle w:val="nfasis"/>
        </w:rPr>
      </w:pPr>
      <w:r>
        <w:rPr>
          <w:rStyle w:val="nfasis"/>
        </w:rPr>
        <w:t xml:space="preserve">Planificación: </w:t>
      </w:r>
      <w:r w:rsidR="00F95102">
        <w:rPr>
          <w:rStyle w:val="nfasis"/>
        </w:rPr>
        <w:t xml:space="preserve">se expresa cuándo se lanza y en qué nodos. El cuándo se lanza se expresa </w:t>
      </w:r>
      <w:r>
        <w:rPr>
          <w:rStyle w:val="nfasis"/>
        </w:rPr>
        <w:t>e</w:t>
      </w:r>
      <w:r w:rsidR="002C12EC">
        <w:rPr>
          <w:rStyle w:val="nfasis"/>
        </w:rPr>
        <w:t>n días, horas o por frecuencia de tiempo: diaria, semanal</w:t>
      </w:r>
      <w:r w:rsidR="007D66C2">
        <w:rPr>
          <w:rStyle w:val="nfasis"/>
        </w:rPr>
        <w:t>, a las 09:00, cada 15 minutos, siempre en ejecución.</w:t>
      </w:r>
      <w:r w:rsidR="00F95102">
        <w:rPr>
          <w:rStyle w:val="nfasis"/>
        </w:rPr>
        <w:t xml:space="preserve"> En qué nodos se especifica si en todos o solo en uno de ellos. Si hay planificaciones distintas por cada nodo, introducid una línea por cada una.</w:t>
      </w:r>
    </w:p>
    <w:p w:rsidR="00031388" w:rsidRPr="00031388" w:rsidRDefault="00031388" w:rsidP="00031388"/>
    <w:p w:rsidR="002C12EC" w:rsidRDefault="002C12E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0029" w:rsidRDefault="00B90029" w:rsidP="00DA52E5">
      <w:pPr>
        <w:pStyle w:val="Ttulo1"/>
      </w:pPr>
      <w:bookmarkStart w:id="13" w:name="_Toc390419750"/>
      <w:r>
        <w:lastRenderedPageBreak/>
        <w:t>Monitorización</w:t>
      </w:r>
      <w:bookmarkEnd w:id="13"/>
    </w:p>
    <w:p w:rsidR="00B90029" w:rsidRDefault="00B90029" w:rsidP="00B90029">
      <w:pPr>
        <w:pStyle w:val="Ttulo2"/>
      </w:pPr>
      <w:bookmarkStart w:id="14" w:name="_Toc390419751"/>
      <w:r>
        <w:t>Peticiones http</w:t>
      </w:r>
      <w:bookmarkEnd w:id="14"/>
    </w:p>
    <w:tbl>
      <w:tblPr>
        <w:tblW w:w="14471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9"/>
        <w:gridCol w:w="1854"/>
        <w:gridCol w:w="6591"/>
        <w:gridCol w:w="3747"/>
      </w:tblGrid>
      <w:tr w:rsidR="002C743F" w:rsidRPr="00E07BA0" w:rsidTr="001A0DF9">
        <w:trPr>
          <w:trHeight w:val="499"/>
        </w:trPr>
        <w:tc>
          <w:tcPr>
            <w:tcW w:w="2279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2C743F" w:rsidRDefault="002C743F" w:rsidP="000E5785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 xml:space="preserve">Nombre componente </w:t>
            </w:r>
          </w:p>
        </w:tc>
        <w:tc>
          <w:tcPr>
            <w:tcW w:w="1854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2C743F" w:rsidRDefault="002C743F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Número comprobación</w:t>
            </w:r>
          </w:p>
        </w:tc>
        <w:tc>
          <w:tcPr>
            <w:tcW w:w="6591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2C743F" w:rsidRDefault="002C743F" w:rsidP="00B90029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Cadena de conexión</w:t>
            </w:r>
          </w:p>
        </w:tc>
        <w:tc>
          <w:tcPr>
            <w:tcW w:w="3747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2C743F" w:rsidRDefault="002C743F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Respuesta</w:t>
            </w:r>
          </w:p>
        </w:tc>
      </w:tr>
      <w:tr w:rsidR="002C743F" w:rsidRPr="00E07BA0" w:rsidTr="001A0DF9">
        <w:trPr>
          <w:trHeight w:val="499"/>
        </w:trPr>
        <w:tc>
          <w:tcPr>
            <w:tcW w:w="2279" w:type="dxa"/>
            <w:tcBorders>
              <w:top w:val="single" w:sz="6" w:space="0" w:color="548DD4" w:themeColor="text2" w:themeTint="99"/>
            </w:tcBorders>
            <w:vAlign w:val="center"/>
          </w:tcPr>
          <w:p w:rsidR="002C743F" w:rsidRPr="007A1D4D" w:rsidRDefault="001E419C" w:rsidP="007A1D4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Servlet de consulta de estados</w:t>
            </w:r>
            <w:r w:rsidR="006E07BB">
              <w:rPr>
                <w:rFonts w:ascii="Calibri" w:eastAsia="Times New Roman" w:hAnsi="Calibri" w:cs="Calibri"/>
                <w:lang w:eastAsia="es-ES"/>
              </w:rPr>
              <w:t xml:space="preserve"> general</w:t>
            </w:r>
          </w:p>
        </w:tc>
        <w:tc>
          <w:tcPr>
            <w:tcW w:w="1854" w:type="dxa"/>
            <w:tcBorders>
              <w:top w:val="single" w:sz="6" w:space="0" w:color="548DD4" w:themeColor="text2" w:themeTint="99"/>
            </w:tcBorders>
            <w:vAlign w:val="center"/>
          </w:tcPr>
          <w:p w:rsidR="002C743F" w:rsidRPr="007A1D4D" w:rsidRDefault="002C743F" w:rsidP="007A1D4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591" w:type="dxa"/>
            <w:tcBorders>
              <w:top w:val="single" w:sz="6" w:space="0" w:color="548DD4" w:themeColor="text2" w:themeTint="99"/>
            </w:tcBorders>
            <w:vAlign w:val="center"/>
          </w:tcPr>
          <w:p w:rsidR="002C743F" w:rsidRPr="007A1D4D" w:rsidRDefault="005A00C5" w:rsidP="00505ED5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  <w:r w:rsidR="0070076A" w:rsidRPr="0070076A">
              <w:rPr>
                <w:rFonts w:ascii="Calibri" w:eastAsia="Times New Roman" w:hAnsi="Calibri" w:cs="Calibri"/>
                <w:lang w:eastAsia="es-ES"/>
              </w:rPr>
              <w:t>://</w:t>
            </w:r>
            <w:r w:rsidR="0070076A">
              <w:rPr>
                <w:rFonts w:ascii="Calibri" w:eastAsia="Times New Roman" w:hAnsi="Calibri" w:cs="Calibri"/>
                <w:lang w:eastAsia="es-ES"/>
              </w:rPr>
              <w:t>[ip:puerto]</w:t>
            </w:r>
            <w:r w:rsidR="0070076A" w:rsidRPr="0070076A">
              <w:rPr>
                <w:rFonts w:ascii="Calibri" w:eastAsia="Times New Roman" w:hAnsi="Calibri" w:cs="Calibri"/>
                <w:lang w:eastAsia="es-ES"/>
              </w:rPr>
              <w:t>/</w:t>
            </w:r>
            <w:r w:rsidR="001E419C" w:rsidRPr="001E419C">
              <w:rPr>
                <w:rFonts w:ascii="Calibri" w:eastAsia="Times New Roman" w:hAnsi="Calibri" w:cs="Calibri"/>
                <w:lang w:eastAsia="es-ES"/>
              </w:rPr>
              <w:t>monitoriza-afirma-status-app/afirmaServicesStatus</w:t>
            </w:r>
          </w:p>
        </w:tc>
        <w:tc>
          <w:tcPr>
            <w:tcW w:w="3747" w:type="dxa"/>
            <w:tcBorders>
              <w:top w:val="single" w:sz="6" w:space="0" w:color="548DD4" w:themeColor="text2" w:themeTint="99"/>
            </w:tcBorders>
            <w:vAlign w:val="center"/>
          </w:tcPr>
          <w:p w:rsidR="002C743F" w:rsidRPr="007A1D4D" w:rsidRDefault="00F06BFF" w:rsidP="007A1D4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Obtiene respuesta</w:t>
            </w:r>
          </w:p>
        </w:tc>
      </w:tr>
      <w:tr w:rsidR="006E07BB" w:rsidRPr="00E07BA0" w:rsidTr="001A0DF9">
        <w:trPr>
          <w:trHeight w:val="499"/>
        </w:trPr>
        <w:tc>
          <w:tcPr>
            <w:tcW w:w="2279" w:type="dxa"/>
            <w:tcBorders>
              <w:top w:val="single" w:sz="6" w:space="0" w:color="548DD4" w:themeColor="text2" w:themeTint="99"/>
            </w:tcBorders>
            <w:vAlign w:val="center"/>
          </w:tcPr>
          <w:p w:rsidR="006E07BB" w:rsidRDefault="006E07BB" w:rsidP="006E07B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Servlet de consulta de estados de @Firma</w:t>
            </w:r>
          </w:p>
        </w:tc>
        <w:tc>
          <w:tcPr>
            <w:tcW w:w="1854" w:type="dxa"/>
            <w:tcBorders>
              <w:top w:val="single" w:sz="6" w:space="0" w:color="548DD4" w:themeColor="text2" w:themeTint="99"/>
            </w:tcBorders>
            <w:vAlign w:val="center"/>
          </w:tcPr>
          <w:p w:rsidR="006E07BB" w:rsidRPr="007A1D4D" w:rsidRDefault="006E07BB" w:rsidP="006E07B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591" w:type="dxa"/>
            <w:tcBorders>
              <w:top w:val="single" w:sz="6" w:space="0" w:color="548DD4" w:themeColor="text2" w:themeTint="99"/>
            </w:tcBorders>
            <w:vAlign w:val="center"/>
          </w:tcPr>
          <w:p w:rsidR="006E07BB" w:rsidRPr="007A1D4D" w:rsidRDefault="006E07BB" w:rsidP="006E07B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  <w:r w:rsidRPr="0070076A">
              <w:rPr>
                <w:rFonts w:ascii="Calibri" w:eastAsia="Times New Roman" w:hAnsi="Calibri" w:cs="Calibri"/>
                <w:lang w:eastAsia="es-ES"/>
              </w:rPr>
              <w:t>://</w:t>
            </w:r>
            <w:r>
              <w:rPr>
                <w:rFonts w:ascii="Calibri" w:eastAsia="Times New Roman" w:hAnsi="Calibri" w:cs="Calibri"/>
                <w:lang w:eastAsia="es-ES"/>
              </w:rPr>
              <w:t>[ip:puerto]</w:t>
            </w:r>
            <w:r w:rsidRPr="0070076A">
              <w:rPr>
                <w:rFonts w:ascii="Calibri" w:eastAsia="Times New Roman" w:hAnsi="Calibri" w:cs="Calibri"/>
                <w:lang w:eastAsia="es-ES"/>
              </w:rPr>
              <w:t>/</w:t>
            </w:r>
            <w:r w:rsidRPr="001E419C">
              <w:rPr>
                <w:rFonts w:ascii="Calibri" w:eastAsia="Times New Roman" w:hAnsi="Calibri" w:cs="Calibri"/>
                <w:lang w:eastAsia="es-ES"/>
              </w:rPr>
              <w:t>monitoriza-afirma-status-app/afirmaServicesStatus</w:t>
            </w:r>
            <w:r>
              <w:rPr>
                <w:rFonts w:ascii="Calibri" w:eastAsia="Times New Roman" w:hAnsi="Calibri" w:cs="Calibri"/>
                <w:lang w:eastAsia="es-ES"/>
              </w:rPr>
              <w:t>?platform=afirma</w:t>
            </w:r>
          </w:p>
        </w:tc>
        <w:tc>
          <w:tcPr>
            <w:tcW w:w="3747" w:type="dxa"/>
            <w:tcBorders>
              <w:top w:val="single" w:sz="6" w:space="0" w:color="548DD4" w:themeColor="text2" w:themeTint="99"/>
            </w:tcBorders>
            <w:vAlign w:val="center"/>
          </w:tcPr>
          <w:p w:rsidR="006E07BB" w:rsidRPr="007A1D4D" w:rsidRDefault="006E07BB" w:rsidP="006E07B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Obtiene respuesta</w:t>
            </w:r>
          </w:p>
        </w:tc>
      </w:tr>
      <w:tr w:rsidR="006E07BB" w:rsidRPr="00E07BA0" w:rsidTr="001A0DF9">
        <w:trPr>
          <w:trHeight w:val="499"/>
        </w:trPr>
        <w:tc>
          <w:tcPr>
            <w:tcW w:w="2279" w:type="dxa"/>
            <w:vAlign w:val="center"/>
          </w:tcPr>
          <w:p w:rsidR="006E07BB" w:rsidRPr="007A1D4D" w:rsidRDefault="006E07BB" w:rsidP="006E07B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Servlet de consulta de estados de TS@</w:t>
            </w:r>
          </w:p>
        </w:tc>
        <w:tc>
          <w:tcPr>
            <w:tcW w:w="1854" w:type="dxa"/>
            <w:vAlign w:val="center"/>
          </w:tcPr>
          <w:p w:rsidR="006E07BB" w:rsidRPr="007A1D4D" w:rsidRDefault="006E07BB" w:rsidP="006E07B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591" w:type="dxa"/>
            <w:vAlign w:val="center"/>
          </w:tcPr>
          <w:p w:rsidR="006E07BB" w:rsidRPr="007A1D4D" w:rsidRDefault="006E07BB" w:rsidP="006E07B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  <w:r w:rsidRPr="0070076A">
              <w:rPr>
                <w:rFonts w:ascii="Calibri" w:eastAsia="Times New Roman" w:hAnsi="Calibri" w:cs="Calibri"/>
                <w:lang w:eastAsia="es-ES"/>
              </w:rPr>
              <w:t>://</w:t>
            </w:r>
            <w:r>
              <w:rPr>
                <w:rFonts w:ascii="Calibri" w:eastAsia="Times New Roman" w:hAnsi="Calibri" w:cs="Calibri"/>
                <w:lang w:eastAsia="es-ES"/>
              </w:rPr>
              <w:t>[ip:puerto]</w:t>
            </w:r>
            <w:r w:rsidRPr="0070076A">
              <w:rPr>
                <w:rFonts w:ascii="Calibri" w:eastAsia="Times New Roman" w:hAnsi="Calibri" w:cs="Calibri"/>
                <w:lang w:eastAsia="es-ES"/>
              </w:rPr>
              <w:t>/</w:t>
            </w:r>
            <w:r w:rsidRPr="001E419C">
              <w:rPr>
                <w:rFonts w:ascii="Calibri" w:eastAsia="Times New Roman" w:hAnsi="Calibri" w:cs="Calibri"/>
                <w:lang w:eastAsia="es-ES"/>
              </w:rPr>
              <w:t>monitoriza-afirma-status-app/afirmaServicesStatus</w:t>
            </w:r>
            <w:r>
              <w:rPr>
                <w:rFonts w:ascii="Calibri" w:eastAsia="Times New Roman" w:hAnsi="Calibri" w:cs="Calibri"/>
                <w:lang w:eastAsia="es-ES"/>
              </w:rPr>
              <w:t>?platform=tsa</w:t>
            </w:r>
          </w:p>
        </w:tc>
        <w:tc>
          <w:tcPr>
            <w:tcW w:w="3747" w:type="dxa"/>
            <w:vAlign w:val="center"/>
          </w:tcPr>
          <w:p w:rsidR="006E07BB" w:rsidRPr="007A1D4D" w:rsidRDefault="006E07BB" w:rsidP="006E07B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Obtiene respuesta</w:t>
            </w:r>
          </w:p>
        </w:tc>
      </w:tr>
      <w:tr w:rsidR="00CB357D" w:rsidRPr="00E07BA0" w:rsidTr="001A0DF9">
        <w:trPr>
          <w:trHeight w:val="499"/>
        </w:trPr>
        <w:tc>
          <w:tcPr>
            <w:tcW w:w="2279" w:type="dxa"/>
            <w:vAlign w:val="center"/>
          </w:tcPr>
          <w:p w:rsidR="00CB357D" w:rsidRPr="007A1D4D" w:rsidRDefault="00CB357D" w:rsidP="00CB357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Servlet</w:t>
            </w:r>
            <w:proofErr w:type="spellEnd"/>
            <w:r>
              <w:rPr>
                <w:rFonts w:ascii="Calibri" w:eastAsia="Times New Roman" w:hAnsi="Calibri" w:cs="Calibri"/>
                <w:lang w:eastAsia="es-ES"/>
              </w:rPr>
              <w:t xml:space="preserve"> de consulta de estados de </w:t>
            </w:r>
            <w:proofErr w:type="spellStart"/>
            <w:r>
              <w:rPr>
                <w:rFonts w:ascii="Calibri" w:eastAsia="Times New Roman" w:hAnsi="Calibri" w:cs="Calibri"/>
                <w:lang w:eastAsia="es-ES"/>
              </w:rPr>
              <w:t>Cl@ve</w:t>
            </w:r>
            <w:proofErr w:type="spellEnd"/>
          </w:p>
        </w:tc>
        <w:tc>
          <w:tcPr>
            <w:tcW w:w="1854" w:type="dxa"/>
            <w:vAlign w:val="center"/>
          </w:tcPr>
          <w:p w:rsidR="00CB357D" w:rsidRPr="007A1D4D" w:rsidRDefault="00CB357D" w:rsidP="00CB357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591" w:type="dxa"/>
            <w:vAlign w:val="center"/>
          </w:tcPr>
          <w:p w:rsidR="00CB357D" w:rsidRPr="007A1D4D" w:rsidRDefault="00CB357D" w:rsidP="00CB357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  <w:r w:rsidRPr="0070076A">
              <w:rPr>
                <w:rFonts w:ascii="Calibri" w:eastAsia="Times New Roman" w:hAnsi="Calibri" w:cs="Calibri"/>
                <w:lang w:eastAsia="es-ES"/>
              </w:rPr>
              <w:t>://</w:t>
            </w:r>
            <w:r>
              <w:rPr>
                <w:rFonts w:ascii="Calibri" w:eastAsia="Times New Roman" w:hAnsi="Calibri" w:cs="Calibri"/>
                <w:lang w:eastAsia="es-ES"/>
              </w:rPr>
              <w:t>[ip:puerto]</w:t>
            </w:r>
            <w:r w:rsidRPr="0070076A">
              <w:rPr>
                <w:rFonts w:ascii="Calibri" w:eastAsia="Times New Roman" w:hAnsi="Calibri" w:cs="Calibri"/>
                <w:lang w:eastAsia="es-ES"/>
              </w:rPr>
              <w:t>/</w:t>
            </w:r>
            <w:r w:rsidRPr="001E419C">
              <w:rPr>
                <w:rFonts w:ascii="Calibri" w:eastAsia="Times New Roman" w:hAnsi="Calibri" w:cs="Calibri"/>
                <w:lang w:eastAsia="es-ES"/>
              </w:rPr>
              <w:t>monitoriza-afirma-status-app/afirmaServicesStatus</w:t>
            </w:r>
            <w:r>
              <w:rPr>
                <w:rFonts w:ascii="Calibri" w:eastAsia="Times New Roman" w:hAnsi="Calibri" w:cs="Calibri"/>
                <w:lang w:eastAsia="es-ES"/>
              </w:rPr>
              <w:t>?platform=clave</w:t>
            </w:r>
          </w:p>
        </w:tc>
        <w:tc>
          <w:tcPr>
            <w:tcW w:w="3747" w:type="dxa"/>
            <w:vAlign w:val="center"/>
          </w:tcPr>
          <w:p w:rsidR="00CB357D" w:rsidRPr="007A1D4D" w:rsidRDefault="00CB357D" w:rsidP="00CB357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Obtiene respuesta</w:t>
            </w:r>
          </w:p>
        </w:tc>
      </w:tr>
    </w:tbl>
    <w:p w:rsidR="00220386" w:rsidRDefault="00220386" w:rsidP="00220386">
      <w:pPr>
        <w:rPr>
          <w:rStyle w:val="nfasis"/>
        </w:rPr>
      </w:pPr>
      <w:r w:rsidRPr="002C12EC">
        <w:rPr>
          <w:rStyle w:val="nfasis"/>
          <w:u w:val="single"/>
        </w:rPr>
        <w:t>Notas</w:t>
      </w:r>
      <w:r>
        <w:rPr>
          <w:rStyle w:val="nfasis"/>
        </w:rPr>
        <w:t>:</w:t>
      </w:r>
    </w:p>
    <w:p w:rsidR="00220386" w:rsidRDefault="00220386" w:rsidP="00220386">
      <w:pPr>
        <w:rPr>
          <w:rStyle w:val="nfasis"/>
        </w:rPr>
      </w:pPr>
      <w:r>
        <w:rPr>
          <w:rStyle w:val="nfasis"/>
        </w:rPr>
        <w:t>Nombre componente: nombre del componente desarrollado que se despliega o instala sobre el que se quiere comprobar su funcionamiento.</w:t>
      </w:r>
    </w:p>
    <w:p w:rsidR="00220386" w:rsidRDefault="00220386" w:rsidP="00220386">
      <w:pPr>
        <w:rPr>
          <w:rStyle w:val="nfasis"/>
        </w:rPr>
      </w:pPr>
      <w:r>
        <w:rPr>
          <w:rStyle w:val="nfasis"/>
        </w:rPr>
        <w:t xml:space="preserve">Número comprobación: </w:t>
      </w:r>
      <w:r w:rsidR="005C535C">
        <w:rPr>
          <w:rStyle w:val="nfasis"/>
        </w:rPr>
        <w:t>i</w:t>
      </w:r>
      <w:r>
        <w:rPr>
          <w:rStyle w:val="nfasis"/>
        </w:rPr>
        <w:t>dentifica la comprobación que se está haciendo sobre ese componente. Pueden establecerse varias comprobaciones sobre un componente,</w:t>
      </w:r>
      <w:r w:rsidR="00F36267">
        <w:rPr>
          <w:rStyle w:val="nfasis"/>
        </w:rPr>
        <w:t xml:space="preserve"> cada se especificaría en una fila diferente.</w:t>
      </w:r>
    </w:p>
    <w:p w:rsidR="00220386" w:rsidRDefault="00F36267" w:rsidP="00220386">
      <w:pPr>
        <w:rPr>
          <w:rStyle w:val="nfasis"/>
        </w:rPr>
      </w:pPr>
      <w:r>
        <w:rPr>
          <w:rStyle w:val="nfasis"/>
        </w:rPr>
        <w:t>Cadena de conexión</w:t>
      </w:r>
      <w:r w:rsidR="00220386">
        <w:rPr>
          <w:rStyle w:val="nfasis"/>
        </w:rPr>
        <w:t>:</w:t>
      </w:r>
      <w:r w:rsidR="005C535C">
        <w:rPr>
          <w:rStyle w:val="nfasis"/>
        </w:rPr>
        <w:t>p</w:t>
      </w:r>
      <w:r>
        <w:rPr>
          <w:rStyle w:val="nfasis"/>
        </w:rPr>
        <w:t>eticióncuya respuesta se debe comprobar</w:t>
      </w:r>
      <w:r w:rsidR="00220386">
        <w:rPr>
          <w:rStyle w:val="nfasis"/>
        </w:rPr>
        <w:t>.</w:t>
      </w:r>
    </w:p>
    <w:p w:rsidR="00220386" w:rsidRDefault="00F36267" w:rsidP="00220386">
      <w:pPr>
        <w:rPr>
          <w:rStyle w:val="nfasis"/>
        </w:rPr>
      </w:pPr>
      <w:r>
        <w:rPr>
          <w:rStyle w:val="nfasis"/>
        </w:rPr>
        <w:t>Respuesta</w:t>
      </w:r>
      <w:r w:rsidR="00220386">
        <w:rPr>
          <w:rStyle w:val="nfasis"/>
        </w:rPr>
        <w:t xml:space="preserve">: </w:t>
      </w:r>
      <w:r>
        <w:rPr>
          <w:rStyle w:val="nfasis"/>
        </w:rPr>
        <w:t>cadena de caracteres con la respuesta esperada</w:t>
      </w:r>
      <w:r w:rsidR="00220386">
        <w:rPr>
          <w:rStyle w:val="nfasis"/>
        </w:rPr>
        <w:t xml:space="preserve">. </w:t>
      </w:r>
      <w:r w:rsidR="00BB3440">
        <w:rPr>
          <w:rStyle w:val="nfasis"/>
        </w:rPr>
        <w:t>Para facilitar la monitoriz</w:t>
      </w:r>
      <w:r w:rsidR="003E52DA">
        <w:rPr>
          <w:rStyle w:val="nfasis"/>
        </w:rPr>
        <w:t>ación, se busca que el valor de respuesta sea siempre el mismo.</w:t>
      </w:r>
    </w:p>
    <w:p w:rsidR="007A1D4D" w:rsidRPr="00C96C4E" w:rsidRDefault="007A1D4D" w:rsidP="007A1D4D">
      <w:pPr>
        <w:pStyle w:val="Normal3"/>
        <w:ind w:left="0"/>
        <w:jc w:val="left"/>
        <w:rPr>
          <w:sz w:val="22"/>
        </w:rPr>
      </w:pPr>
      <w:r w:rsidRPr="00C96C4E">
        <w:rPr>
          <w:rStyle w:val="nfasis"/>
          <w:sz w:val="22"/>
          <w:u w:val="single"/>
        </w:rPr>
        <w:t>Nota de cumplimentación</w:t>
      </w:r>
      <w:r w:rsidRPr="00C96C4E">
        <w:rPr>
          <w:rStyle w:val="nfasis"/>
          <w:sz w:val="22"/>
        </w:rPr>
        <w:t>:</w:t>
      </w:r>
      <w:r w:rsidR="005C535C" w:rsidRPr="00C96C4E">
        <w:rPr>
          <w:rStyle w:val="nfasis"/>
          <w:sz w:val="22"/>
        </w:rPr>
        <w:t>a</w:t>
      </w:r>
      <w:r w:rsidRPr="00C96C4E">
        <w:rPr>
          <w:rStyle w:val="nfasis"/>
          <w:sz w:val="22"/>
        </w:rPr>
        <w:t>grupar los registros de esta tabla por el nombre de componente que se quiere comprobar.</w:t>
      </w:r>
    </w:p>
    <w:p w:rsidR="00B90029" w:rsidRDefault="00B90029" w:rsidP="00B90029"/>
    <w:p w:rsidR="00F36267" w:rsidRDefault="00F36267" w:rsidP="00B90029"/>
    <w:p w:rsidR="00F36267" w:rsidRDefault="00F36267" w:rsidP="00B90029"/>
    <w:p w:rsidR="001A0DF9" w:rsidRDefault="001A0DF9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B90029" w:rsidRDefault="0042652E" w:rsidP="00B90029">
      <w:pPr>
        <w:pStyle w:val="Ttulo2"/>
      </w:pPr>
      <w:bookmarkStart w:id="15" w:name="_Toc390419752"/>
      <w:r>
        <w:lastRenderedPageBreak/>
        <w:t>T</w:t>
      </w:r>
      <w:r w:rsidR="00B90029">
        <w:t>razas</w:t>
      </w:r>
      <w:r>
        <w:t xml:space="preserve"> en fichero</w:t>
      </w:r>
      <w:bookmarkEnd w:id="15"/>
    </w:p>
    <w:tbl>
      <w:tblPr>
        <w:tblW w:w="14502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605"/>
        <w:gridCol w:w="1458"/>
        <w:gridCol w:w="1409"/>
        <w:gridCol w:w="2820"/>
        <w:gridCol w:w="1168"/>
        <w:gridCol w:w="2043"/>
        <w:gridCol w:w="2043"/>
      </w:tblGrid>
      <w:tr w:rsidR="007D66C2" w:rsidRPr="00E07BA0" w:rsidTr="007D66C2">
        <w:trPr>
          <w:trHeight w:val="437"/>
        </w:trPr>
        <w:tc>
          <w:tcPr>
            <w:tcW w:w="1956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7D66C2" w:rsidRDefault="007D66C2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 xml:space="preserve">Nombre componente </w:t>
            </w:r>
          </w:p>
        </w:tc>
        <w:tc>
          <w:tcPr>
            <w:tcW w:w="1605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7D66C2" w:rsidRDefault="007D66C2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Número comprobación</w:t>
            </w:r>
          </w:p>
        </w:tc>
        <w:tc>
          <w:tcPr>
            <w:tcW w:w="1458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7D66C2" w:rsidRPr="00E07BA0" w:rsidRDefault="007D66C2" w:rsidP="005C535C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Tipo servidor despliegue</w:t>
            </w:r>
          </w:p>
        </w:tc>
        <w:tc>
          <w:tcPr>
            <w:tcW w:w="1409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365F91" w:themeFill="accent1" w:themeFillShade="BF"/>
            <w:vAlign w:val="center"/>
          </w:tcPr>
          <w:p w:rsidR="007D66C2" w:rsidRDefault="007D66C2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Nombres de servidor</w:t>
            </w:r>
          </w:p>
        </w:tc>
        <w:tc>
          <w:tcPr>
            <w:tcW w:w="2820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7D66C2" w:rsidRDefault="007D66C2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Ruta</w:t>
            </w:r>
          </w:p>
        </w:tc>
        <w:tc>
          <w:tcPr>
            <w:tcW w:w="1168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7D66C2" w:rsidRDefault="007D66C2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Política de rotado</w:t>
            </w:r>
          </w:p>
        </w:tc>
        <w:tc>
          <w:tcPr>
            <w:tcW w:w="2043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7D66C2" w:rsidRDefault="007D66C2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Patrón búsqueda errores</w:t>
            </w:r>
          </w:p>
        </w:tc>
        <w:tc>
          <w:tcPr>
            <w:tcW w:w="2043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</w:tcPr>
          <w:p w:rsidR="007D66C2" w:rsidRDefault="007D66C2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Instrucciones configuración nivel de log</w:t>
            </w:r>
          </w:p>
        </w:tc>
      </w:tr>
      <w:tr w:rsidR="007D66C2" w:rsidRPr="00E07BA0" w:rsidTr="007D66C2">
        <w:trPr>
          <w:trHeight w:val="437"/>
        </w:trPr>
        <w:tc>
          <w:tcPr>
            <w:tcW w:w="1956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7A1D4D" w:rsidRDefault="00D204FF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</w:t>
            </w:r>
            <w:r w:rsidR="00486492">
              <w:rPr>
                <w:rFonts w:ascii="Calibri" w:eastAsia="Times New Roman" w:hAnsi="Calibri" w:cs="Calibri"/>
                <w:lang w:eastAsia="es-ES"/>
              </w:rPr>
              <w:t>onitoriza</w:t>
            </w:r>
            <w:r>
              <w:rPr>
                <w:rFonts w:ascii="Calibri" w:eastAsia="Times New Roman" w:hAnsi="Calibri" w:cs="Calibri"/>
                <w:lang w:eastAsia="es-ES"/>
              </w:rPr>
              <w:t>-server</w:t>
            </w:r>
            <w:r w:rsidR="00715369" w:rsidRPr="00715369">
              <w:rPr>
                <w:rFonts w:ascii="Calibri" w:eastAsia="Times New Roman" w:hAnsi="Calibri" w:cs="Calibri"/>
                <w:lang w:eastAsia="es-ES"/>
              </w:rPr>
              <w:t>.log</w:t>
            </w:r>
          </w:p>
        </w:tc>
        <w:tc>
          <w:tcPr>
            <w:tcW w:w="1605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7A1D4D" w:rsidRDefault="007D66C2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58" w:type="dxa"/>
            <w:tcBorders>
              <w:top w:val="single" w:sz="6" w:space="0" w:color="548DD4" w:themeColor="text2" w:themeTint="99"/>
            </w:tcBorders>
            <w:shd w:val="clear" w:color="auto" w:fill="auto"/>
            <w:vAlign w:val="center"/>
            <w:hideMark/>
          </w:tcPr>
          <w:p w:rsidR="007D66C2" w:rsidRPr="007A1D4D" w:rsidRDefault="00715369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409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7A1D4D" w:rsidRDefault="007D66C2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20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7A1D4D" w:rsidRDefault="00715369" w:rsidP="0048649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</w:t>
            </w:r>
            <w:r w:rsidR="00486492">
              <w:rPr>
                <w:rFonts w:ascii="Calibri" w:eastAsia="Times New Roman" w:hAnsi="Calibri" w:cs="Calibri"/>
                <w:lang w:val="en-US" w:eastAsia="es-ES"/>
              </w:rPr>
              <w:t>CATALINA_</w:t>
            </w:r>
            <w:r>
              <w:rPr>
                <w:rFonts w:ascii="Calibri" w:eastAsia="Times New Roman" w:hAnsi="Calibri" w:cs="Calibri"/>
                <w:lang w:val="en-US" w:eastAsia="es-ES"/>
              </w:rPr>
              <w:t>HOME/logs</w:t>
            </w:r>
          </w:p>
        </w:tc>
        <w:tc>
          <w:tcPr>
            <w:tcW w:w="1168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7A1D4D" w:rsidRDefault="00715369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Diaria</w:t>
            </w:r>
          </w:p>
        </w:tc>
        <w:tc>
          <w:tcPr>
            <w:tcW w:w="2043" w:type="dxa"/>
            <w:tcBorders>
              <w:top w:val="single" w:sz="6" w:space="0" w:color="548DD4" w:themeColor="text2" w:themeTint="99"/>
            </w:tcBorders>
            <w:vAlign w:val="center"/>
          </w:tcPr>
          <w:p w:rsidR="007D66C2" w:rsidRPr="007A1D4D" w:rsidRDefault="00F06BFF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ERROR</w:t>
            </w:r>
          </w:p>
        </w:tc>
        <w:tc>
          <w:tcPr>
            <w:tcW w:w="2043" w:type="dxa"/>
            <w:tcBorders>
              <w:top w:val="single" w:sz="6" w:space="0" w:color="548DD4" w:themeColor="text2" w:themeTint="99"/>
            </w:tcBorders>
          </w:tcPr>
          <w:p w:rsidR="007D66C2" w:rsidRPr="007A1D4D" w:rsidRDefault="00F06BFF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INFO</w:t>
            </w:r>
          </w:p>
        </w:tc>
      </w:tr>
      <w:tr w:rsidR="00AD4B37" w:rsidRPr="00E07BA0" w:rsidTr="00486492">
        <w:trPr>
          <w:trHeight w:val="437"/>
        </w:trPr>
        <w:tc>
          <w:tcPr>
            <w:tcW w:w="1956" w:type="dxa"/>
            <w:vAlign w:val="center"/>
          </w:tcPr>
          <w:p w:rsidR="00AD4B37" w:rsidRPr="007A1D4D" w:rsidRDefault="00AD4B37" w:rsidP="00AD4B3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monitoriza-web.log</w:t>
            </w:r>
          </w:p>
        </w:tc>
        <w:tc>
          <w:tcPr>
            <w:tcW w:w="1605" w:type="dxa"/>
            <w:vAlign w:val="center"/>
          </w:tcPr>
          <w:p w:rsidR="00AD4B37" w:rsidRPr="007A1D4D" w:rsidRDefault="00AD4B37" w:rsidP="00AD4B3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AD4B37" w:rsidRPr="007A1D4D" w:rsidRDefault="00AD4B37" w:rsidP="00AD4B3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409" w:type="dxa"/>
            <w:vAlign w:val="center"/>
          </w:tcPr>
          <w:p w:rsidR="00AD4B37" w:rsidRPr="007A1D4D" w:rsidRDefault="00AD4B37" w:rsidP="00AD4B3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20" w:type="dxa"/>
            <w:vAlign w:val="center"/>
          </w:tcPr>
          <w:p w:rsidR="00AD4B37" w:rsidRPr="007A1D4D" w:rsidRDefault="00AD4B37" w:rsidP="00AD4B3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$CATALINA_HOME/logs</w:t>
            </w:r>
          </w:p>
        </w:tc>
        <w:tc>
          <w:tcPr>
            <w:tcW w:w="1168" w:type="dxa"/>
            <w:vAlign w:val="center"/>
          </w:tcPr>
          <w:p w:rsidR="00AD4B37" w:rsidRPr="007A1D4D" w:rsidRDefault="00AD4B37" w:rsidP="00AD4B3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Diaria</w:t>
            </w:r>
          </w:p>
        </w:tc>
        <w:tc>
          <w:tcPr>
            <w:tcW w:w="2043" w:type="dxa"/>
            <w:vAlign w:val="center"/>
          </w:tcPr>
          <w:p w:rsidR="00AD4B37" w:rsidRPr="007A1D4D" w:rsidRDefault="00AD4B37" w:rsidP="00AD4B3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ERROR</w:t>
            </w:r>
          </w:p>
        </w:tc>
        <w:tc>
          <w:tcPr>
            <w:tcW w:w="2043" w:type="dxa"/>
          </w:tcPr>
          <w:p w:rsidR="00AD4B37" w:rsidRPr="007A1D4D" w:rsidRDefault="00AD4B37" w:rsidP="00AD4B3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INFO</w:t>
            </w:r>
          </w:p>
        </w:tc>
      </w:tr>
    </w:tbl>
    <w:p w:rsidR="00F36267" w:rsidRDefault="00F36267" w:rsidP="00F36267">
      <w:pPr>
        <w:rPr>
          <w:rStyle w:val="nfasis"/>
        </w:rPr>
      </w:pPr>
      <w:r w:rsidRPr="002C12EC">
        <w:rPr>
          <w:rStyle w:val="nfasis"/>
          <w:u w:val="single"/>
        </w:rPr>
        <w:t>Notas</w:t>
      </w:r>
      <w:r>
        <w:rPr>
          <w:rStyle w:val="nfasis"/>
        </w:rPr>
        <w:t>:</w:t>
      </w:r>
    </w:p>
    <w:p w:rsidR="00F36267" w:rsidRDefault="00F36267" w:rsidP="00F36267">
      <w:pPr>
        <w:rPr>
          <w:rStyle w:val="nfasis"/>
        </w:rPr>
      </w:pPr>
      <w:r>
        <w:rPr>
          <w:rStyle w:val="nfasis"/>
        </w:rPr>
        <w:t>Nombre componente: nombre del componente desarrollado que se despliega o instala sobre el que se quiere comprobar su funcionamiento.</w:t>
      </w:r>
    </w:p>
    <w:p w:rsidR="00F36267" w:rsidRDefault="00F36267" w:rsidP="00F36267">
      <w:pPr>
        <w:rPr>
          <w:rStyle w:val="nfasis"/>
        </w:rPr>
      </w:pPr>
      <w:r>
        <w:rPr>
          <w:rStyle w:val="nfasis"/>
        </w:rPr>
        <w:t xml:space="preserve">Número comprobación: </w:t>
      </w:r>
      <w:r w:rsidR="005C535C">
        <w:rPr>
          <w:rStyle w:val="nfasis"/>
        </w:rPr>
        <w:t>i</w:t>
      </w:r>
      <w:r>
        <w:rPr>
          <w:rStyle w:val="nfasis"/>
        </w:rPr>
        <w:t>dentifica la comprobación que se está haciendo sobre ese componente. Pueden establecerse varias comprobaciones sobre un componente, cada se especificaría en una fila diferente.</w:t>
      </w:r>
    </w:p>
    <w:p w:rsidR="00F36267" w:rsidRPr="00C907C6" w:rsidRDefault="005C535C" w:rsidP="00F36267">
      <w:pPr>
        <w:rPr>
          <w:rStyle w:val="nfasis"/>
        </w:rPr>
      </w:pPr>
      <w:r>
        <w:rPr>
          <w:rStyle w:val="nfasis"/>
        </w:rPr>
        <w:t>Tipo s</w:t>
      </w:r>
      <w:r w:rsidR="00F36267">
        <w:rPr>
          <w:rStyle w:val="nfasis"/>
        </w:rPr>
        <w:t xml:space="preserve">ervidor despliegue: Web, Aplicaciones, Base de datos, Gestor documental, Gestor de </w:t>
      </w:r>
      <w:r w:rsidR="00DF68FB">
        <w:rPr>
          <w:rStyle w:val="nfasis"/>
        </w:rPr>
        <w:t>contenidos, Reports</w:t>
      </w:r>
      <w:r w:rsidR="00F36267">
        <w:rPr>
          <w:rStyle w:val="nfasis"/>
        </w:rPr>
        <w:t>…</w:t>
      </w:r>
    </w:p>
    <w:p w:rsidR="00F36267" w:rsidRDefault="00F36267" w:rsidP="00F36267">
      <w:pPr>
        <w:rPr>
          <w:rStyle w:val="nfasis"/>
        </w:rPr>
      </w:pPr>
      <w:r>
        <w:rPr>
          <w:rStyle w:val="nfasis"/>
        </w:rPr>
        <w:t>Nombre servidor:</w:t>
      </w:r>
      <w:r w:rsidR="005C535C">
        <w:rPr>
          <w:rStyle w:val="nfasis"/>
        </w:rPr>
        <w:t xml:space="preserve"> p</w:t>
      </w:r>
      <w:r>
        <w:rPr>
          <w:rStyle w:val="nfasis"/>
        </w:rPr>
        <w:t>roporcionado por Sistemas.</w:t>
      </w:r>
    </w:p>
    <w:p w:rsidR="00F36267" w:rsidRDefault="00F36267" w:rsidP="00F36267">
      <w:pPr>
        <w:rPr>
          <w:rStyle w:val="nfasis"/>
        </w:rPr>
      </w:pPr>
      <w:r>
        <w:rPr>
          <w:rStyle w:val="nfasis"/>
        </w:rPr>
        <w:t>Ruta: donde se ubica el fichero dentro del cual consultar la traza.</w:t>
      </w:r>
    </w:p>
    <w:p w:rsidR="00F36267" w:rsidRDefault="00F36267" w:rsidP="00F36267">
      <w:pPr>
        <w:rPr>
          <w:rStyle w:val="nfasis"/>
        </w:rPr>
      </w:pPr>
      <w:r>
        <w:rPr>
          <w:rStyle w:val="nfasis"/>
        </w:rPr>
        <w:t xml:space="preserve">Política de rotado: </w:t>
      </w:r>
      <w:r w:rsidR="005C535C">
        <w:rPr>
          <w:rStyle w:val="nfasis"/>
        </w:rPr>
        <w:t>c</w:t>
      </w:r>
      <w:r>
        <w:rPr>
          <w:rStyle w:val="nfasis"/>
        </w:rPr>
        <w:t xml:space="preserve">ada cuanto tiempo se genera un nuevo fichero de log: Diaria, Semanal, </w:t>
      </w:r>
      <w:r w:rsidR="00DF68FB">
        <w:rPr>
          <w:rStyle w:val="nfasis"/>
        </w:rPr>
        <w:t>etc…</w:t>
      </w:r>
    </w:p>
    <w:p w:rsidR="00F36267" w:rsidRDefault="005C535C" w:rsidP="00F36267">
      <w:pPr>
        <w:rPr>
          <w:rStyle w:val="nfasis"/>
        </w:rPr>
      </w:pPr>
      <w:r>
        <w:rPr>
          <w:rStyle w:val="nfasis"/>
        </w:rPr>
        <w:t>Patrón búsqueda errores: indica c</w:t>
      </w:r>
      <w:r w:rsidR="00F36267">
        <w:rPr>
          <w:rStyle w:val="nfasis"/>
        </w:rPr>
        <w:t xml:space="preserve">ómo buscar un error </w:t>
      </w:r>
      <w:r w:rsidR="00DF68FB">
        <w:rPr>
          <w:rStyle w:val="nfasis"/>
        </w:rPr>
        <w:t>entre todas</w:t>
      </w:r>
      <w:r w:rsidR="00F36267">
        <w:rPr>
          <w:rStyle w:val="nfasis"/>
        </w:rPr>
        <w:t xml:space="preserve"> las trazas almacenadas en el fichero. </w:t>
      </w:r>
    </w:p>
    <w:p w:rsidR="007D66C2" w:rsidRDefault="007D66C2" w:rsidP="00F36267">
      <w:pPr>
        <w:rPr>
          <w:rStyle w:val="nfasis"/>
        </w:rPr>
      </w:pPr>
      <w:r>
        <w:rPr>
          <w:rStyle w:val="nfasis"/>
        </w:rPr>
        <w:t>Instrucciones configuración nivel de log: especificar la ruta del fichero y las instrucciones de edición para variar el nivel de trazas que se dejan en el fichero.</w:t>
      </w:r>
    </w:p>
    <w:p w:rsidR="007A1D4D" w:rsidRPr="00C96C4E" w:rsidRDefault="007A1D4D" w:rsidP="007A1D4D">
      <w:pPr>
        <w:pStyle w:val="Normal3"/>
        <w:ind w:left="0"/>
        <w:jc w:val="left"/>
        <w:rPr>
          <w:sz w:val="22"/>
        </w:rPr>
      </w:pPr>
      <w:r w:rsidRPr="00C96C4E">
        <w:rPr>
          <w:rStyle w:val="nfasis"/>
          <w:sz w:val="22"/>
          <w:u w:val="single"/>
        </w:rPr>
        <w:t>Nota de cumplimentación</w:t>
      </w:r>
      <w:r w:rsidRPr="00C96C4E">
        <w:rPr>
          <w:rStyle w:val="nfasis"/>
          <w:sz w:val="22"/>
        </w:rPr>
        <w:t>:</w:t>
      </w:r>
      <w:r w:rsidR="005C535C" w:rsidRPr="00C96C4E">
        <w:rPr>
          <w:rStyle w:val="nfasis"/>
          <w:sz w:val="22"/>
        </w:rPr>
        <w:t>a</w:t>
      </w:r>
      <w:r w:rsidRPr="00C96C4E">
        <w:rPr>
          <w:rStyle w:val="nfasis"/>
          <w:sz w:val="22"/>
        </w:rPr>
        <w:t>grupar los registros de esta tabla por el nombre de componente que se quiere comprobar.</w:t>
      </w:r>
    </w:p>
    <w:p w:rsidR="00F638C7" w:rsidRDefault="00F638C7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0029" w:rsidRDefault="00B90029" w:rsidP="00B90029">
      <w:pPr>
        <w:pStyle w:val="Ttulo2"/>
      </w:pPr>
      <w:bookmarkStart w:id="16" w:name="_Toc390419753"/>
      <w:r>
        <w:lastRenderedPageBreak/>
        <w:t xml:space="preserve">Por </w:t>
      </w:r>
      <w:r w:rsidR="0042652E">
        <w:t>recurso</w:t>
      </w:r>
      <w:bookmarkEnd w:id="16"/>
    </w:p>
    <w:tbl>
      <w:tblPr>
        <w:tblW w:w="1435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5"/>
        <w:gridCol w:w="1849"/>
        <w:gridCol w:w="1681"/>
        <w:gridCol w:w="1624"/>
        <w:gridCol w:w="3251"/>
        <w:gridCol w:w="1850"/>
        <w:gridCol w:w="1849"/>
      </w:tblGrid>
      <w:tr w:rsidR="00F638C7" w:rsidRPr="00E07BA0" w:rsidTr="001A0DF9">
        <w:trPr>
          <w:trHeight w:val="455"/>
        </w:trPr>
        <w:tc>
          <w:tcPr>
            <w:tcW w:w="2255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 xml:space="preserve">Nombre componente </w:t>
            </w:r>
          </w:p>
        </w:tc>
        <w:tc>
          <w:tcPr>
            <w:tcW w:w="1849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Número comprobación</w:t>
            </w:r>
          </w:p>
        </w:tc>
        <w:tc>
          <w:tcPr>
            <w:tcW w:w="1681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F638C7" w:rsidRPr="00E07BA0" w:rsidRDefault="00F638C7" w:rsidP="005C535C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Tipo servidor despliegue</w:t>
            </w:r>
          </w:p>
        </w:tc>
        <w:tc>
          <w:tcPr>
            <w:tcW w:w="1624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365F91" w:themeFill="accent1" w:themeFillShade="BF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Nombres de servidor</w:t>
            </w:r>
          </w:p>
        </w:tc>
        <w:tc>
          <w:tcPr>
            <w:tcW w:w="3251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Recurso</w:t>
            </w:r>
          </w:p>
        </w:tc>
        <w:tc>
          <w:tcPr>
            <w:tcW w:w="1850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Valor mínimo</w:t>
            </w:r>
          </w:p>
        </w:tc>
        <w:tc>
          <w:tcPr>
            <w:tcW w:w="1849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42652E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Valor máximo</w:t>
            </w:r>
          </w:p>
        </w:tc>
      </w:tr>
      <w:tr w:rsidR="00F638C7" w:rsidRPr="00E07BA0" w:rsidTr="001A0DF9">
        <w:trPr>
          <w:trHeight w:val="455"/>
        </w:trPr>
        <w:tc>
          <w:tcPr>
            <w:tcW w:w="2255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849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681" w:type="dxa"/>
            <w:tcBorders>
              <w:top w:val="single" w:sz="6" w:space="0" w:color="548DD4" w:themeColor="text2" w:themeTint="99"/>
            </w:tcBorders>
            <w:shd w:val="clear" w:color="auto" w:fill="auto"/>
            <w:vAlign w:val="center"/>
            <w:hideMark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624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251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850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849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F638C7" w:rsidRPr="00E07BA0" w:rsidTr="001A0DF9">
        <w:trPr>
          <w:trHeight w:val="455"/>
        </w:trPr>
        <w:tc>
          <w:tcPr>
            <w:tcW w:w="2255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849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681" w:type="dxa"/>
            <w:shd w:val="clear" w:color="auto" w:fill="auto"/>
            <w:vAlign w:val="center"/>
            <w:hideMark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624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251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850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849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:rsidR="00F36267" w:rsidRDefault="00F36267" w:rsidP="00F36267">
      <w:pPr>
        <w:rPr>
          <w:rStyle w:val="nfasis"/>
        </w:rPr>
      </w:pPr>
      <w:r w:rsidRPr="002C12EC">
        <w:rPr>
          <w:rStyle w:val="nfasis"/>
          <w:u w:val="single"/>
        </w:rPr>
        <w:t>Notas</w:t>
      </w:r>
      <w:r>
        <w:rPr>
          <w:rStyle w:val="nfasis"/>
        </w:rPr>
        <w:t>:</w:t>
      </w:r>
    </w:p>
    <w:p w:rsidR="00F36267" w:rsidRDefault="00F36267" w:rsidP="00F36267">
      <w:pPr>
        <w:rPr>
          <w:rStyle w:val="nfasis"/>
        </w:rPr>
      </w:pPr>
      <w:r>
        <w:rPr>
          <w:rStyle w:val="nfasis"/>
        </w:rPr>
        <w:t>Nombre componente: nombre del componente desarrollado que se despliega o instala sobre el que se quiere comprobar su funcionamiento.</w:t>
      </w:r>
    </w:p>
    <w:p w:rsidR="00F36267" w:rsidRDefault="005C535C" w:rsidP="00F36267">
      <w:pPr>
        <w:rPr>
          <w:rStyle w:val="nfasis"/>
        </w:rPr>
      </w:pPr>
      <w:r>
        <w:rPr>
          <w:rStyle w:val="nfasis"/>
        </w:rPr>
        <w:t>Número comprobación: i</w:t>
      </w:r>
      <w:r w:rsidR="00F36267">
        <w:rPr>
          <w:rStyle w:val="nfasis"/>
        </w:rPr>
        <w:t>dentifica la comprobación que se está haciendo sobre ese componente. Pueden establecerse varias comprobaciones sobre un componente, cada se especificaría en una fila diferente.</w:t>
      </w:r>
    </w:p>
    <w:p w:rsidR="00F36267" w:rsidRPr="00C907C6" w:rsidRDefault="005C535C" w:rsidP="00F36267">
      <w:pPr>
        <w:rPr>
          <w:rStyle w:val="nfasis"/>
        </w:rPr>
      </w:pPr>
      <w:r>
        <w:rPr>
          <w:rStyle w:val="nfasis"/>
        </w:rPr>
        <w:t>Tipo s</w:t>
      </w:r>
      <w:r w:rsidR="00F36267">
        <w:rPr>
          <w:rStyle w:val="nfasis"/>
        </w:rPr>
        <w:t xml:space="preserve">ervidor despliegue: Web, Aplicaciones, Base de datos, Gestor documental, Gestor de </w:t>
      </w:r>
      <w:r w:rsidR="00D27090">
        <w:rPr>
          <w:rStyle w:val="nfasis"/>
        </w:rPr>
        <w:t>contenidos, Reports</w:t>
      </w:r>
      <w:r w:rsidR="00F36267">
        <w:rPr>
          <w:rStyle w:val="nfasis"/>
        </w:rPr>
        <w:t>…</w:t>
      </w:r>
    </w:p>
    <w:p w:rsidR="00F36267" w:rsidRDefault="00F36267" w:rsidP="00F36267">
      <w:pPr>
        <w:rPr>
          <w:rStyle w:val="nfasis"/>
        </w:rPr>
      </w:pPr>
      <w:r>
        <w:rPr>
          <w:rStyle w:val="nfasis"/>
        </w:rPr>
        <w:t>Nombre servidor:</w:t>
      </w:r>
      <w:r w:rsidR="005C535C">
        <w:rPr>
          <w:rStyle w:val="nfasis"/>
        </w:rPr>
        <w:t xml:space="preserve"> p</w:t>
      </w:r>
      <w:r>
        <w:rPr>
          <w:rStyle w:val="nfasis"/>
        </w:rPr>
        <w:t>roporcionado por Sistemas.</w:t>
      </w:r>
    </w:p>
    <w:p w:rsidR="00F36267" w:rsidRDefault="00F36267" w:rsidP="00F36267">
      <w:pPr>
        <w:rPr>
          <w:rStyle w:val="nfasis"/>
        </w:rPr>
      </w:pPr>
      <w:r>
        <w:rPr>
          <w:rStyle w:val="nfasis"/>
        </w:rPr>
        <w:t>Recurso: consumo de memoria, espacio en disco de una ruta, consumo de CPU, tiempo de ejecución.</w:t>
      </w:r>
    </w:p>
    <w:p w:rsidR="00F36267" w:rsidRDefault="00F36267" w:rsidP="00F36267">
      <w:pPr>
        <w:rPr>
          <w:rStyle w:val="nfasis"/>
        </w:rPr>
      </w:pPr>
      <w:r>
        <w:rPr>
          <w:rStyle w:val="nfasis"/>
        </w:rPr>
        <w:t>Valor mínimo y valor máximo: especificar el umbral de alarma del recurso especificado.</w:t>
      </w:r>
    </w:p>
    <w:p w:rsidR="00B90029" w:rsidRPr="00C96C4E" w:rsidRDefault="007A1D4D" w:rsidP="007A1D4D">
      <w:pPr>
        <w:pStyle w:val="Normal3"/>
        <w:ind w:left="0"/>
        <w:jc w:val="left"/>
        <w:rPr>
          <w:sz w:val="22"/>
        </w:rPr>
      </w:pPr>
      <w:r w:rsidRPr="00C96C4E">
        <w:rPr>
          <w:rStyle w:val="nfasis"/>
          <w:sz w:val="22"/>
          <w:u w:val="single"/>
        </w:rPr>
        <w:t>Nota de cumplimentación</w:t>
      </w:r>
      <w:r w:rsidRPr="00C96C4E">
        <w:rPr>
          <w:rStyle w:val="nfasis"/>
          <w:sz w:val="22"/>
        </w:rPr>
        <w:t xml:space="preserve">: </w:t>
      </w:r>
      <w:r w:rsidR="005C535C" w:rsidRPr="00C96C4E">
        <w:rPr>
          <w:rStyle w:val="nfasis"/>
          <w:sz w:val="22"/>
        </w:rPr>
        <w:t>a</w:t>
      </w:r>
      <w:r w:rsidRPr="00C96C4E">
        <w:rPr>
          <w:rStyle w:val="nfasis"/>
          <w:sz w:val="22"/>
        </w:rPr>
        <w:t>grupar los registros de esta tabla por el nombre de componente que se quiere comprobar.</w:t>
      </w:r>
    </w:p>
    <w:p w:rsidR="0042652E" w:rsidRDefault="0042652E" w:rsidP="00B90029">
      <w:pPr>
        <w:pStyle w:val="Normal2"/>
      </w:pPr>
    </w:p>
    <w:p w:rsidR="0042652E" w:rsidRDefault="0042652E" w:rsidP="00B90029">
      <w:pPr>
        <w:pStyle w:val="Normal2"/>
      </w:pPr>
    </w:p>
    <w:p w:rsidR="00B3477B" w:rsidRDefault="002C12EC" w:rsidP="00481C21">
      <w:pPr>
        <w:pStyle w:val="Ttulo1"/>
      </w:pPr>
      <w:r>
        <w:br w:type="page"/>
      </w:r>
      <w:bookmarkStart w:id="17" w:name="_Toc390419754"/>
      <w:r w:rsidR="00B3477B">
        <w:lastRenderedPageBreak/>
        <w:t>Actuaciones sobre componentes</w:t>
      </w:r>
      <w:bookmarkEnd w:id="17"/>
    </w:p>
    <w:p w:rsidR="00481C21" w:rsidRPr="00481C21" w:rsidRDefault="00481C21" w:rsidP="00481C21"/>
    <w:tbl>
      <w:tblPr>
        <w:tblW w:w="1439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0"/>
        <w:gridCol w:w="1600"/>
        <w:gridCol w:w="1599"/>
        <w:gridCol w:w="1599"/>
        <w:gridCol w:w="1308"/>
        <w:gridCol w:w="6394"/>
      </w:tblGrid>
      <w:tr w:rsidR="00F638C7" w:rsidRPr="00E07BA0" w:rsidTr="001A0DF9">
        <w:trPr>
          <w:trHeight w:val="484"/>
        </w:trPr>
        <w:tc>
          <w:tcPr>
            <w:tcW w:w="1890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Nombre componente</w:t>
            </w:r>
          </w:p>
        </w:tc>
        <w:tc>
          <w:tcPr>
            <w:tcW w:w="1600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:rsidR="00F638C7" w:rsidRPr="00E07BA0" w:rsidRDefault="00F638C7" w:rsidP="005C535C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Tipo servidor despliegue</w:t>
            </w:r>
          </w:p>
        </w:tc>
        <w:tc>
          <w:tcPr>
            <w:tcW w:w="1599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365F91" w:themeFill="accent1" w:themeFillShade="BF"/>
            <w:vAlign w:val="center"/>
          </w:tcPr>
          <w:p w:rsidR="00F638C7" w:rsidRDefault="00F638C7" w:rsidP="005C535C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Nombres de servidor</w:t>
            </w:r>
          </w:p>
        </w:tc>
        <w:tc>
          <w:tcPr>
            <w:tcW w:w="1599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Tipo actuación</w:t>
            </w:r>
          </w:p>
        </w:tc>
        <w:tc>
          <w:tcPr>
            <w:tcW w:w="1308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Usuario ejecución</w:t>
            </w:r>
          </w:p>
        </w:tc>
        <w:tc>
          <w:tcPr>
            <w:tcW w:w="6394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Instrucciones</w:t>
            </w:r>
          </w:p>
        </w:tc>
      </w:tr>
      <w:tr w:rsidR="00F638C7" w:rsidRPr="002C12EC" w:rsidTr="001A0DF9">
        <w:trPr>
          <w:trHeight w:val="484"/>
        </w:trPr>
        <w:tc>
          <w:tcPr>
            <w:tcW w:w="1890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600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599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599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08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394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F36267">
            <w:pPr>
              <w:pStyle w:val="Prrafodelista"/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F638C7" w:rsidRPr="002C12EC" w:rsidTr="001A0DF9">
        <w:trPr>
          <w:trHeight w:val="484"/>
        </w:trPr>
        <w:tc>
          <w:tcPr>
            <w:tcW w:w="1890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600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599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599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08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394" w:type="dxa"/>
            <w:vAlign w:val="center"/>
          </w:tcPr>
          <w:p w:rsidR="00F638C7" w:rsidRPr="007A1D4D" w:rsidRDefault="00F638C7" w:rsidP="00F36267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:rsidR="00B3477B" w:rsidRDefault="00B3477B" w:rsidP="00B3477B">
      <w:pPr>
        <w:rPr>
          <w:rStyle w:val="nfasis"/>
        </w:rPr>
      </w:pPr>
      <w:r w:rsidRPr="002C12EC">
        <w:rPr>
          <w:rStyle w:val="nfasis"/>
          <w:u w:val="single"/>
        </w:rPr>
        <w:t>Notas</w:t>
      </w:r>
      <w:r>
        <w:rPr>
          <w:rStyle w:val="nfasis"/>
        </w:rPr>
        <w:t>:</w:t>
      </w:r>
    </w:p>
    <w:p w:rsidR="00B3477B" w:rsidRDefault="00B3477B" w:rsidP="00B3477B">
      <w:pPr>
        <w:rPr>
          <w:rStyle w:val="nfasis"/>
        </w:rPr>
      </w:pPr>
      <w:r>
        <w:rPr>
          <w:rStyle w:val="nfasis"/>
        </w:rPr>
        <w:t>Nombre componente: nombre del componente desarrollado que se despliega o instala, y que proporciona dicha funcionalidad.</w:t>
      </w:r>
    </w:p>
    <w:p w:rsidR="00F36267" w:rsidRPr="00C907C6" w:rsidRDefault="005C535C" w:rsidP="00F36267">
      <w:pPr>
        <w:rPr>
          <w:rStyle w:val="nfasis"/>
        </w:rPr>
      </w:pPr>
      <w:r>
        <w:rPr>
          <w:rStyle w:val="nfasis"/>
        </w:rPr>
        <w:t>Tipo s</w:t>
      </w:r>
      <w:r w:rsidR="00F36267">
        <w:rPr>
          <w:rStyle w:val="nfasis"/>
        </w:rPr>
        <w:t xml:space="preserve">ervidor despliegue: Web, Aplicaciones, Base de datos, Gestor documental, Gestor de </w:t>
      </w:r>
      <w:r w:rsidR="005928FC">
        <w:rPr>
          <w:rStyle w:val="nfasis"/>
        </w:rPr>
        <w:t>contenidos, Reports</w:t>
      </w:r>
      <w:r w:rsidR="00F36267">
        <w:rPr>
          <w:rStyle w:val="nfasis"/>
        </w:rPr>
        <w:t>…</w:t>
      </w:r>
    </w:p>
    <w:p w:rsidR="00B3477B" w:rsidRDefault="00B3477B" w:rsidP="00B3477B">
      <w:pPr>
        <w:rPr>
          <w:rStyle w:val="nfasis"/>
        </w:rPr>
      </w:pPr>
      <w:r>
        <w:rPr>
          <w:rStyle w:val="nfasis"/>
        </w:rPr>
        <w:t>Nombre</w:t>
      </w:r>
      <w:r w:rsidR="005C535C">
        <w:rPr>
          <w:rStyle w:val="nfasis"/>
        </w:rPr>
        <w:t xml:space="preserve"> s</w:t>
      </w:r>
      <w:r>
        <w:rPr>
          <w:rStyle w:val="nfasis"/>
        </w:rPr>
        <w:t>ervidor: donde se ejecutarán las instrucciones.</w:t>
      </w:r>
    </w:p>
    <w:p w:rsidR="005C535C" w:rsidRDefault="005C535C" w:rsidP="005C535C">
      <w:pPr>
        <w:rPr>
          <w:rStyle w:val="nfasis"/>
        </w:rPr>
      </w:pPr>
      <w:r>
        <w:rPr>
          <w:rStyle w:val="nfasis"/>
        </w:rPr>
        <w:t xml:space="preserve">Tipo actuación: Arranque, Parada, Cambio de modo, </w:t>
      </w:r>
      <w:r w:rsidR="00D27090">
        <w:rPr>
          <w:rStyle w:val="nfasis"/>
        </w:rPr>
        <w:t>Aviso Correo</w:t>
      </w:r>
      <w:r>
        <w:rPr>
          <w:rStyle w:val="nfasis"/>
        </w:rPr>
        <w:t xml:space="preserve">-e, Aviso Teléfono… </w:t>
      </w:r>
    </w:p>
    <w:p w:rsidR="00B3477B" w:rsidRDefault="00B3477B" w:rsidP="00B3477B">
      <w:pPr>
        <w:rPr>
          <w:rStyle w:val="nfasis"/>
        </w:rPr>
      </w:pPr>
      <w:r>
        <w:rPr>
          <w:rStyle w:val="nfasis"/>
        </w:rPr>
        <w:t>Usuario ejecución: que ejecutará las instrucciones.</w:t>
      </w:r>
    </w:p>
    <w:p w:rsidR="00B3477B" w:rsidRDefault="00B3477B" w:rsidP="00B3477B">
      <w:pPr>
        <w:rPr>
          <w:rStyle w:val="nfasis"/>
        </w:rPr>
      </w:pPr>
      <w:r>
        <w:rPr>
          <w:rStyle w:val="nfasis"/>
        </w:rPr>
        <w:t>Instrucciones: secuencia de instrucciones con ruta y comando a ejecutar, log donde comprobar el resultado de la ejecución</w:t>
      </w:r>
      <w:r w:rsidR="007A1D4D">
        <w:rPr>
          <w:rStyle w:val="nfasis"/>
        </w:rPr>
        <w:t>. En algunos casos, también pueden ser</w:t>
      </w:r>
      <w:r>
        <w:rPr>
          <w:rStyle w:val="nfasis"/>
        </w:rPr>
        <w:t xml:space="preserve"> instrucciones en lenguaje natural.</w:t>
      </w:r>
    </w:p>
    <w:p w:rsidR="007A1D4D" w:rsidRPr="00C96C4E" w:rsidRDefault="007A1D4D" w:rsidP="007A1D4D">
      <w:pPr>
        <w:pStyle w:val="Normal3"/>
        <w:ind w:left="0"/>
        <w:jc w:val="left"/>
        <w:rPr>
          <w:rStyle w:val="nfasis"/>
          <w:sz w:val="22"/>
        </w:rPr>
      </w:pPr>
      <w:r w:rsidRPr="00C96C4E">
        <w:rPr>
          <w:rStyle w:val="nfasis"/>
          <w:sz w:val="22"/>
          <w:u w:val="single"/>
        </w:rPr>
        <w:t>Nota de cumplimentación</w:t>
      </w:r>
      <w:r w:rsidRPr="00C96C4E">
        <w:rPr>
          <w:rStyle w:val="nfasis"/>
          <w:sz w:val="22"/>
        </w:rPr>
        <w:t xml:space="preserve">: </w:t>
      </w:r>
      <w:r w:rsidR="005C535C" w:rsidRPr="00C96C4E">
        <w:rPr>
          <w:rStyle w:val="nfasis"/>
          <w:sz w:val="22"/>
        </w:rPr>
        <w:t>a</w:t>
      </w:r>
      <w:r w:rsidRPr="00C96C4E">
        <w:rPr>
          <w:rStyle w:val="nfasis"/>
          <w:sz w:val="22"/>
        </w:rPr>
        <w:t>grupar los registros de esta tabla por el nombre de componente sobre el que se quiere actuar.</w:t>
      </w:r>
    </w:p>
    <w:p w:rsidR="002C12EC" w:rsidRDefault="002C12E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B3477B" w:rsidRDefault="00B3477B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7272" w:rsidRDefault="008C15E5" w:rsidP="00B57272">
      <w:pPr>
        <w:pStyle w:val="Ttulo1"/>
        <w:spacing w:before="240" w:after="240"/>
        <w:ind w:left="431" w:hanging="431"/>
      </w:pPr>
      <w:bookmarkStart w:id="18" w:name="_Toc390419755"/>
      <w:r>
        <w:lastRenderedPageBreak/>
        <w:t>Gestión de incidencias</w:t>
      </w:r>
      <w:bookmarkEnd w:id="18"/>
    </w:p>
    <w:p w:rsidR="008C15E5" w:rsidRDefault="008C15E5" w:rsidP="008C15E5">
      <w:pPr>
        <w:pStyle w:val="Ttulo2"/>
      </w:pPr>
      <w:bookmarkStart w:id="19" w:name="_Toc390419756"/>
      <w:r>
        <w:t>Datos de contacto de responsables de desarrollo</w:t>
      </w:r>
      <w:bookmarkEnd w:id="19"/>
    </w:p>
    <w:tbl>
      <w:tblPr>
        <w:tblW w:w="1440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89"/>
        <w:gridCol w:w="2904"/>
        <w:gridCol w:w="6213"/>
      </w:tblGrid>
      <w:tr w:rsidR="008C15E5" w:rsidRPr="00E07BA0" w:rsidTr="001A0DF9">
        <w:trPr>
          <w:trHeight w:val="543"/>
        </w:trPr>
        <w:tc>
          <w:tcPr>
            <w:tcW w:w="5289" w:type="dxa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8C15E5" w:rsidRPr="00E07BA0" w:rsidRDefault="008C15E5" w:rsidP="008C15E5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Nombre  y apellidos</w:t>
            </w:r>
          </w:p>
        </w:tc>
        <w:tc>
          <w:tcPr>
            <w:tcW w:w="2904" w:type="dxa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8C15E5" w:rsidRDefault="008C15E5" w:rsidP="008C15E5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Teléfono</w:t>
            </w:r>
          </w:p>
        </w:tc>
        <w:tc>
          <w:tcPr>
            <w:tcW w:w="6213" w:type="dxa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8C15E5" w:rsidRDefault="008C15E5" w:rsidP="008C15E5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Correo electrónico</w:t>
            </w:r>
          </w:p>
        </w:tc>
      </w:tr>
      <w:tr w:rsidR="008C15E5" w:rsidRPr="00E07BA0" w:rsidTr="001A0DF9">
        <w:trPr>
          <w:trHeight w:val="406"/>
        </w:trPr>
        <w:tc>
          <w:tcPr>
            <w:tcW w:w="5289" w:type="dxa"/>
            <w:tcBorders>
              <w:top w:val="single" w:sz="6" w:space="0" w:color="548DD4" w:themeColor="text2" w:themeTint="99"/>
            </w:tcBorders>
            <w:shd w:val="clear" w:color="auto" w:fill="auto"/>
            <w:vAlign w:val="center"/>
            <w:hideMark/>
          </w:tcPr>
          <w:p w:rsidR="008C15E5" w:rsidRPr="007A1D4D" w:rsidRDefault="00F06BFF" w:rsidP="00C907C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F06BFF">
              <w:rPr>
                <w:rFonts w:ascii="Calibri" w:eastAsia="Times New Roman" w:hAnsi="Calibri" w:cs="Calibri"/>
                <w:lang w:eastAsia="es-ES"/>
              </w:rPr>
              <w:t>Pedro Jiménez Zafra</w:t>
            </w:r>
          </w:p>
        </w:tc>
        <w:tc>
          <w:tcPr>
            <w:tcW w:w="2904" w:type="dxa"/>
            <w:tcBorders>
              <w:top w:val="single" w:sz="6" w:space="0" w:color="548DD4" w:themeColor="text2" w:themeTint="99"/>
            </w:tcBorders>
            <w:vAlign w:val="center"/>
          </w:tcPr>
          <w:p w:rsidR="008C15E5" w:rsidRPr="007A1D4D" w:rsidRDefault="00F06BFF" w:rsidP="00C907C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GB"/>
              </w:rPr>
              <w:t>620 584 549</w:t>
            </w:r>
          </w:p>
        </w:tc>
        <w:tc>
          <w:tcPr>
            <w:tcW w:w="6213" w:type="dxa"/>
            <w:tcBorders>
              <w:top w:val="single" w:sz="6" w:space="0" w:color="548DD4" w:themeColor="text2" w:themeTint="99"/>
            </w:tcBorders>
            <w:vAlign w:val="center"/>
          </w:tcPr>
          <w:p w:rsidR="008C15E5" w:rsidRPr="007A1D4D" w:rsidRDefault="00F06BFF" w:rsidP="00C907C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F06BFF">
              <w:rPr>
                <w:rFonts w:ascii="Calibri" w:eastAsia="Times New Roman" w:hAnsi="Calibri" w:cs="Calibri"/>
                <w:lang w:eastAsia="es-ES"/>
              </w:rPr>
              <w:t>pedro.jimenez@fujitsu.es</w:t>
            </w:r>
          </w:p>
        </w:tc>
      </w:tr>
      <w:tr w:rsidR="008C15E5" w:rsidRPr="00E07BA0" w:rsidTr="001A0DF9">
        <w:trPr>
          <w:trHeight w:val="375"/>
        </w:trPr>
        <w:tc>
          <w:tcPr>
            <w:tcW w:w="5289" w:type="dxa"/>
            <w:shd w:val="clear" w:color="auto" w:fill="auto"/>
            <w:vAlign w:val="center"/>
            <w:hideMark/>
          </w:tcPr>
          <w:p w:rsidR="008C15E5" w:rsidRPr="007A1D4D" w:rsidRDefault="008C15E5" w:rsidP="00C907C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904" w:type="dxa"/>
            <w:vAlign w:val="center"/>
          </w:tcPr>
          <w:p w:rsidR="008C15E5" w:rsidRPr="007A1D4D" w:rsidRDefault="008C15E5" w:rsidP="00C907C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213" w:type="dxa"/>
            <w:vAlign w:val="center"/>
          </w:tcPr>
          <w:p w:rsidR="008C15E5" w:rsidRPr="007A1D4D" w:rsidRDefault="008C15E5" w:rsidP="00C907C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C15E5" w:rsidRPr="00E07BA0" w:rsidTr="001A0DF9">
        <w:trPr>
          <w:trHeight w:val="375"/>
        </w:trPr>
        <w:tc>
          <w:tcPr>
            <w:tcW w:w="5289" w:type="dxa"/>
            <w:shd w:val="clear" w:color="auto" w:fill="auto"/>
            <w:vAlign w:val="center"/>
          </w:tcPr>
          <w:p w:rsidR="008C15E5" w:rsidRPr="007A1D4D" w:rsidRDefault="008C15E5" w:rsidP="00C907C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904" w:type="dxa"/>
            <w:vAlign w:val="center"/>
          </w:tcPr>
          <w:p w:rsidR="008C15E5" w:rsidRPr="007A1D4D" w:rsidRDefault="008C15E5" w:rsidP="00C907C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213" w:type="dxa"/>
            <w:vAlign w:val="center"/>
          </w:tcPr>
          <w:p w:rsidR="008C15E5" w:rsidRPr="007A1D4D" w:rsidRDefault="008C15E5" w:rsidP="00C907C6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:rsidR="007A1D4D" w:rsidRPr="007A1D4D" w:rsidRDefault="007A1D4D" w:rsidP="008C15E5">
      <w:pPr>
        <w:pStyle w:val="Normal2"/>
        <w:rPr>
          <w:rStyle w:val="nfasis"/>
        </w:rPr>
      </w:pPr>
      <w:r w:rsidRPr="007A1D4D">
        <w:rPr>
          <w:rStyle w:val="nfasis"/>
          <w:u w:val="single"/>
        </w:rPr>
        <w:t>Nota</w:t>
      </w:r>
      <w:r w:rsidRPr="007A1D4D">
        <w:rPr>
          <w:rStyle w:val="nfasis"/>
        </w:rPr>
        <w:t>: Datos de contacto para avisar en caso de incidencia</w:t>
      </w:r>
    </w:p>
    <w:p w:rsidR="008C15E5" w:rsidRPr="008C15E5" w:rsidRDefault="002B7F63" w:rsidP="008C15E5">
      <w:pPr>
        <w:pStyle w:val="Ttulo2"/>
      </w:pPr>
      <w:bookmarkStart w:id="20" w:name="_Toc390419757"/>
      <w:r>
        <w:t>Tipos de i</w:t>
      </w:r>
      <w:r w:rsidR="008C15E5">
        <w:t>ncidencias</w:t>
      </w:r>
      <w:bookmarkEnd w:id="20"/>
    </w:p>
    <w:tbl>
      <w:tblPr>
        <w:tblW w:w="14381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9"/>
        <w:gridCol w:w="2052"/>
        <w:gridCol w:w="5777"/>
        <w:gridCol w:w="1304"/>
        <w:gridCol w:w="2809"/>
      </w:tblGrid>
      <w:tr w:rsidR="00F638C7" w:rsidRPr="00E07BA0" w:rsidTr="001A0DF9">
        <w:trPr>
          <w:trHeight w:val="579"/>
        </w:trPr>
        <w:tc>
          <w:tcPr>
            <w:tcW w:w="2439" w:type="dxa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 xml:space="preserve">Nombre componente </w:t>
            </w:r>
          </w:p>
        </w:tc>
        <w:tc>
          <w:tcPr>
            <w:tcW w:w="2052" w:type="dxa"/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Número comprobación</w:t>
            </w:r>
          </w:p>
        </w:tc>
        <w:tc>
          <w:tcPr>
            <w:tcW w:w="5777" w:type="dxa"/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Evento</w:t>
            </w:r>
          </w:p>
        </w:tc>
        <w:tc>
          <w:tcPr>
            <w:tcW w:w="1304" w:type="dxa"/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Impacto</w:t>
            </w:r>
          </w:p>
        </w:tc>
        <w:tc>
          <w:tcPr>
            <w:tcW w:w="2809" w:type="dxa"/>
            <w:shd w:val="clear" w:color="000000" w:fill="8DB3E2" w:themeFill="text2" w:themeFillTint="66"/>
            <w:vAlign w:val="center"/>
          </w:tcPr>
          <w:p w:rsidR="00F638C7" w:rsidRDefault="00F638C7" w:rsidP="00F36267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Tipo actuación</w:t>
            </w:r>
          </w:p>
        </w:tc>
      </w:tr>
      <w:tr w:rsidR="00F638C7" w:rsidRPr="00E07BA0" w:rsidTr="001A0DF9">
        <w:trPr>
          <w:trHeight w:val="461"/>
        </w:trPr>
        <w:tc>
          <w:tcPr>
            <w:tcW w:w="2439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52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5777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04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09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F638C7" w:rsidRPr="00E07BA0" w:rsidTr="001A0DF9">
        <w:trPr>
          <w:trHeight w:val="426"/>
        </w:trPr>
        <w:tc>
          <w:tcPr>
            <w:tcW w:w="2439" w:type="dxa"/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52" w:type="dxa"/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5777" w:type="dxa"/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04" w:type="dxa"/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09" w:type="dxa"/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F638C7" w:rsidRPr="00E07BA0" w:rsidTr="001A0DF9">
        <w:trPr>
          <w:trHeight w:val="426"/>
        </w:trPr>
        <w:tc>
          <w:tcPr>
            <w:tcW w:w="2439" w:type="dxa"/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52" w:type="dxa"/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5777" w:type="dxa"/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04" w:type="dxa"/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809" w:type="dxa"/>
            <w:vAlign w:val="center"/>
          </w:tcPr>
          <w:p w:rsidR="00F638C7" w:rsidRPr="007A1D4D" w:rsidRDefault="00F638C7" w:rsidP="0081737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:rsidR="008C15E5" w:rsidRDefault="008C15E5" w:rsidP="008C15E5">
      <w:pPr>
        <w:rPr>
          <w:rStyle w:val="nfasis"/>
        </w:rPr>
      </w:pPr>
      <w:bookmarkStart w:id="21" w:name="_Toc362277923"/>
      <w:r w:rsidRPr="00700045">
        <w:rPr>
          <w:rStyle w:val="nfasis"/>
          <w:u w:val="single"/>
        </w:rPr>
        <w:t>Notas</w:t>
      </w:r>
      <w:r>
        <w:rPr>
          <w:rStyle w:val="nfasis"/>
        </w:rPr>
        <w:t xml:space="preserve">: </w:t>
      </w:r>
    </w:p>
    <w:p w:rsidR="007A1D4D" w:rsidRDefault="007A1D4D" w:rsidP="007A1D4D">
      <w:pPr>
        <w:rPr>
          <w:rStyle w:val="nfasis"/>
        </w:rPr>
      </w:pPr>
      <w:r>
        <w:rPr>
          <w:rStyle w:val="nfasis"/>
        </w:rPr>
        <w:t>Nombre componente: nombre del componente sobre el que se quiere comprobar su funcionamiento.</w:t>
      </w:r>
    </w:p>
    <w:p w:rsidR="007A1D4D" w:rsidRDefault="007A1D4D" w:rsidP="007A1D4D">
      <w:pPr>
        <w:rPr>
          <w:rStyle w:val="nfasis"/>
        </w:rPr>
      </w:pPr>
      <w:r>
        <w:rPr>
          <w:rStyle w:val="nfasis"/>
        </w:rPr>
        <w:t xml:space="preserve">Número comprobación: Identifica la comprobación que se está haciendo sobre ese componente. </w:t>
      </w:r>
    </w:p>
    <w:p w:rsidR="005B14CD" w:rsidRDefault="005B14CD" w:rsidP="008C15E5">
      <w:pPr>
        <w:rPr>
          <w:rStyle w:val="nfasis"/>
        </w:rPr>
      </w:pPr>
      <w:r>
        <w:rPr>
          <w:rStyle w:val="nfasis"/>
        </w:rPr>
        <w:lastRenderedPageBreak/>
        <w:t xml:space="preserve">Evento: </w:t>
      </w:r>
      <w:r w:rsidR="007A1D4D">
        <w:rPr>
          <w:rStyle w:val="nfasis"/>
        </w:rPr>
        <w:t xml:space="preserve">respuesta no esperada, </w:t>
      </w:r>
      <w:r>
        <w:rPr>
          <w:rStyle w:val="nfasis"/>
        </w:rPr>
        <w:t xml:space="preserve"> código de error reflejado en el fichero de trazas</w:t>
      </w:r>
      <w:r w:rsidR="007A1D4D">
        <w:rPr>
          <w:rStyle w:val="nfasis"/>
        </w:rPr>
        <w:t>, valor superior o inferior al esperado</w:t>
      </w:r>
    </w:p>
    <w:p w:rsidR="005B14CD" w:rsidRDefault="005C535C" w:rsidP="008C15E5">
      <w:pPr>
        <w:rPr>
          <w:rStyle w:val="nfasis"/>
        </w:rPr>
      </w:pPr>
      <w:r>
        <w:rPr>
          <w:rStyle w:val="nfasis"/>
        </w:rPr>
        <w:t>Impacto: d</w:t>
      </w:r>
      <w:r w:rsidR="005B14CD">
        <w:rPr>
          <w:rStyle w:val="nfasis"/>
        </w:rPr>
        <w:t>año provocado por la pérdida del servicio</w:t>
      </w:r>
      <w:r>
        <w:rPr>
          <w:rStyle w:val="nfasis"/>
        </w:rPr>
        <w:t>.</w:t>
      </w:r>
      <w:r w:rsidR="005B14CD">
        <w:rPr>
          <w:rStyle w:val="nfasis"/>
        </w:rPr>
        <w:t xml:space="preserve"> A (Alto), M (Medio), B (Bajo)</w:t>
      </w:r>
    </w:p>
    <w:p w:rsidR="005B14CD" w:rsidRDefault="007A1D4D" w:rsidP="008C15E5">
      <w:pPr>
        <w:rPr>
          <w:rStyle w:val="nfasis"/>
        </w:rPr>
      </w:pPr>
      <w:r>
        <w:rPr>
          <w:rStyle w:val="nfasis"/>
        </w:rPr>
        <w:t>Tipo actuación</w:t>
      </w:r>
      <w:r w:rsidR="008C15E5">
        <w:rPr>
          <w:rStyle w:val="nfasis"/>
        </w:rPr>
        <w:t xml:space="preserve">: </w:t>
      </w:r>
      <w:r w:rsidR="005B14CD">
        <w:rPr>
          <w:rStyle w:val="nfasis"/>
        </w:rPr>
        <w:t>acción a tomar de forma automática ante la incidencia. Llamar a responsable, parar y rearrancar el servicio, dejar el servicio parado, escribir correo electrónico, otros.</w:t>
      </w:r>
    </w:p>
    <w:p w:rsidR="005B14CD" w:rsidRPr="00C96C4E" w:rsidRDefault="005B14CD" w:rsidP="005B14CD">
      <w:pPr>
        <w:pStyle w:val="Normal3"/>
        <w:ind w:left="0"/>
        <w:jc w:val="left"/>
        <w:rPr>
          <w:rStyle w:val="nfasis"/>
          <w:sz w:val="22"/>
        </w:rPr>
      </w:pPr>
      <w:r w:rsidRPr="00C96C4E">
        <w:rPr>
          <w:rStyle w:val="nfasis"/>
          <w:sz w:val="22"/>
          <w:u w:val="single"/>
        </w:rPr>
        <w:t>Nota de cumplimentación</w:t>
      </w:r>
      <w:r w:rsidR="005C535C" w:rsidRPr="00C96C4E">
        <w:rPr>
          <w:rStyle w:val="nfasis"/>
          <w:sz w:val="22"/>
        </w:rPr>
        <w:t>: a</w:t>
      </w:r>
      <w:r w:rsidRPr="00C96C4E">
        <w:rPr>
          <w:rStyle w:val="nfasis"/>
          <w:sz w:val="22"/>
        </w:rPr>
        <w:t xml:space="preserve">grupar los registros de esta tabla por el </w:t>
      </w:r>
      <w:r w:rsidR="007A1D4D" w:rsidRPr="00C96C4E">
        <w:rPr>
          <w:rStyle w:val="nfasis"/>
          <w:sz w:val="22"/>
        </w:rPr>
        <w:t xml:space="preserve">nombre de </w:t>
      </w:r>
      <w:r w:rsidRPr="00C96C4E">
        <w:rPr>
          <w:rStyle w:val="nfasis"/>
          <w:sz w:val="22"/>
        </w:rPr>
        <w:t>componente sobre el que se observa la incidencia.</w:t>
      </w:r>
    </w:p>
    <w:p w:rsidR="005B14CD" w:rsidRPr="00C96C4E" w:rsidRDefault="005B14CD" w:rsidP="005B14CD">
      <w:pPr>
        <w:rPr>
          <w:rStyle w:val="nfasis"/>
        </w:rPr>
      </w:pPr>
    </w:p>
    <w:bookmarkEnd w:id="21"/>
    <w:p w:rsidR="00CE555C" w:rsidRDefault="00CE555C" w:rsidP="00B57272">
      <w:pPr>
        <w:pStyle w:val="Ttulo1"/>
        <w:spacing w:before="240" w:after="240"/>
        <w:ind w:left="431" w:hanging="431"/>
        <w:sectPr w:rsidR="00CE555C" w:rsidSect="00D5349E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701" w:right="1418" w:bottom="1418" w:left="1418" w:header="709" w:footer="709" w:gutter="0"/>
          <w:cols w:space="708"/>
          <w:titlePg/>
          <w:docGrid w:linePitch="360"/>
        </w:sectPr>
      </w:pPr>
    </w:p>
    <w:p w:rsidR="00C75F76" w:rsidRDefault="00C75F76" w:rsidP="001A0DF9">
      <w:pPr>
        <w:pStyle w:val="Ttulo1"/>
        <w:spacing w:before="240" w:after="240"/>
        <w:ind w:left="851" w:hanging="431"/>
      </w:pPr>
      <w:bookmarkStart w:id="22" w:name="_Toc390419758"/>
      <w:r>
        <w:lastRenderedPageBreak/>
        <w:t>Políticas de backup</w:t>
      </w:r>
      <w:bookmarkEnd w:id="22"/>
    </w:p>
    <w:p w:rsidR="00C75F76" w:rsidRDefault="00C75F76" w:rsidP="001A0DF9">
      <w:pPr>
        <w:ind w:left="284"/>
      </w:pPr>
      <w:r>
        <w:t xml:space="preserve">La información aquí dada servirá para completar </w:t>
      </w:r>
      <w:r w:rsidR="00615277">
        <w:t>las salvaguardas</w:t>
      </w:r>
      <w:r>
        <w:t xml:space="preserve"> proporcionada</w:t>
      </w:r>
      <w:r w:rsidR="00615277">
        <w:t>s</w:t>
      </w:r>
      <w:r>
        <w:t xml:space="preserve"> por defecto por el departamento de Sistemas con necesidades adicionales del negocio de la aplicación.</w:t>
      </w:r>
    </w:p>
    <w:p w:rsidR="00C75F76" w:rsidRDefault="00C75F76" w:rsidP="00C75F76"/>
    <w:tbl>
      <w:tblPr>
        <w:tblW w:w="15150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1703"/>
        <w:gridCol w:w="2915"/>
        <w:gridCol w:w="670"/>
        <w:gridCol w:w="1006"/>
        <w:gridCol w:w="1338"/>
        <w:gridCol w:w="2678"/>
        <w:gridCol w:w="2175"/>
        <w:gridCol w:w="1006"/>
      </w:tblGrid>
      <w:tr w:rsidR="00F638C7" w:rsidRPr="00E07BA0" w:rsidTr="001A0DF9">
        <w:trPr>
          <w:trHeight w:val="441"/>
        </w:trPr>
        <w:tc>
          <w:tcPr>
            <w:tcW w:w="1659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F638C7" w:rsidRPr="00E07BA0" w:rsidRDefault="00F638C7" w:rsidP="005C535C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Tipo servidor despliegue</w:t>
            </w:r>
          </w:p>
        </w:tc>
        <w:tc>
          <w:tcPr>
            <w:tcW w:w="1703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365F91" w:themeFill="accent1" w:themeFillShade="BF"/>
            <w:vAlign w:val="center"/>
          </w:tcPr>
          <w:p w:rsidR="00F638C7" w:rsidRDefault="00F638C7" w:rsidP="001053C2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Nombres de servidor</w:t>
            </w:r>
          </w:p>
        </w:tc>
        <w:tc>
          <w:tcPr>
            <w:tcW w:w="2915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1053C2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Rutas a salvar/esquema</w:t>
            </w:r>
          </w:p>
        </w:tc>
        <w:tc>
          <w:tcPr>
            <w:tcW w:w="670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1053C2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Tipo</w:t>
            </w:r>
          </w:p>
        </w:tc>
        <w:tc>
          <w:tcPr>
            <w:tcW w:w="1006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1053C2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Periodi-cidad</w:t>
            </w:r>
          </w:p>
        </w:tc>
        <w:tc>
          <w:tcPr>
            <w:tcW w:w="1338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1053C2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Retención</w:t>
            </w:r>
          </w:p>
        </w:tc>
        <w:tc>
          <w:tcPr>
            <w:tcW w:w="2678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1053C2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Preexec</w:t>
            </w:r>
          </w:p>
        </w:tc>
        <w:tc>
          <w:tcPr>
            <w:tcW w:w="2175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1053C2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Postexec</w:t>
            </w:r>
          </w:p>
        </w:tc>
        <w:tc>
          <w:tcPr>
            <w:tcW w:w="1006" w:type="dxa"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F638C7" w:rsidRDefault="00F638C7" w:rsidP="004F366D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/>
                <w:lang w:eastAsia="es-ES"/>
              </w:rPr>
              <w:t>Usuario S.O.</w:t>
            </w:r>
          </w:p>
        </w:tc>
      </w:tr>
      <w:tr w:rsidR="00F638C7" w:rsidRPr="00E07BA0" w:rsidTr="001A0DF9">
        <w:trPr>
          <w:trHeight w:val="441"/>
        </w:trPr>
        <w:tc>
          <w:tcPr>
            <w:tcW w:w="1659" w:type="dxa"/>
            <w:tcBorders>
              <w:top w:val="single" w:sz="6" w:space="0" w:color="548DD4" w:themeColor="text2" w:themeTint="99"/>
            </w:tcBorders>
            <w:shd w:val="clear" w:color="auto" w:fill="auto"/>
            <w:vAlign w:val="center"/>
            <w:hideMark/>
          </w:tcPr>
          <w:p w:rsidR="00F638C7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703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915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343344" w:rsidP="007D288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</w:t>
            </w:r>
            <w:r w:rsidR="007D2889">
              <w:rPr>
                <w:rFonts w:ascii="Calibri" w:eastAsia="Times New Roman" w:hAnsi="Calibri" w:cs="Calibri"/>
                <w:lang w:val="en-US" w:eastAsia="es-ES"/>
              </w:rPr>
              <w:t>CATALINA_HOME</w:t>
            </w:r>
            <w:r>
              <w:rPr>
                <w:rFonts w:ascii="Calibri" w:eastAsia="Times New Roman" w:hAnsi="Calibri" w:cs="Calibri"/>
                <w:lang w:val="en-US" w:eastAsia="es-ES"/>
              </w:rPr>
              <w:t>/</w:t>
            </w:r>
            <w:r w:rsidR="007D2889">
              <w:rPr>
                <w:rFonts w:ascii="Calibri" w:eastAsia="Times New Roman" w:hAnsi="Calibri" w:cs="Calibri"/>
                <w:lang w:val="en-US" w:eastAsia="es-ES"/>
              </w:rPr>
              <w:t>webapps</w:t>
            </w:r>
          </w:p>
        </w:tc>
        <w:tc>
          <w:tcPr>
            <w:tcW w:w="670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</w:t>
            </w:r>
          </w:p>
        </w:tc>
        <w:tc>
          <w:tcPr>
            <w:tcW w:w="1006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</w:t>
            </w:r>
          </w:p>
        </w:tc>
        <w:tc>
          <w:tcPr>
            <w:tcW w:w="1338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5S</w:t>
            </w:r>
          </w:p>
        </w:tc>
        <w:tc>
          <w:tcPr>
            <w:tcW w:w="2678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175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006" w:type="dxa"/>
            <w:tcBorders>
              <w:top w:val="single" w:sz="6" w:space="0" w:color="548DD4" w:themeColor="text2" w:themeTint="99"/>
            </w:tcBorders>
            <w:vAlign w:val="center"/>
          </w:tcPr>
          <w:p w:rsidR="00F638C7" w:rsidRPr="007A1D4D" w:rsidRDefault="00F638C7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F638C7" w:rsidRPr="00E07BA0" w:rsidTr="001A0DF9">
        <w:trPr>
          <w:trHeight w:val="441"/>
        </w:trPr>
        <w:tc>
          <w:tcPr>
            <w:tcW w:w="1659" w:type="dxa"/>
            <w:shd w:val="clear" w:color="auto" w:fill="auto"/>
            <w:vAlign w:val="center"/>
            <w:hideMark/>
          </w:tcPr>
          <w:p w:rsidR="00F638C7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703" w:type="dxa"/>
            <w:vAlign w:val="center"/>
          </w:tcPr>
          <w:p w:rsidR="00F638C7" w:rsidRPr="007A1D4D" w:rsidRDefault="00F638C7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915" w:type="dxa"/>
            <w:vAlign w:val="center"/>
          </w:tcPr>
          <w:p w:rsidR="00F638C7" w:rsidRPr="007A1D4D" w:rsidRDefault="007D2889" w:rsidP="00E755D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$CATALINA_HOME/conf</w:t>
            </w:r>
          </w:p>
        </w:tc>
        <w:tc>
          <w:tcPr>
            <w:tcW w:w="670" w:type="dxa"/>
            <w:vAlign w:val="center"/>
          </w:tcPr>
          <w:p w:rsidR="00F638C7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</w:t>
            </w:r>
          </w:p>
        </w:tc>
        <w:tc>
          <w:tcPr>
            <w:tcW w:w="1006" w:type="dxa"/>
            <w:vAlign w:val="center"/>
          </w:tcPr>
          <w:p w:rsidR="00F638C7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</w:t>
            </w:r>
          </w:p>
        </w:tc>
        <w:tc>
          <w:tcPr>
            <w:tcW w:w="1338" w:type="dxa"/>
            <w:vAlign w:val="center"/>
          </w:tcPr>
          <w:p w:rsidR="00F638C7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5S</w:t>
            </w:r>
          </w:p>
        </w:tc>
        <w:tc>
          <w:tcPr>
            <w:tcW w:w="2678" w:type="dxa"/>
            <w:vAlign w:val="center"/>
          </w:tcPr>
          <w:p w:rsidR="00F638C7" w:rsidRPr="007A1D4D" w:rsidRDefault="00F638C7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175" w:type="dxa"/>
            <w:vAlign w:val="center"/>
          </w:tcPr>
          <w:p w:rsidR="00F638C7" w:rsidRPr="007A1D4D" w:rsidRDefault="00F638C7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006" w:type="dxa"/>
            <w:vAlign w:val="center"/>
          </w:tcPr>
          <w:p w:rsidR="00F638C7" w:rsidRPr="007A1D4D" w:rsidRDefault="00F638C7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1A0DF9" w:rsidRPr="00E07BA0" w:rsidTr="001A0DF9">
        <w:trPr>
          <w:trHeight w:val="441"/>
        </w:trPr>
        <w:tc>
          <w:tcPr>
            <w:tcW w:w="1659" w:type="dxa"/>
            <w:shd w:val="clear" w:color="auto" w:fill="auto"/>
            <w:vAlign w:val="center"/>
          </w:tcPr>
          <w:p w:rsidR="001A0DF9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1703" w:type="dxa"/>
            <w:vAlign w:val="center"/>
          </w:tcPr>
          <w:p w:rsidR="001A0DF9" w:rsidRPr="007A1D4D" w:rsidRDefault="001A0DF9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915" w:type="dxa"/>
            <w:vAlign w:val="center"/>
          </w:tcPr>
          <w:p w:rsidR="001A0DF9" w:rsidRPr="007A1D4D" w:rsidRDefault="007D2889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val="en-US" w:eastAsia="es-ES"/>
              </w:rPr>
              <w:t>$CATALINA_HOME</w:t>
            </w:r>
            <w:r w:rsidR="00343344">
              <w:rPr>
                <w:rFonts w:ascii="Calibri" w:eastAsia="Times New Roman" w:hAnsi="Calibri" w:cs="Calibri"/>
                <w:lang w:val="en-US" w:eastAsia="es-ES"/>
              </w:rPr>
              <w:t>/logs</w:t>
            </w:r>
          </w:p>
        </w:tc>
        <w:tc>
          <w:tcPr>
            <w:tcW w:w="670" w:type="dxa"/>
            <w:vAlign w:val="center"/>
          </w:tcPr>
          <w:p w:rsidR="001A0DF9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</w:t>
            </w:r>
          </w:p>
        </w:tc>
        <w:tc>
          <w:tcPr>
            <w:tcW w:w="1006" w:type="dxa"/>
            <w:vAlign w:val="center"/>
          </w:tcPr>
          <w:p w:rsidR="001A0DF9" w:rsidRPr="007A1D4D" w:rsidRDefault="00784FDD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D</w:t>
            </w:r>
          </w:p>
        </w:tc>
        <w:tc>
          <w:tcPr>
            <w:tcW w:w="1338" w:type="dxa"/>
            <w:vAlign w:val="center"/>
          </w:tcPr>
          <w:p w:rsidR="001A0DF9" w:rsidRPr="007A1D4D" w:rsidRDefault="00343344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5S</w:t>
            </w:r>
          </w:p>
        </w:tc>
        <w:tc>
          <w:tcPr>
            <w:tcW w:w="2678" w:type="dxa"/>
            <w:vAlign w:val="center"/>
          </w:tcPr>
          <w:p w:rsidR="001A0DF9" w:rsidRPr="007A1D4D" w:rsidRDefault="001A0DF9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175" w:type="dxa"/>
            <w:vAlign w:val="center"/>
          </w:tcPr>
          <w:p w:rsidR="001A0DF9" w:rsidRPr="007A1D4D" w:rsidRDefault="001A0DF9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006" w:type="dxa"/>
            <w:vAlign w:val="center"/>
          </w:tcPr>
          <w:p w:rsidR="001A0DF9" w:rsidRPr="007A1D4D" w:rsidRDefault="001A0DF9" w:rsidP="004F366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:rsidR="00C907C6" w:rsidRDefault="00C907C6" w:rsidP="00C907C6">
      <w:pPr>
        <w:rPr>
          <w:rStyle w:val="nfasis"/>
        </w:rPr>
      </w:pPr>
      <w:r w:rsidRPr="00C907C6">
        <w:rPr>
          <w:rStyle w:val="nfasis"/>
          <w:u w:val="single"/>
        </w:rPr>
        <w:t>Notas</w:t>
      </w:r>
      <w:r>
        <w:rPr>
          <w:rStyle w:val="nfasis"/>
        </w:rPr>
        <w:t>:</w:t>
      </w:r>
    </w:p>
    <w:p w:rsidR="00C907C6" w:rsidRPr="00C907C6" w:rsidRDefault="005C535C" w:rsidP="00C907C6">
      <w:pPr>
        <w:rPr>
          <w:rStyle w:val="nfasis"/>
        </w:rPr>
      </w:pPr>
      <w:r>
        <w:rPr>
          <w:rStyle w:val="nfasis"/>
        </w:rPr>
        <w:t>Tipo s</w:t>
      </w:r>
      <w:r w:rsidR="00C907C6">
        <w:rPr>
          <w:rStyle w:val="nfasis"/>
        </w:rPr>
        <w:t xml:space="preserve">ervidor despliegue: Web, Aplicaciones, Base de datos, Gestor documental, Gestor de </w:t>
      </w:r>
      <w:r w:rsidR="007D2889">
        <w:rPr>
          <w:rStyle w:val="nfasis"/>
        </w:rPr>
        <w:t>contenidos, Reports</w:t>
      </w:r>
      <w:r w:rsidR="00C907C6">
        <w:rPr>
          <w:rStyle w:val="nfasis"/>
        </w:rPr>
        <w:t>…</w:t>
      </w:r>
    </w:p>
    <w:p w:rsidR="004F366D" w:rsidRDefault="007D2889" w:rsidP="00C907C6">
      <w:pPr>
        <w:rPr>
          <w:rStyle w:val="nfasis"/>
        </w:rPr>
      </w:pPr>
      <w:r>
        <w:rPr>
          <w:rStyle w:val="nfasis"/>
        </w:rPr>
        <w:t>Nombre servidor</w:t>
      </w:r>
      <w:r w:rsidR="00AB3182">
        <w:rPr>
          <w:rStyle w:val="nfasis"/>
        </w:rPr>
        <w:t>: p</w:t>
      </w:r>
      <w:r w:rsidR="004F366D">
        <w:rPr>
          <w:rStyle w:val="nfasis"/>
        </w:rPr>
        <w:t>roporcionado por Sistemas.</w:t>
      </w:r>
    </w:p>
    <w:p w:rsidR="00C907C6" w:rsidRDefault="00C907C6" w:rsidP="00C907C6">
      <w:pPr>
        <w:rPr>
          <w:rStyle w:val="nfasis"/>
        </w:rPr>
      </w:pPr>
      <w:proofErr w:type="spellStart"/>
      <w:r w:rsidRPr="00CB357D">
        <w:rPr>
          <w:rStyle w:val="nfasis"/>
          <w:lang w:val="pt-PT"/>
        </w:rPr>
        <w:t>Rutas</w:t>
      </w:r>
      <w:proofErr w:type="spellEnd"/>
      <w:r w:rsidRPr="00CB357D">
        <w:rPr>
          <w:rStyle w:val="nfasis"/>
          <w:lang w:val="pt-PT"/>
        </w:rPr>
        <w:t xml:space="preserve"> a salvar</w:t>
      </w:r>
      <w:r w:rsidR="004F366D" w:rsidRPr="00CB357D">
        <w:rPr>
          <w:rStyle w:val="nfasis"/>
          <w:lang w:val="pt-PT"/>
        </w:rPr>
        <w:t>/esquema</w:t>
      </w:r>
      <w:r w:rsidRPr="00CB357D">
        <w:rPr>
          <w:rStyle w:val="nfasis"/>
          <w:lang w:val="pt-PT"/>
        </w:rPr>
        <w:t xml:space="preserve">: listado de </w:t>
      </w:r>
      <w:proofErr w:type="spellStart"/>
      <w:r w:rsidRPr="00CB357D">
        <w:rPr>
          <w:rStyle w:val="nfasis"/>
          <w:lang w:val="pt-PT"/>
        </w:rPr>
        <w:t>rutas</w:t>
      </w:r>
      <w:proofErr w:type="spellEnd"/>
      <w:r w:rsidRPr="00CB357D">
        <w:rPr>
          <w:rStyle w:val="nfasis"/>
          <w:lang w:val="pt-PT"/>
        </w:rPr>
        <w:t>.</w:t>
      </w:r>
      <w:r w:rsidR="004F366D" w:rsidRPr="00CB357D">
        <w:rPr>
          <w:rStyle w:val="nfasis"/>
          <w:lang w:val="pt-PT"/>
        </w:rPr>
        <w:t xml:space="preserve"> </w:t>
      </w:r>
      <w:r w:rsidR="004F366D">
        <w:rPr>
          <w:rStyle w:val="nfasis"/>
        </w:rPr>
        <w:t>En caso de base de datos, nombre del esquema.</w:t>
      </w:r>
    </w:p>
    <w:p w:rsidR="00C907C6" w:rsidRDefault="00BE1AA2" w:rsidP="00C907C6">
      <w:pPr>
        <w:rPr>
          <w:rStyle w:val="nfasis"/>
        </w:rPr>
      </w:pPr>
      <w:r w:rsidRPr="00CB357D">
        <w:rPr>
          <w:rStyle w:val="nfasis"/>
          <w:lang w:val="it-IT"/>
        </w:rPr>
        <w:t xml:space="preserve">Tipo: </w:t>
      </w:r>
      <w:r w:rsidR="00C907C6" w:rsidRPr="00CB357D">
        <w:rPr>
          <w:rStyle w:val="nfasis"/>
          <w:lang w:val="it-IT"/>
        </w:rPr>
        <w:t>I (</w:t>
      </w:r>
      <w:proofErr w:type="spellStart"/>
      <w:r w:rsidR="00C907C6" w:rsidRPr="00CB357D">
        <w:rPr>
          <w:rStyle w:val="nfasis"/>
          <w:lang w:val="it-IT"/>
        </w:rPr>
        <w:t>Incremental</w:t>
      </w:r>
      <w:proofErr w:type="spellEnd"/>
      <w:r w:rsidR="00C907C6" w:rsidRPr="00CB357D">
        <w:rPr>
          <w:rStyle w:val="nfasis"/>
          <w:lang w:val="it-IT"/>
        </w:rPr>
        <w:t>), C (Completo).</w:t>
      </w:r>
      <w:r w:rsidR="00B34143" w:rsidRPr="00CB357D">
        <w:rPr>
          <w:rStyle w:val="nfasis"/>
          <w:lang w:val="it-IT"/>
        </w:rPr>
        <w:t xml:space="preserve"> </w:t>
      </w:r>
      <w:r w:rsidR="00B34143">
        <w:rPr>
          <w:rStyle w:val="nfasis"/>
        </w:rPr>
        <w:t xml:space="preserve">Salvo justificación, se aplica Incremental de lunes a viernes y Completo el domingo. </w:t>
      </w:r>
    </w:p>
    <w:p w:rsidR="00616C40" w:rsidRPr="00CB357D" w:rsidRDefault="00C907C6" w:rsidP="00C907C6">
      <w:pPr>
        <w:rPr>
          <w:rStyle w:val="nfasis"/>
          <w:lang w:val="pt-PT"/>
        </w:rPr>
      </w:pPr>
      <w:proofErr w:type="spellStart"/>
      <w:r w:rsidRPr="00CB357D">
        <w:rPr>
          <w:rStyle w:val="nfasis"/>
          <w:lang w:val="pt-PT"/>
        </w:rPr>
        <w:t>Periodicidad</w:t>
      </w:r>
      <w:proofErr w:type="spellEnd"/>
      <w:r w:rsidRPr="00CB357D">
        <w:rPr>
          <w:rStyle w:val="nfasis"/>
          <w:lang w:val="pt-PT"/>
        </w:rPr>
        <w:t>: D (</w:t>
      </w:r>
      <w:proofErr w:type="spellStart"/>
      <w:r w:rsidRPr="00CB357D">
        <w:rPr>
          <w:rStyle w:val="nfasis"/>
          <w:lang w:val="pt-PT"/>
        </w:rPr>
        <w:t>Diaria</w:t>
      </w:r>
      <w:proofErr w:type="spellEnd"/>
      <w:r w:rsidRPr="00CB357D">
        <w:rPr>
          <w:rStyle w:val="nfasis"/>
          <w:lang w:val="pt-PT"/>
        </w:rPr>
        <w:t>), S (Semanal), M (</w:t>
      </w:r>
      <w:proofErr w:type="spellStart"/>
      <w:r w:rsidRPr="00CB357D">
        <w:rPr>
          <w:rStyle w:val="nfasis"/>
          <w:lang w:val="pt-PT"/>
        </w:rPr>
        <w:t>Mensual</w:t>
      </w:r>
      <w:proofErr w:type="spellEnd"/>
      <w:r w:rsidRPr="00CB357D">
        <w:rPr>
          <w:rStyle w:val="nfasis"/>
          <w:lang w:val="pt-PT"/>
        </w:rPr>
        <w:t>)</w:t>
      </w:r>
      <w:r w:rsidR="00616C40" w:rsidRPr="00CB357D">
        <w:rPr>
          <w:rStyle w:val="nfasis"/>
          <w:lang w:val="pt-PT"/>
        </w:rPr>
        <w:t>, A (Anual)</w:t>
      </w:r>
    </w:p>
    <w:p w:rsidR="00C907C6" w:rsidRDefault="00616C40" w:rsidP="00C907C6">
      <w:pPr>
        <w:rPr>
          <w:rStyle w:val="nfasis"/>
        </w:rPr>
      </w:pPr>
      <w:r>
        <w:rPr>
          <w:rStyle w:val="nfasis"/>
        </w:rPr>
        <w:t xml:space="preserve">Retención: valor numérico y unidad en D (días) o S (semanas). Por ejemplo 5 D, 2 S.  </w:t>
      </w:r>
      <w:r w:rsidR="00B34143">
        <w:rPr>
          <w:rStyle w:val="nfasis"/>
        </w:rPr>
        <w:t xml:space="preserve">Salvo justificación, se retiene </w:t>
      </w:r>
      <w:r w:rsidR="007D2889">
        <w:rPr>
          <w:rStyle w:val="nfasis"/>
        </w:rPr>
        <w:t>durante 5</w:t>
      </w:r>
      <w:r w:rsidR="00B34143">
        <w:rPr>
          <w:rStyle w:val="nfasis"/>
        </w:rPr>
        <w:t xml:space="preserve"> S.</w:t>
      </w:r>
    </w:p>
    <w:p w:rsidR="00616C40" w:rsidRDefault="00616C40" w:rsidP="00C907C6">
      <w:pPr>
        <w:rPr>
          <w:rStyle w:val="nfasis"/>
        </w:rPr>
      </w:pPr>
      <w:r>
        <w:rPr>
          <w:rStyle w:val="nfasis"/>
        </w:rPr>
        <w:t>Pr</w:t>
      </w:r>
      <w:r w:rsidR="004F366D">
        <w:rPr>
          <w:rStyle w:val="nfasis"/>
        </w:rPr>
        <w:t>e</w:t>
      </w:r>
      <w:r>
        <w:rPr>
          <w:rStyle w:val="nfasis"/>
        </w:rPr>
        <w:t>exec: acciones previas a tomar.</w:t>
      </w:r>
    </w:p>
    <w:p w:rsidR="00616C40" w:rsidRDefault="00616C40" w:rsidP="00C907C6">
      <w:pPr>
        <w:rPr>
          <w:rStyle w:val="nfasis"/>
        </w:rPr>
      </w:pPr>
      <w:r>
        <w:rPr>
          <w:rStyle w:val="nfasis"/>
        </w:rPr>
        <w:t>P</w:t>
      </w:r>
      <w:r w:rsidR="004F366D">
        <w:rPr>
          <w:rStyle w:val="nfasis"/>
        </w:rPr>
        <w:t>o</w:t>
      </w:r>
      <w:r>
        <w:rPr>
          <w:rStyle w:val="nfasis"/>
        </w:rPr>
        <w:t>stexec: acciones posteriores a tomar.</w:t>
      </w:r>
    </w:p>
    <w:p w:rsidR="004F366D" w:rsidRDefault="005C535C" w:rsidP="00C907C6">
      <w:pPr>
        <w:rPr>
          <w:rStyle w:val="nfasis"/>
        </w:rPr>
      </w:pPr>
      <w:r>
        <w:rPr>
          <w:rStyle w:val="nfasis"/>
        </w:rPr>
        <w:t>Usuario S.O.: p</w:t>
      </w:r>
      <w:r w:rsidR="004F366D">
        <w:rPr>
          <w:rStyle w:val="nfasis"/>
        </w:rPr>
        <w:t>ara ejecutar acciones preexec, o postexec.</w:t>
      </w:r>
    </w:p>
    <w:p w:rsidR="005C535C" w:rsidRPr="00C96C4E" w:rsidRDefault="005C535C" w:rsidP="005C535C">
      <w:pPr>
        <w:pStyle w:val="Normal3"/>
        <w:ind w:left="0"/>
        <w:jc w:val="left"/>
        <w:rPr>
          <w:rStyle w:val="nfasis"/>
          <w:sz w:val="22"/>
        </w:rPr>
      </w:pPr>
      <w:r w:rsidRPr="00C96C4E">
        <w:rPr>
          <w:rStyle w:val="nfasis"/>
          <w:sz w:val="22"/>
          <w:u w:val="single"/>
        </w:rPr>
        <w:t>Nota de cumplimentación</w:t>
      </w:r>
      <w:r w:rsidRPr="00C96C4E">
        <w:rPr>
          <w:rStyle w:val="nfasis"/>
          <w:sz w:val="22"/>
        </w:rPr>
        <w:t>: agrupar los registros de esta tabla por el tipo de servidor de despliegue que contiene lo que se quiere salvaguardar.</w:t>
      </w:r>
    </w:p>
    <w:p w:rsidR="001A0DF9" w:rsidRDefault="001A0DF9" w:rsidP="00FE49DB">
      <w:pPr>
        <w:pStyle w:val="Subttulo"/>
      </w:pPr>
    </w:p>
    <w:p w:rsidR="00FE49DB" w:rsidRDefault="00FE49DB" w:rsidP="00FE49DB">
      <w:pPr>
        <w:pStyle w:val="Subttulo"/>
      </w:pPr>
      <w:r>
        <w:t>Otras observaciones</w:t>
      </w:r>
    </w:p>
    <w:p w:rsidR="00FE49DB" w:rsidRPr="00FE49DB" w:rsidRDefault="00FE49DB" w:rsidP="00FE49DB">
      <w:pPr>
        <w:rPr>
          <w:rStyle w:val="nfasis"/>
        </w:rPr>
      </w:pPr>
      <w:r>
        <w:rPr>
          <w:rStyle w:val="nfasis"/>
        </w:rPr>
        <w:t>Cualquier otro hecho a reseñar</w:t>
      </w:r>
    </w:p>
    <w:p w:rsidR="00FE49DB" w:rsidRPr="00616C40" w:rsidRDefault="00FE49DB" w:rsidP="00616C40">
      <w:pPr>
        <w:sectPr w:rsidR="00FE49DB" w:rsidRPr="00616C40" w:rsidSect="001A0DF9">
          <w:pgSz w:w="16838" w:h="11906" w:orient="landscape"/>
          <w:pgMar w:top="720" w:right="720" w:bottom="720" w:left="993" w:header="709" w:footer="709" w:gutter="0"/>
          <w:cols w:space="708"/>
          <w:titlePg/>
          <w:docGrid w:linePitch="360"/>
        </w:sectPr>
      </w:pPr>
    </w:p>
    <w:p w:rsidR="00B57272" w:rsidRDefault="00F638C7" w:rsidP="00265E6B">
      <w:pPr>
        <w:pStyle w:val="Ttulo1"/>
      </w:pPr>
      <w:bookmarkStart w:id="23" w:name="_Toc362277933"/>
      <w:bookmarkStart w:id="24" w:name="_Toc390419759"/>
      <w:r>
        <w:lastRenderedPageBreak/>
        <w:t>O</w:t>
      </w:r>
      <w:r w:rsidR="00B57272">
        <w:t>tros datos</w:t>
      </w:r>
      <w:bookmarkEnd w:id="23"/>
      <w:bookmarkEnd w:id="24"/>
    </w:p>
    <w:p w:rsidR="00B57272" w:rsidRDefault="00B57272" w:rsidP="00B57272">
      <w:r>
        <w:t>Se incluirán en este apartado todos los datos que se consideren relevantes no incluidos en los apartados anteriores.</w:t>
      </w:r>
    </w:p>
    <w:p w:rsidR="00B95F7D" w:rsidRDefault="00B95F7D" w:rsidP="00B57272">
      <w:pPr>
        <w:pStyle w:val="Ttulo1"/>
        <w:numPr>
          <w:ilvl w:val="0"/>
          <w:numId w:val="0"/>
        </w:numPr>
        <w:spacing w:before="240" w:after="240"/>
        <w:ind w:left="432" w:hanging="432"/>
      </w:pPr>
    </w:p>
    <w:sectPr w:rsidR="00B95F7D" w:rsidSect="008A5FAB">
      <w:headerReference w:type="first" r:id="rId17"/>
      <w:footerReference w:type="first" r:id="rId18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033" w:rsidRDefault="007C5033" w:rsidP="00230B2B">
      <w:pPr>
        <w:spacing w:before="0" w:after="0"/>
      </w:pPr>
      <w:r>
        <w:separator/>
      </w:r>
    </w:p>
  </w:endnote>
  <w:endnote w:type="continuationSeparator" w:id="0">
    <w:p w:rsidR="007C5033" w:rsidRDefault="007C5033" w:rsidP="00230B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89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8789"/>
    </w:tblGrid>
    <w:tr w:rsidR="00CB357D" w:rsidTr="00597268">
      <w:tc>
        <w:tcPr>
          <w:tcW w:w="8789" w:type="dxa"/>
        </w:tcPr>
        <w:p w:rsidR="00CB357D" w:rsidRPr="00825F73" w:rsidRDefault="00CB357D" w:rsidP="00597268">
          <w:pPr>
            <w:spacing w:before="60" w:after="20"/>
            <w:jc w:val="center"/>
            <w:rPr>
              <w:rFonts w:cstheme="minorHAnsi"/>
              <w:sz w:val="18"/>
            </w:rPr>
          </w:pPr>
          <w:r w:rsidRPr="00825F73">
            <w:rPr>
              <w:rFonts w:cstheme="minorHAnsi"/>
              <w:sz w:val="18"/>
            </w:rPr>
            <w:t xml:space="preserve">Página </w:t>
          </w:r>
          <w:r w:rsidRPr="00825F73">
            <w:rPr>
              <w:rFonts w:cstheme="minorHAnsi"/>
              <w:sz w:val="18"/>
            </w:rPr>
            <w:fldChar w:fldCharType="begin"/>
          </w:r>
          <w:r w:rsidRPr="00825F73">
            <w:rPr>
              <w:rFonts w:cstheme="minorHAnsi"/>
              <w:sz w:val="18"/>
            </w:rPr>
            <w:instrText xml:space="preserve"> PAGE  \* MERGEFORMAT </w:instrText>
          </w:r>
          <w:r w:rsidRPr="00825F73">
            <w:rPr>
              <w:rFonts w:cstheme="minorHAnsi"/>
              <w:sz w:val="18"/>
            </w:rPr>
            <w:fldChar w:fldCharType="separate"/>
          </w:r>
          <w:r w:rsidR="001E6C30">
            <w:rPr>
              <w:rFonts w:cstheme="minorHAnsi"/>
              <w:noProof/>
              <w:sz w:val="18"/>
            </w:rPr>
            <w:t>4</w:t>
          </w:r>
          <w:r w:rsidRPr="00825F73">
            <w:rPr>
              <w:rFonts w:cstheme="minorHAnsi"/>
              <w:sz w:val="18"/>
            </w:rPr>
            <w:fldChar w:fldCharType="end"/>
          </w:r>
          <w:r w:rsidRPr="00825F73">
            <w:rPr>
              <w:rFonts w:cstheme="minorHAnsi"/>
              <w:sz w:val="18"/>
            </w:rPr>
            <w:t xml:space="preserve"> de </w:t>
          </w:r>
          <w:r>
            <w:rPr>
              <w:rFonts w:cstheme="minorHAnsi"/>
              <w:noProof/>
              <w:sz w:val="18"/>
            </w:rPr>
            <w:fldChar w:fldCharType="begin"/>
          </w:r>
          <w:r>
            <w:rPr>
              <w:rFonts w:cstheme="minorHAnsi"/>
              <w:noProof/>
              <w:sz w:val="18"/>
            </w:rPr>
            <w:instrText xml:space="preserve"> NUMPAGES  \* MERGEFORMAT </w:instrText>
          </w:r>
          <w:r>
            <w:rPr>
              <w:rFonts w:cstheme="minorHAnsi"/>
              <w:noProof/>
              <w:sz w:val="18"/>
            </w:rPr>
            <w:fldChar w:fldCharType="separate"/>
          </w:r>
          <w:r w:rsidR="001E6C30">
            <w:rPr>
              <w:rFonts w:cstheme="minorHAnsi"/>
              <w:noProof/>
              <w:sz w:val="18"/>
            </w:rPr>
            <w:t>19</w:t>
          </w:r>
          <w:r>
            <w:rPr>
              <w:rFonts w:cstheme="minorHAnsi"/>
              <w:noProof/>
              <w:sz w:val="18"/>
            </w:rPr>
            <w:fldChar w:fldCharType="end"/>
          </w:r>
        </w:p>
      </w:tc>
    </w:tr>
    <w:tr w:rsidR="00CB357D" w:rsidTr="0081677A">
      <w:sdt>
        <w:sdtPr>
          <w:rPr>
            <w:b/>
            <w:sz w:val="16"/>
            <w:szCs w:val="16"/>
          </w:rPr>
          <w:alias w:val="Título"/>
          <w:id w:val="2444585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8789" w:type="dxa"/>
              <w:tcBorders>
                <w:top w:val="single" w:sz="12" w:space="0" w:color="auto"/>
              </w:tcBorders>
            </w:tcPr>
            <w:p w:rsidR="00CB357D" w:rsidRDefault="00CB357D" w:rsidP="00CF13E0">
              <w:pPr>
                <w:keepNext/>
                <w:keepLines/>
                <w:spacing w:before="40"/>
                <w:jc w:val="left"/>
                <w:rPr>
                  <w:sz w:val="12"/>
                </w:rPr>
              </w:pPr>
              <w:r>
                <w:rPr>
                  <w:b/>
                  <w:sz w:val="16"/>
                  <w:szCs w:val="16"/>
                </w:rPr>
                <w:t>Suite @firma</w:t>
              </w:r>
            </w:p>
          </w:tc>
        </w:sdtContent>
      </w:sdt>
    </w:tr>
  </w:tbl>
  <w:p w:rsidR="00CB357D" w:rsidRDefault="00CB357D" w:rsidP="007732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82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482"/>
    </w:tblGrid>
    <w:tr w:rsidR="00CB357D" w:rsidTr="001A0DF9">
      <w:trPr>
        <w:trHeight w:val="347"/>
      </w:trPr>
      <w:tc>
        <w:tcPr>
          <w:tcW w:w="14482" w:type="dxa"/>
        </w:tcPr>
        <w:p w:rsidR="00CB357D" w:rsidRPr="00825F73" w:rsidRDefault="00CB357D" w:rsidP="00597268">
          <w:pPr>
            <w:spacing w:before="60" w:after="20"/>
            <w:jc w:val="center"/>
            <w:rPr>
              <w:rFonts w:cstheme="minorHAnsi"/>
              <w:sz w:val="18"/>
            </w:rPr>
          </w:pPr>
          <w:r w:rsidRPr="00825F73">
            <w:rPr>
              <w:rFonts w:cstheme="minorHAnsi"/>
              <w:sz w:val="18"/>
            </w:rPr>
            <w:t xml:space="preserve">Página </w:t>
          </w:r>
          <w:r w:rsidRPr="00825F73">
            <w:rPr>
              <w:rFonts w:cstheme="minorHAnsi"/>
              <w:sz w:val="18"/>
            </w:rPr>
            <w:fldChar w:fldCharType="begin"/>
          </w:r>
          <w:r w:rsidRPr="00825F73">
            <w:rPr>
              <w:rFonts w:cstheme="minorHAnsi"/>
              <w:sz w:val="18"/>
            </w:rPr>
            <w:instrText xml:space="preserve"> PAGE  \* MERGEFORMAT </w:instrText>
          </w:r>
          <w:r w:rsidRPr="00825F73">
            <w:rPr>
              <w:rFonts w:cstheme="minorHAnsi"/>
              <w:sz w:val="18"/>
            </w:rPr>
            <w:fldChar w:fldCharType="separate"/>
          </w:r>
          <w:r w:rsidR="001E6C30">
            <w:rPr>
              <w:rFonts w:cstheme="minorHAnsi"/>
              <w:noProof/>
              <w:sz w:val="18"/>
            </w:rPr>
            <w:t>13</w:t>
          </w:r>
          <w:r w:rsidRPr="00825F73">
            <w:rPr>
              <w:rFonts w:cstheme="minorHAnsi"/>
              <w:sz w:val="18"/>
            </w:rPr>
            <w:fldChar w:fldCharType="end"/>
          </w:r>
          <w:r w:rsidRPr="00825F73">
            <w:rPr>
              <w:rFonts w:cstheme="minorHAnsi"/>
              <w:sz w:val="18"/>
            </w:rPr>
            <w:t xml:space="preserve"> de </w:t>
          </w:r>
          <w:r>
            <w:rPr>
              <w:rFonts w:cstheme="minorHAnsi"/>
              <w:noProof/>
              <w:sz w:val="18"/>
            </w:rPr>
            <w:fldChar w:fldCharType="begin"/>
          </w:r>
          <w:r>
            <w:rPr>
              <w:rFonts w:cstheme="minorHAnsi"/>
              <w:noProof/>
              <w:sz w:val="18"/>
            </w:rPr>
            <w:instrText xml:space="preserve"> NUMPAGES  \* MERGEFORMAT </w:instrText>
          </w:r>
          <w:r>
            <w:rPr>
              <w:rFonts w:cstheme="minorHAnsi"/>
              <w:noProof/>
              <w:sz w:val="18"/>
            </w:rPr>
            <w:fldChar w:fldCharType="separate"/>
          </w:r>
          <w:r w:rsidR="001E6C30">
            <w:rPr>
              <w:rFonts w:cstheme="minorHAnsi"/>
              <w:noProof/>
              <w:sz w:val="18"/>
            </w:rPr>
            <w:t>19</w:t>
          </w:r>
          <w:r>
            <w:rPr>
              <w:rFonts w:cstheme="minorHAnsi"/>
              <w:noProof/>
              <w:sz w:val="18"/>
            </w:rPr>
            <w:fldChar w:fldCharType="end"/>
          </w:r>
        </w:p>
      </w:tc>
    </w:tr>
    <w:tr w:rsidR="00CB357D" w:rsidTr="001A0DF9">
      <w:trPr>
        <w:trHeight w:val="416"/>
      </w:trPr>
      <w:sdt>
        <w:sdtPr>
          <w:rPr>
            <w:b/>
            <w:sz w:val="16"/>
            <w:szCs w:val="16"/>
          </w:rPr>
          <w:alias w:val="Título"/>
          <w:id w:val="-1369912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4482" w:type="dxa"/>
              <w:tcBorders>
                <w:top w:val="single" w:sz="12" w:space="0" w:color="auto"/>
              </w:tcBorders>
            </w:tcPr>
            <w:p w:rsidR="00CB357D" w:rsidRDefault="00CB357D" w:rsidP="00CF13E0">
              <w:pPr>
                <w:keepNext/>
                <w:keepLines/>
                <w:spacing w:before="40"/>
                <w:jc w:val="left"/>
                <w:rPr>
                  <w:sz w:val="12"/>
                </w:rPr>
              </w:pPr>
              <w:r>
                <w:rPr>
                  <w:b/>
                  <w:sz w:val="16"/>
                  <w:szCs w:val="16"/>
                </w:rPr>
                <w:t>Suite @firma</w:t>
              </w:r>
            </w:p>
          </w:tc>
        </w:sdtContent>
      </w:sdt>
    </w:tr>
  </w:tbl>
  <w:p w:rsidR="00CB357D" w:rsidRDefault="00CB357D" w:rsidP="0077326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82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482"/>
    </w:tblGrid>
    <w:tr w:rsidR="00CB357D" w:rsidTr="00C96C4E">
      <w:trPr>
        <w:trHeight w:val="347"/>
      </w:trPr>
      <w:tc>
        <w:tcPr>
          <w:tcW w:w="14482" w:type="dxa"/>
        </w:tcPr>
        <w:p w:rsidR="00CB357D" w:rsidRPr="00825F73" w:rsidRDefault="00CB357D" w:rsidP="00C96C4E">
          <w:pPr>
            <w:spacing w:before="60" w:after="20"/>
            <w:jc w:val="center"/>
            <w:rPr>
              <w:rFonts w:cstheme="minorHAnsi"/>
              <w:sz w:val="18"/>
            </w:rPr>
          </w:pPr>
          <w:r w:rsidRPr="00825F73">
            <w:rPr>
              <w:rFonts w:cstheme="minorHAnsi"/>
              <w:sz w:val="18"/>
            </w:rPr>
            <w:t xml:space="preserve">Página </w:t>
          </w:r>
          <w:r w:rsidRPr="00825F73">
            <w:rPr>
              <w:rFonts w:cstheme="minorHAnsi"/>
              <w:sz w:val="18"/>
            </w:rPr>
            <w:fldChar w:fldCharType="begin"/>
          </w:r>
          <w:r w:rsidRPr="00825F73">
            <w:rPr>
              <w:rFonts w:cstheme="minorHAnsi"/>
              <w:sz w:val="18"/>
            </w:rPr>
            <w:instrText xml:space="preserve"> PAGE  \* MERGEFORMAT </w:instrText>
          </w:r>
          <w:r w:rsidRPr="00825F73">
            <w:rPr>
              <w:rFonts w:cstheme="minorHAnsi"/>
              <w:sz w:val="18"/>
            </w:rPr>
            <w:fldChar w:fldCharType="separate"/>
          </w:r>
          <w:r w:rsidR="001E6C30">
            <w:rPr>
              <w:rFonts w:cstheme="minorHAnsi"/>
              <w:noProof/>
              <w:sz w:val="18"/>
            </w:rPr>
            <w:t>17</w:t>
          </w:r>
          <w:r w:rsidRPr="00825F73">
            <w:rPr>
              <w:rFonts w:cstheme="minorHAnsi"/>
              <w:sz w:val="18"/>
            </w:rPr>
            <w:fldChar w:fldCharType="end"/>
          </w:r>
          <w:r w:rsidRPr="00825F73">
            <w:rPr>
              <w:rFonts w:cstheme="minorHAnsi"/>
              <w:sz w:val="18"/>
            </w:rPr>
            <w:t xml:space="preserve"> de </w:t>
          </w:r>
          <w:r>
            <w:rPr>
              <w:rFonts w:cstheme="minorHAnsi"/>
              <w:noProof/>
              <w:sz w:val="18"/>
            </w:rPr>
            <w:fldChar w:fldCharType="begin"/>
          </w:r>
          <w:r>
            <w:rPr>
              <w:rFonts w:cstheme="minorHAnsi"/>
              <w:noProof/>
              <w:sz w:val="18"/>
            </w:rPr>
            <w:instrText xml:space="preserve"> NUMPAGES  \* MERGEFORMAT </w:instrText>
          </w:r>
          <w:r>
            <w:rPr>
              <w:rFonts w:cstheme="minorHAnsi"/>
              <w:noProof/>
              <w:sz w:val="18"/>
            </w:rPr>
            <w:fldChar w:fldCharType="separate"/>
          </w:r>
          <w:r w:rsidR="001E6C30">
            <w:rPr>
              <w:rFonts w:cstheme="minorHAnsi"/>
              <w:noProof/>
              <w:sz w:val="18"/>
            </w:rPr>
            <w:t>19</w:t>
          </w:r>
          <w:r>
            <w:rPr>
              <w:rFonts w:cstheme="minorHAnsi"/>
              <w:noProof/>
              <w:sz w:val="18"/>
            </w:rPr>
            <w:fldChar w:fldCharType="end"/>
          </w:r>
        </w:p>
      </w:tc>
    </w:tr>
    <w:tr w:rsidR="00CB357D" w:rsidTr="00C96C4E">
      <w:trPr>
        <w:trHeight w:val="416"/>
      </w:trPr>
      <w:sdt>
        <w:sdtPr>
          <w:rPr>
            <w:b/>
            <w:sz w:val="16"/>
            <w:szCs w:val="16"/>
          </w:rPr>
          <w:alias w:val="Título"/>
          <w:id w:val="-79058986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4482" w:type="dxa"/>
              <w:tcBorders>
                <w:top w:val="single" w:sz="12" w:space="0" w:color="auto"/>
              </w:tcBorders>
            </w:tcPr>
            <w:p w:rsidR="00CB357D" w:rsidRDefault="00CB357D" w:rsidP="00C96C4E">
              <w:pPr>
                <w:keepNext/>
                <w:keepLines/>
                <w:spacing w:before="40"/>
                <w:jc w:val="left"/>
                <w:rPr>
                  <w:sz w:val="12"/>
                </w:rPr>
              </w:pPr>
              <w:r>
                <w:rPr>
                  <w:b/>
                  <w:sz w:val="16"/>
                  <w:szCs w:val="16"/>
                </w:rPr>
                <w:t>Suite @firma</w:t>
              </w:r>
            </w:p>
          </w:tc>
        </w:sdtContent>
      </w:sdt>
    </w:tr>
  </w:tbl>
  <w:p w:rsidR="00CB357D" w:rsidRDefault="00CB357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6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466"/>
    </w:tblGrid>
    <w:tr w:rsidR="00CB357D" w:rsidTr="001A0DF9">
      <w:trPr>
        <w:trHeight w:val="374"/>
      </w:trPr>
      <w:tc>
        <w:tcPr>
          <w:tcW w:w="9466" w:type="dxa"/>
        </w:tcPr>
        <w:p w:rsidR="00CB357D" w:rsidRPr="00825F73" w:rsidRDefault="00CB357D" w:rsidP="00C96C4E">
          <w:pPr>
            <w:spacing w:before="60" w:after="20"/>
            <w:jc w:val="center"/>
            <w:rPr>
              <w:rFonts w:cstheme="minorHAnsi"/>
              <w:sz w:val="18"/>
            </w:rPr>
          </w:pPr>
          <w:r w:rsidRPr="00825F73">
            <w:rPr>
              <w:rFonts w:cstheme="minorHAnsi"/>
              <w:sz w:val="18"/>
            </w:rPr>
            <w:t xml:space="preserve">Página </w:t>
          </w:r>
          <w:r w:rsidRPr="00825F73">
            <w:rPr>
              <w:rFonts w:cstheme="minorHAnsi"/>
              <w:sz w:val="18"/>
            </w:rPr>
            <w:fldChar w:fldCharType="begin"/>
          </w:r>
          <w:r w:rsidRPr="00825F73">
            <w:rPr>
              <w:rFonts w:cstheme="minorHAnsi"/>
              <w:sz w:val="18"/>
            </w:rPr>
            <w:instrText xml:space="preserve"> PAGE  \* MERGEFORMAT </w:instrText>
          </w:r>
          <w:r w:rsidRPr="00825F73">
            <w:rPr>
              <w:rFonts w:cstheme="minorHAnsi"/>
              <w:sz w:val="18"/>
            </w:rPr>
            <w:fldChar w:fldCharType="separate"/>
          </w:r>
          <w:r w:rsidR="00202D33">
            <w:rPr>
              <w:rFonts w:cstheme="minorHAnsi"/>
              <w:noProof/>
              <w:sz w:val="18"/>
            </w:rPr>
            <w:t>19</w:t>
          </w:r>
          <w:r w:rsidRPr="00825F73">
            <w:rPr>
              <w:rFonts w:cstheme="minorHAnsi"/>
              <w:sz w:val="18"/>
            </w:rPr>
            <w:fldChar w:fldCharType="end"/>
          </w:r>
          <w:r w:rsidRPr="00825F73">
            <w:rPr>
              <w:rFonts w:cstheme="minorHAnsi"/>
              <w:sz w:val="18"/>
            </w:rPr>
            <w:t xml:space="preserve"> de </w:t>
          </w:r>
          <w:r>
            <w:rPr>
              <w:rFonts w:cstheme="minorHAnsi"/>
              <w:noProof/>
              <w:sz w:val="18"/>
            </w:rPr>
            <w:fldChar w:fldCharType="begin"/>
          </w:r>
          <w:r>
            <w:rPr>
              <w:rFonts w:cstheme="minorHAnsi"/>
              <w:noProof/>
              <w:sz w:val="18"/>
            </w:rPr>
            <w:instrText xml:space="preserve"> NUMPAGES  \* MERGEFORMAT </w:instrText>
          </w:r>
          <w:r>
            <w:rPr>
              <w:rFonts w:cstheme="minorHAnsi"/>
              <w:noProof/>
              <w:sz w:val="18"/>
            </w:rPr>
            <w:fldChar w:fldCharType="separate"/>
          </w:r>
          <w:r w:rsidR="00202D33">
            <w:rPr>
              <w:rFonts w:cstheme="minorHAnsi"/>
              <w:noProof/>
              <w:sz w:val="18"/>
            </w:rPr>
            <w:t>19</w:t>
          </w:r>
          <w:r>
            <w:rPr>
              <w:rFonts w:cstheme="minorHAnsi"/>
              <w:noProof/>
              <w:sz w:val="18"/>
            </w:rPr>
            <w:fldChar w:fldCharType="end"/>
          </w:r>
        </w:p>
      </w:tc>
    </w:tr>
    <w:tr w:rsidR="00CB357D" w:rsidTr="001A0DF9">
      <w:trPr>
        <w:trHeight w:val="448"/>
      </w:trPr>
      <w:tc>
        <w:tcPr>
          <w:tcW w:w="9466" w:type="dxa"/>
          <w:tcBorders>
            <w:top w:val="single" w:sz="12" w:space="0" w:color="auto"/>
          </w:tcBorders>
        </w:tcPr>
        <w:p w:rsidR="00CB357D" w:rsidRDefault="00CB357D" w:rsidP="00C96C4E">
          <w:pPr>
            <w:keepNext/>
            <w:keepLines/>
            <w:spacing w:before="40"/>
            <w:jc w:val="left"/>
            <w:rPr>
              <w:sz w:val="12"/>
            </w:rPr>
          </w:pPr>
          <w:r>
            <w:rPr>
              <w:b/>
              <w:sz w:val="16"/>
              <w:szCs w:val="16"/>
            </w:rPr>
            <w:t>&lt;Proyecto&gt;</w:t>
          </w:r>
        </w:p>
      </w:tc>
    </w:tr>
  </w:tbl>
  <w:p w:rsidR="00CB357D" w:rsidRDefault="00CB35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033" w:rsidRDefault="007C5033" w:rsidP="00230B2B">
      <w:pPr>
        <w:spacing w:before="0" w:after="0"/>
      </w:pPr>
      <w:r>
        <w:separator/>
      </w:r>
    </w:p>
  </w:footnote>
  <w:footnote w:type="continuationSeparator" w:id="0">
    <w:p w:rsidR="007C5033" w:rsidRDefault="007C5033" w:rsidP="00230B2B">
      <w:pPr>
        <w:spacing w:before="0" w:after="0"/>
      </w:pPr>
      <w:r>
        <w:continuationSeparator/>
      </w:r>
    </w:p>
  </w:footnote>
  <w:footnote w:id="1">
    <w:p w:rsidR="00CB357D" w:rsidRDefault="00CB357D">
      <w:pPr>
        <w:pStyle w:val="Textonotapie"/>
      </w:pPr>
      <w:r>
        <w:rPr>
          <w:rStyle w:val="Refdenotaalpie"/>
        </w:rPr>
        <w:footnoteRef/>
      </w:r>
      <w:r>
        <w:t xml:space="preserve"> Ficheros que contengan variables cuyos valores cambien según el entorno donde esté desplegada la aplicación.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89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5"/>
      <w:gridCol w:w="5528"/>
      <w:gridCol w:w="1276"/>
    </w:tblGrid>
    <w:tr w:rsidR="00CB357D" w:rsidRPr="00825F73" w:rsidTr="00513CA1">
      <w:tc>
        <w:tcPr>
          <w:tcW w:w="1985" w:type="dxa"/>
          <w:noWrap/>
          <w:tcMar>
            <w:left w:w="0" w:type="dxa"/>
            <w:bottom w:w="0" w:type="dxa"/>
            <w:right w:w="0" w:type="dxa"/>
          </w:tcMar>
          <w:vAlign w:val="center"/>
        </w:tcPr>
        <w:p w:rsidR="00CB357D" w:rsidRPr="00FB2CDE" w:rsidRDefault="00CB357D" w:rsidP="00513CA1">
          <w:pPr>
            <w:pStyle w:val="escudo"/>
            <w:rPr>
              <w:szCs w:val="8"/>
            </w:rPr>
          </w:pPr>
          <w:r>
            <w:object w:dxaOrig="219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40.5pt">
                <v:imagedata r:id="rId1" o:title=""/>
              </v:shape>
              <o:OLEObject Type="Embed" ProgID="PBrush" ShapeID="_x0000_i1025" DrawAspect="Content" ObjectID="_1609845301" r:id="rId2"/>
            </w:object>
          </w:r>
        </w:p>
      </w:tc>
      <w:tc>
        <w:tcPr>
          <w:tcW w:w="5528" w:type="dxa"/>
          <w:vAlign w:val="center"/>
        </w:tcPr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dotted" w:sz="4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371"/>
          </w:tblGrid>
          <w:tr w:rsidR="00CB357D" w:rsidTr="00513CA1">
            <w:tc>
              <w:tcPr>
                <w:tcW w:w="5371" w:type="dxa"/>
              </w:tcPr>
              <w:p w:rsidR="00CB357D" w:rsidRDefault="00CB357D" w:rsidP="00B57272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sdt>
                  <w:sdtPr>
                    <w:rPr>
                      <w:b/>
                      <w:sz w:val="24"/>
                      <w:szCs w:val="24"/>
                    </w:rPr>
                    <w:alias w:val="Categoría"/>
                    <w:id w:val="24445850"/>
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Manual de Administración y Operación</w:t>
                    </w:r>
                  </w:sdtContent>
                </w:sdt>
              </w:p>
            </w:tc>
          </w:tr>
          <w:tr w:rsidR="00CB357D" w:rsidTr="00513CA1">
            <w:tc>
              <w:tcPr>
                <w:tcW w:w="5371" w:type="dxa"/>
              </w:tcPr>
              <w:p w:rsidR="00CB357D" w:rsidRDefault="00CB357D" w:rsidP="00302E66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sdt>
                  <w:sdtPr>
                    <w:rPr>
                      <w:b/>
                      <w:sz w:val="24"/>
                      <w:szCs w:val="24"/>
                    </w:rPr>
                    <w:alias w:val="Título"/>
                    <w:id w:val="24445851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Suite @firma</w:t>
                    </w:r>
                  </w:sdtContent>
                </w:sdt>
                <w:r>
                  <w:rPr>
                    <w:b/>
                    <w:sz w:val="24"/>
                    <w:szCs w:val="24"/>
                  </w:rPr>
                  <w:t xml:space="preserve"> -  </w:t>
                </w:r>
                <w:sdt>
                  <w:sdtPr>
                    <w:rPr>
                      <w:b/>
                      <w:sz w:val="24"/>
                      <w:szCs w:val="24"/>
                    </w:rPr>
                    <w:alias w:val="Palabras clave"/>
                    <w:id w:val="24445852"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Monitoriz@</w:t>
                    </w:r>
                  </w:sdtContent>
                </w:sdt>
              </w:p>
            </w:tc>
          </w:tr>
        </w:tbl>
        <w:p w:rsidR="00CB357D" w:rsidRPr="00773266" w:rsidRDefault="00CB357D" w:rsidP="00513CA1">
          <w:pPr>
            <w:spacing w:before="100" w:after="60"/>
            <w:jc w:val="center"/>
            <w:rPr>
              <w:b/>
              <w:sz w:val="24"/>
              <w:szCs w:val="24"/>
            </w:rPr>
          </w:pPr>
        </w:p>
      </w:tc>
      <w:tc>
        <w:tcPr>
          <w:tcW w:w="1276" w:type="dxa"/>
          <w:vAlign w:val="center"/>
        </w:tcPr>
        <w:p w:rsidR="00CB357D" w:rsidRDefault="00CB357D" w:rsidP="00513CA1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Versión</w:t>
          </w:r>
        </w:p>
        <w:sdt>
          <w:sdtPr>
            <w:rPr>
              <w:rFonts w:cstheme="minorHAnsi"/>
              <w:sz w:val="18"/>
              <w:szCs w:val="18"/>
            </w:rPr>
            <w:alias w:val="Estado"/>
            <w:id w:val="24445853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p w:rsidR="00CB357D" w:rsidRPr="00825F73" w:rsidRDefault="00CB357D" w:rsidP="00513CA1">
              <w:pPr>
                <w:spacing w:before="60" w:after="40"/>
                <w:ind w:right="-72"/>
                <w:jc w:val="center"/>
                <w:rPr>
                  <w:rFonts w:cstheme="minorHAnsi"/>
                  <w:sz w:val="18"/>
                  <w:szCs w:val="18"/>
                </w:rPr>
              </w:pPr>
              <w:r>
                <w:rPr>
                  <w:rFonts w:cstheme="minorHAnsi"/>
                  <w:sz w:val="18"/>
                  <w:szCs w:val="18"/>
                </w:rPr>
                <w:t>1.1.0</w:t>
              </w:r>
            </w:p>
          </w:sdtContent>
        </w:sdt>
      </w:tc>
    </w:tr>
  </w:tbl>
  <w:p w:rsidR="00CB357D" w:rsidRDefault="00CB35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686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20"/>
      <w:gridCol w:w="1466"/>
    </w:tblGrid>
    <w:tr w:rsidR="00CB357D" w:rsidRPr="00825F73" w:rsidTr="00C96C4E">
      <w:trPr>
        <w:trHeight w:val="915"/>
      </w:trPr>
      <w:tc>
        <w:tcPr>
          <w:tcW w:w="2220" w:type="dxa"/>
          <w:noWrap/>
          <w:tcMar>
            <w:left w:w="0" w:type="dxa"/>
            <w:bottom w:w="0" w:type="dxa"/>
            <w:right w:w="0" w:type="dxa"/>
          </w:tcMar>
          <w:vAlign w:val="center"/>
        </w:tcPr>
        <w:p w:rsidR="00CB357D" w:rsidRPr="00FB2CDE" w:rsidRDefault="00CB357D" w:rsidP="00C96C4E">
          <w:pPr>
            <w:pStyle w:val="escudo"/>
            <w:rPr>
              <w:szCs w:val="8"/>
            </w:rPr>
          </w:pPr>
          <w:r>
            <w:object w:dxaOrig="219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7pt;height:40.5pt">
                <v:imagedata r:id="rId1" o:title=""/>
              </v:shape>
              <o:OLEObject Type="Embed" ProgID="PBrush" ShapeID="_x0000_i1026" DrawAspect="Content" ObjectID="_1609845302" r:id="rId2"/>
            </w:object>
          </w:r>
        </w:p>
      </w:tc>
      <w:tc>
        <w:tcPr>
          <w:tcW w:w="1466" w:type="dxa"/>
          <w:vAlign w:val="center"/>
        </w:tcPr>
        <w:p w:rsidR="00CB357D" w:rsidRDefault="00CB357D" w:rsidP="00C96C4E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Versión</w:t>
          </w:r>
        </w:p>
        <w:sdt>
          <w:sdtPr>
            <w:rPr>
              <w:rFonts w:cstheme="minorHAnsi"/>
              <w:sz w:val="18"/>
              <w:szCs w:val="18"/>
            </w:rPr>
            <w:alias w:val="Estado"/>
            <w:id w:val="144042051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p w:rsidR="00CB357D" w:rsidRPr="00825F73" w:rsidRDefault="00CB357D" w:rsidP="00C96C4E">
              <w:pPr>
                <w:spacing w:before="60" w:after="40"/>
                <w:ind w:right="-72"/>
                <w:jc w:val="center"/>
                <w:rPr>
                  <w:rFonts w:cstheme="minorHAnsi"/>
                  <w:sz w:val="18"/>
                  <w:szCs w:val="18"/>
                </w:rPr>
              </w:pPr>
              <w:r>
                <w:rPr>
                  <w:rFonts w:cstheme="minorHAnsi"/>
                  <w:sz w:val="18"/>
                  <w:szCs w:val="18"/>
                </w:rPr>
                <w:t>1.1.0</w:t>
              </w:r>
            </w:p>
          </w:sdtContent>
        </w:sdt>
      </w:tc>
    </w:tr>
  </w:tbl>
  <w:p w:rsidR="00CB357D" w:rsidRDefault="00CB357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18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20"/>
      <w:gridCol w:w="10632"/>
      <w:gridCol w:w="1466"/>
    </w:tblGrid>
    <w:tr w:rsidR="00CB357D" w:rsidRPr="00825F73" w:rsidTr="001A0DF9">
      <w:trPr>
        <w:trHeight w:val="915"/>
      </w:trPr>
      <w:tc>
        <w:tcPr>
          <w:tcW w:w="2220" w:type="dxa"/>
          <w:noWrap/>
          <w:tcMar>
            <w:left w:w="0" w:type="dxa"/>
            <w:bottom w:w="0" w:type="dxa"/>
            <w:right w:w="0" w:type="dxa"/>
          </w:tcMar>
          <w:vAlign w:val="center"/>
        </w:tcPr>
        <w:p w:rsidR="00CB357D" w:rsidRPr="00FB2CDE" w:rsidRDefault="00CB357D" w:rsidP="00513CA1">
          <w:pPr>
            <w:pStyle w:val="escudo"/>
            <w:rPr>
              <w:szCs w:val="8"/>
            </w:rPr>
          </w:pPr>
          <w:r>
            <w:object w:dxaOrig="219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87pt;height:40.5pt">
                <v:imagedata r:id="rId1" o:title=""/>
              </v:shape>
              <o:OLEObject Type="Embed" ProgID="PBrush" ShapeID="_x0000_i1027" DrawAspect="Content" ObjectID="_1609845303" r:id="rId2"/>
            </w:object>
          </w:r>
        </w:p>
      </w:tc>
      <w:tc>
        <w:tcPr>
          <w:tcW w:w="10632" w:type="dxa"/>
          <w:vAlign w:val="center"/>
        </w:tcPr>
        <w:tbl>
          <w:tblPr>
            <w:tblStyle w:val="Tablaconcuadrcula"/>
            <w:tblW w:w="0" w:type="auto"/>
            <w:tblInd w:w="6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dotted" w:sz="4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297"/>
          </w:tblGrid>
          <w:tr w:rsidR="00CB357D" w:rsidTr="001A0DF9">
            <w:trPr>
              <w:trHeight w:val="465"/>
            </w:trPr>
            <w:tc>
              <w:tcPr>
                <w:tcW w:w="10297" w:type="dxa"/>
              </w:tcPr>
              <w:p w:rsidR="00CB357D" w:rsidRDefault="00CB357D" w:rsidP="00B57272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sdt>
                  <w:sdtPr>
                    <w:rPr>
                      <w:b/>
                      <w:sz w:val="24"/>
                      <w:szCs w:val="24"/>
                    </w:rPr>
                    <w:alias w:val="Categoría"/>
                    <w:id w:val="-473137393"/>
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Manual de Administración y Operación</w:t>
                    </w:r>
                  </w:sdtContent>
                </w:sdt>
              </w:p>
            </w:tc>
          </w:tr>
          <w:tr w:rsidR="00CB357D" w:rsidTr="001A0DF9">
            <w:trPr>
              <w:trHeight w:val="465"/>
            </w:trPr>
            <w:tc>
              <w:tcPr>
                <w:tcW w:w="10297" w:type="dxa"/>
              </w:tcPr>
              <w:p w:rsidR="00CB357D" w:rsidRDefault="00CB357D" w:rsidP="00302E66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sdt>
                  <w:sdtPr>
                    <w:rPr>
                      <w:b/>
                      <w:sz w:val="24"/>
                      <w:szCs w:val="24"/>
                    </w:rPr>
                    <w:alias w:val="Título"/>
                    <w:id w:val="-998508126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Suite @firma</w:t>
                    </w:r>
                  </w:sdtContent>
                </w:sdt>
                <w:r>
                  <w:rPr>
                    <w:b/>
                    <w:sz w:val="24"/>
                    <w:szCs w:val="24"/>
                  </w:rPr>
                  <w:t xml:space="preserve"> -  </w:t>
                </w:r>
                <w:sdt>
                  <w:sdtPr>
                    <w:rPr>
                      <w:b/>
                      <w:sz w:val="24"/>
                      <w:szCs w:val="24"/>
                    </w:rPr>
                    <w:alias w:val="Palabras clave"/>
                    <w:id w:val="539551718"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Monitoriz@</w:t>
                    </w:r>
                  </w:sdtContent>
                </w:sdt>
              </w:p>
            </w:tc>
          </w:tr>
        </w:tbl>
        <w:p w:rsidR="00CB357D" w:rsidRPr="00773266" w:rsidRDefault="00CB357D" w:rsidP="00513CA1">
          <w:pPr>
            <w:spacing w:before="100" w:after="60"/>
            <w:jc w:val="center"/>
            <w:rPr>
              <w:b/>
              <w:sz w:val="24"/>
              <w:szCs w:val="24"/>
            </w:rPr>
          </w:pPr>
        </w:p>
      </w:tc>
      <w:tc>
        <w:tcPr>
          <w:tcW w:w="1466" w:type="dxa"/>
          <w:vAlign w:val="center"/>
        </w:tcPr>
        <w:p w:rsidR="00CB357D" w:rsidRDefault="00CB357D" w:rsidP="00513CA1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Versión</w:t>
          </w:r>
        </w:p>
        <w:sdt>
          <w:sdtPr>
            <w:rPr>
              <w:rFonts w:cstheme="minorHAnsi"/>
              <w:sz w:val="18"/>
              <w:szCs w:val="18"/>
            </w:rPr>
            <w:alias w:val="Estado"/>
            <w:id w:val="-583916315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p w:rsidR="00CB357D" w:rsidRPr="00825F73" w:rsidRDefault="00CB357D" w:rsidP="00513CA1">
              <w:pPr>
                <w:spacing w:before="60" w:after="40"/>
                <w:ind w:right="-72"/>
                <w:jc w:val="center"/>
                <w:rPr>
                  <w:rFonts w:cstheme="minorHAnsi"/>
                  <w:sz w:val="18"/>
                  <w:szCs w:val="18"/>
                </w:rPr>
              </w:pPr>
              <w:r>
                <w:rPr>
                  <w:rFonts w:cstheme="minorHAnsi"/>
                  <w:sz w:val="18"/>
                  <w:szCs w:val="18"/>
                </w:rPr>
                <w:t>1.1.0</w:t>
              </w:r>
            </w:p>
          </w:sdtContent>
        </w:sdt>
      </w:tc>
    </w:tr>
  </w:tbl>
  <w:p w:rsidR="00CB357D" w:rsidRDefault="00CB357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18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20"/>
      <w:gridCol w:w="10632"/>
      <w:gridCol w:w="1466"/>
    </w:tblGrid>
    <w:tr w:rsidR="00CB357D" w:rsidRPr="00825F73" w:rsidTr="00C96C4E">
      <w:trPr>
        <w:trHeight w:val="915"/>
      </w:trPr>
      <w:tc>
        <w:tcPr>
          <w:tcW w:w="2220" w:type="dxa"/>
          <w:noWrap/>
          <w:tcMar>
            <w:left w:w="0" w:type="dxa"/>
            <w:bottom w:w="0" w:type="dxa"/>
            <w:right w:w="0" w:type="dxa"/>
          </w:tcMar>
          <w:vAlign w:val="center"/>
        </w:tcPr>
        <w:p w:rsidR="00CB357D" w:rsidRPr="00FB2CDE" w:rsidRDefault="00CB357D" w:rsidP="00C96C4E">
          <w:pPr>
            <w:pStyle w:val="escudo"/>
            <w:rPr>
              <w:szCs w:val="8"/>
            </w:rPr>
          </w:pPr>
          <w:r>
            <w:object w:dxaOrig="219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87pt;height:40.5pt">
                <v:imagedata r:id="rId1" o:title=""/>
              </v:shape>
              <o:OLEObject Type="Embed" ProgID="PBrush" ShapeID="_x0000_i1028" DrawAspect="Content" ObjectID="_1609845304" r:id="rId2"/>
            </w:object>
          </w:r>
        </w:p>
      </w:tc>
      <w:tc>
        <w:tcPr>
          <w:tcW w:w="10632" w:type="dxa"/>
          <w:vAlign w:val="center"/>
        </w:tcPr>
        <w:tbl>
          <w:tblPr>
            <w:tblStyle w:val="Tablaconcuadrcula"/>
            <w:tblW w:w="0" w:type="auto"/>
            <w:tblInd w:w="6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dotted" w:sz="4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297"/>
          </w:tblGrid>
          <w:tr w:rsidR="00CB357D" w:rsidTr="00C96C4E">
            <w:trPr>
              <w:trHeight w:val="465"/>
            </w:trPr>
            <w:tc>
              <w:tcPr>
                <w:tcW w:w="10297" w:type="dxa"/>
              </w:tcPr>
              <w:p w:rsidR="00CB357D" w:rsidRDefault="00CB357D" w:rsidP="00C96C4E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sdt>
                  <w:sdtPr>
                    <w:rPr>
                      <w:b/>
                      <w:sz w:val="24"/>
                      <w:szCs w:val="24"/>
                    </w:rPr>
                    <w:alias w:val="Categoría"/>
                    <w:id w:val="-718124808"/>
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Manual de Administración y Operación</w:t>
                    </w:r>
                  </w:sdtContent>
                </w:sdt>
              </w:p>
            </w:tc>
          </w:tr>
          <w:tr w:rsidR="00CB357D" w:rsidTr="00C96C4E">
            <w:trPr>
              <w:trHeight w:val="465"/>
            </w:trPr>
            <w:tc>
              <w:tcPr>
                <w:tcW w:w="10297" w:type="dxa"/>
              </w:tcPr>
              <w:p w:rsidR="00CB357D" w:rsidRDefault="00CB357D" w:rsidP="00C96C4E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sdt>
                  <w:sdtPr>
                    <w:rPr>
                      <w:b/>
                      <w:sz w:val="24"/>
                      <w:szCs w:val="24"/>
                    </w:rPr>
                    <w:alias w:val="Título"/>
                    <w:id w:val="-1234780508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Suite @firma</w:t>
                    </w:r>
                  </w:sdtContent>
                </w:sdt>
                <w:r>
                  <w:rPr>
                    <w:b/>
                    <w:sz w:val="24"/>
                    <w:szCs w:val="24"/>
                  </w:rPr>
                  <w:t xml:space="preserve"> -  </w:t>
                </w:r>
                <w:sdt>
                  <w:sdtPr>
                    <w:rPr>
                      <w:b/>
                      <w:sz w:val="24"/>
                      <w:szCs w:val="24"/>
                    </w:rPr>
                    <w:alias w:val="Palabras clave"/>
                    <w:id w:val="-233638158"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Monitoriz@</w:t>
                    </w:r>
                  </w:sdtContent>
                </w:sdt>
              </w:p>
            </w:tc>
          </w:tr>
        </w:tbl>
        <w:p w:rsidR="00CB357D" w:rsidRPr="00773266" w:rsidRDefault="00CB357D" w:rsidP="00C96C4E">
          <w:pPr>
            <w:spacing w:before="100" w:after="60"/>
            <w:jc w:val="center"/>
            <w:rPr>
              <w:b/>
              <w:sz w:val="24"/>
              <w:szCs w:val="24"/>
            </w:rPr>
          </w:pPr>
        </w:p>
      </w:tc>
      <w:tc>
        <w:tcPr>
          <w:tcW w:w="1466" w:type="dxa"/>
          <w:vAlign w:val="center"/>
        </w:tcPr>
        <w:p w:rsidR="00CB357D" w:rsidRDefault="00CB357D" w:rsidP="00C96C4E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Versión</w:t>
          </w:r>
        </w:p>
        <w:sdt>
          <w:sdtPr>
            <w:rPr>
              <w:rFonts w:cstheme="minorHAnsi"/>
              <w:sz w:val="18"/>
              <w:szCs w:val="18"/>
            </w:rPr>
            <w:alias w:val="Estado"/>
            <w:id w:val="41004911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p w:rsidR="00CB357D" w:rsidRPr="00825F73" w:rsidRDefault="00CB357D" w:rsidP="00C96C4E">
              <w:pPr>
                <w:spacing w:before="60" w:after="40"/>
                <w:ind w:right="-72"/>
                <w:jc w:val="center"/>
                <w:rPr>
                  <w:rFonts w:cstheme="minorHAnsi"/>
                  <w:sz w:val="18"/>
                  <w:szCs w:val="18"/>
                </w:rPr>
              </w:pPr>
              <w:r>
                <w:rPr>
                  <w:rFonts w:cstheme="minorHAnsi"/>
                  <w:sz w:val="18"/>
                  <w:szCs w:val="18"/>
                </w:rPr>
                <w:t>1.1.0</w:t>
              </w:r>
            </w:p>
          </w:sdtContent>
        </w:sdt>
      </w:tc>
    </w:tr>
  </w:tbl>
  <w:p w:rsidR="00CB357D" w:rsidRDefault="00CB357D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66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65"/>
      <w:gridCol w:w="5362"/>
      <w:gridCol w:w="1639"/>
    </w:tblGrid>
    <w:tr w:rsidR="00CB357D" w:rsidRPr="00825F73" w:rsidTr="001A0DF9">
      <w:trPr>
        <w:trHeight w:val="954"/>
      </w:trPr>
      <w:tc>
        <w:tcPr>
          <w:tcW w:w="2165" w:type="dxa"/>
          <w:noWrap/>
          <w:tcMar>
            <w:left w:w="0" w:type="dxa"/>
            <w:bottom w:w="0" w:type="dxa"/>
            <w:right w:w="0" w:type="dxa"/>
          </w:tcMar>
          <w:vAlign w:val="center"/>
        </w:tcPr>
        <w:p w:rsidR="00CB357D" w:rsidRPr="00FB2CDE" w:rsidRDefault="00CB357D" w:rsidP="00C96C4E">
          <w:pPr>
            <w:pStyle w:val="escudo"/>
            <w:rPr>
              <w:szCs w:val="8"/>
            </w:rPr>
          </w:pPr>
          <w:r>
            <w:object w:dxaOrig="219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87pt;height:40.5pt">
                <v:imagedata r:id="rId1" o:title=""/>
              </v:shape>
              <o:OLEObject Type="Embed" ProgID="PBrush" ShapeID="_x0000_i1029" DrawAspect="Content" ObjectID="_1609845305" r:id="rId2"/>
            </w:object>
          </w:r>
        </w:p>
      </w:tc>
      <w:tc>
        <w:tcPr>
          <w:tcW w:w="5362" w:type="dxa"/>
          <w:vAlign w:val="center"/>
        </w:tcPr>
        <w:tbl>
          <w:tblPr>
            <w:tblStyle w:val="Tablaconcuadrcula"/>
            <w:tblW w:w="5607" w:type="dxa"/>
            <w:tblInd w:w="5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dotted" w:sz="4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607"/>
          </w:tblGrid>
          <w:tr w:rsidR="00CB357D" w:rsidTr="001A0DF9">
            <w:trPr>
              <w:trHeight w:val="509"/>
            </w:trPr>
            <w:tc>
              <w:tcPr>
                <w:tcW w:w="5607" w:type="dxa"/>
              </w:tcPr>
              <w:p w:rsidR="00CB357D" w:rsidRDefault="00CB357D" w:rsidP="00C96C4E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Manual de Administración y Operación</w:t>
                </w:r>
              </w:p>
            </w:tc>
          </w:tr>
          <w:tr w:rsidR="00CB357D" w:rsidTr="001A0DF9">
            <w:trPr>
              <w:trHeight w:val="509"/>
            </w:trPr>
            <w:tc>
              <w:tcPr>
                <w:tcW w:w="5607" w:type="dxa"/>
              </w:tcPr>
              <w:p w:rsidR="00CB357D" w:rsidRDefault="00CB357D" w:rsidP="00C96C4E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&lt;Proyecto&gt; -  &lt;código&gt;</w:t>
                </w:r>
              </w:p>
            </w:tc>
          </w:tr>
        </w:tbl>
        <w:p w:rsidR="00CB357D" w:rsidRPr="00773266" w:rsidRDefault="00CB357D" w:rsidP="00C96C4E">
          <w:pPr>
            <w:spacing w:before="100" w:after="60"/>
            <w:jc w:val="center"/>
            <w:rPr>
              <w:b/>
              <w:sz w:val="24"/>
              <w:szCs w:val="24"/>
            </w:rPr>
          </w:pPr>
        </w:p>
      </w:tc>
      <w:tc>
        <w:tcPr>
          <w:tcW w:w="1639" w:type="dxa"/>
          <w:vAlign w:val="center"/>
        </w:tcPr>
        <w:p w:rsidR="00CB357D" w:rsidRDefault="00CB357D" w:rsidP="00C96C4E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Versión</w:t>
          </w:r>
        </w:p>
        <w:p w:rsidR="00CB357D" w:rsidRPr="00825F73" w:rsidRDefault="00CB357D" w:rsidP="00C96C4E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1.0</w:t>
          </w:r>
        </w:p>
      </w:tc>
    </w:tr>
  </w:tbl>
  <w:p w:rsidR="00CB357D" w:rsidRDefault="00CB35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123"/>
    <w:multiLevelType w:val="hybridMultilevel"/>
    <w:tmpl w:val="827EB526"/>
    <w:lvl w:ilvl="0" w:tplc="41D61762">
      <w:start w:val="1"/>
      <w:numFmt w:val="upperRoman"/>
      <w:lvlText w:val="%1."/>
      <w:lvlJc w:val="left"/>
      <w:pPr>
        <w:ind w:left="1004" w:hanging="360"/>
      </w:pPr>
      <w:rPr>
        <w:rFonts w:hint="default"/>
        <w:b w:val="0"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445445"/>
    <w:multiLevelType w:val="hybridMultilevel"/>
    <w:tmpl w:val="5B0C3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70E30"/>
    <w:multiLevelType w:val="hybridMultilevel"/>
    <w:tmpl w:val="0508514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047AD"/>
    <w:multiLevelType w:val="hybridMultilevel"/>
    <w:tmpl w:val="EA1E2740"/>
    <w:lvl w:ilvl="0" w:tplc="41D61762">
      <w:start w:val="1"/>
      <w:numFmt w:val="upperRoman"/>
      <w:lvlText w:val="%1."/>
      <w:lvlJc w:val="left"/>
      <w:pPr>
        <w:ind w:left="1004" w:hanging="360"/>
      </w:pPr>
      <w:rPr>
        <w:rFonts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32471CF"/>
    <w:multiLevelType w:val="hybridMultilevel"/>
    <w:tmpl w:val="C6ECC8F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5951B6"/>
    <w:multiLevelType w:val="hybridMultilevel"/>
    <w:tmpl w:val="192E5042"/>
    <w:lvl w:ilvl="0" w:tplc="3CFE6766">
      <w:start w:val="1"/>
      <w:numFmt w:val="decimal"/>
      <w:lvlText w:val="2%1."/>
      <w:lvlJc w:val="left"/>
      <w:pPr>
        <w:ind w:left="1429" w:hanging="360"/>
      </w:pPr>
      <w:rPr>
        <w:rFonts w:ascii="Arial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125FD3"/>
    <w:multiLevelType w:val="multilevel"/>
    <w:tmpl w:val="458437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907842"/>
    <w:multiLevelType w:val="hybridMultilevel"/>
    <w:tmpl w:val="51A6A378"/>
    <w:lvl w:ilvl="0" w:tplc="DC8A1EA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perscrip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26A2"/>
    <w:multiLevelType w:val="hybridMultilevel"/>
    <w:tmpl w:val="9AA432D0"/>
    <w:lvl w:ilvl="0" w:tplc="8820B3A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E170BD8"/>
    <w:multiLevelType w:val="hybridMultilevel"/>
    <w:tmpl w:val="3D12476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23569F"/>
    <w:multiLevelType w:val="hybridMultilevel"/>
    <w:tmpl w:val="BF22FE40"/>
    <w:lvl w:ilvl="0" w:tplc="7EA85F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5414C"/>
    <w:multiLevelType w:val="hybridMultilevel"/>
    <w:tmpl w:val="9E78F5BE"/>
    <w:lvl w:ilvl="0" w:tplc="B63E160E">
      <w:start w:val="1"/>
      <w:numFmt w:val="decimal"/>
      <w:lvlText w:val="%1."/>
      <w:lvlJc w:val="left"/>
      <w:pPr>
        <w:ind w:left="1004" w:hanging="360"/>
      </w:pPr>
      <w:rPr>
        <w:rFonts w:ascii="Arial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8EA5722"/>
    <w:multiLevelType w:val="multilevel"/>
    <w:tmpl w:val="9A460CD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0471F65"/>
    <w:multiLevelType w:val="hybridMultilevel"/>
    <w:tmpl w:val="915E70F4"/>
    <w:lvl w:ilvl="0" w:tplc="1CFA04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6D9"/>
    <w:multiLevelType w:val="hybridMultilevel"/>
    <w:tmpl w:val="A9B04B7E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88B4282"/>
    <w:multiLevelType w:val="hybridMultilevel"/>
    <w:tmpl w:val="9B601F96"/>
    <w:lvl w:ilvl="0" w:tplc="ED3CA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7D5"/>
    <w:multiLevelType w:val="hybridMultilevel"/>
    <w:tmpl w:val="34C495B0"/>
    <w:lvl w:ilvl="0" w:tplc="767C121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0895612"/>
    <w:multiLevelType w:val="hybridMultilevel"/>
    <w:tmpl w:val="8BC69948"/>
    <w:lvl w:ilvl="0" w:tplc="B63E160E">
      <w:start w:val="1"/>
      <w:numFmt w:val="decimal"/>
      <w:lvlText w:val="%1."/>
      <w:lvlJc w:val="left"/>
      <w:pPr>
        <w:ind w:left="1429" w:hanging="360"/>
      </w:pPr>
      <w:rPr>
        <w:rFonts w:ascii="Arial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2C3386"/>
    <w:multiLevelType w:val="hybridMultilevel"/>
    <w:tmpl w:val="AA46DC06"/>
    <w:lvl w:ilvl="0" w:tplc="765AED9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97E14"/>
    <w:multiLevelType w:val="hybridMultilevel"/>
    <w:tmpl w:val="326A9808"/>
    <w:lvl w:ilvl="0" w:tplc="B63E160E">
      <w:start w:val="1"/>
      <w:numFmt w:val="decimal"/>
      <w:lvlText w:val="%1."/>
      <w:lvlJc w:val="left"/>
      <w:pPr>
        <w:ind w:left="644" w:hanging="360"/>
      </w:pPr>
      <w:rPr>
        <w:rFonts w:ascii="Arial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5D762B8"/>
    <w:multiLevelType w:val="hybridMultilevel"/>
    <w:tmpl w:val="0DF6EBF2"/>
    <w:lvl w:ilvl="0" w:tplc="0C0A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2384" w:hanging="360"/>
      </w:pPr>
    </w:lvl>
    <w:lvl w:ilvl="2" w:tplc="0C0A001B" w:tentative="1">
      <w:start w:val="1"/>
      <w:numFmt w:val="lowerRoman"/>
      <w:lvlText w:val="%3."/>
      <w:lvlJc w:val="right"/>
      <w:pPr>
        <w:ind w:left="3104" w:hanging="180"/>
      </w:pPr>
    </w:lvl>
    <w:lvl w:ilvl="3" w:tplc="0C0A000F" w:tentative="1">
      <w:start w:val="1"/>
      <w:numFmt w:val="decimal"/>
      <w:lvlText w:val="%4."/>
      <w:lvlJc w:val="left"/>
      <w:pPr>
        <w:ind w:left="3824" w:hanging="360"/>
      </w:pPr>
    </w:lvl>
    <w:lvl w:ilvl="4" w:tplc="0C0A0019" w:tentative="1">
      <w:start w:val="1"/>
      <w:numFmt w:val="lowerLetter"/>
      <w:lvlText w:val="%5."/>
      <w:lvlJc w:val="left"/>
      <w:pPr>
        <w:ind w:left="4544" w:hanging="360"/>
      </w:pPr>
    </w:lvl>
    <w:lvl w:ilvl="5" w:tplc="0C0A001B" w:tentative="1">
      <w:start w:val="1"/>
      <w:numFmt w:val="lowerRoman"/>
      <w:lvlText w:val="%6."/>
      <w:lvlJc w:val="right"/>
      <w:pPr>
        <w:ind w:left="5264" w:hanging="180"/>
      </w:pPr>
    </w:lvl>
    <w:lvl w:ilvl="6" w:tplc="0C0A000F" w:tentative="1">
      <w:start w:val="1"/>
      <w:numFmt w:val="decimal"/>
      <w:lvlText w:val="%7."/>
      <w:lvlJc w:val="left"/>
      <w:pPr>
        <w:ind w:left="5984" w:hanging="360"/>
      </w:pPr>
    </w:lvl>
    <w:lvl w:ilvl="7" w:tplc="0C0A0019" w:tentative="1">
      <w:start w:val="1"/>
      <w:numFmt w:val="lowerLetter"/>
      <w:lvlText w:val="%8."/>
      <w:lvlJc w:val="left"/>
      <w:pPr>
        <w:ind w:left="6704" w:hanging="360"/>
      </w:pPr>
    </w:lvl>
    <w:lvl w:ilvl="8" w:tplc="0C0A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2" w15:restartNumberingAfterBreak="0">
    <w:nsid w:val="59C103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A66524"/>
    <w:multiLevelType w:val="hybridMultilevel"/>
    <w:tmpl w:val="6F349C2E"/>
    <w:lvl w:ilvl="0" w:tplc="86BAFD6A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18D0700"/>
    <w:multiLevelType w:val="hybridMultilevel"/>
    <w:tmpl w:val="1DC2F3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177A0"/>
    <w:multiLevelType w:val="hybridMultilevel"/>
    <w:tmpl w:val="DDD830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22"/>
  </w:num>
  <w:num w:numId="4">
    <w:abstractNumId w:val="1"/>
  </w:num>
  <w:num w:numId="5">
    <w:abstractNumId w:val="1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7"/>
  </w:num>
  <w:num w:numId="12">
    <w:abstractNumId w:val="24"/>
  </w:num>
  <w:num w:numId="13">
    <w:abstractNumId w:val="14"/>
  </w:num>
  <w:num w:numId="14">
    <w:abstractNumId w:val="9"/>
  </w:num>
  <w:num w:numId="15">
    <w:abstractNumId w:val="2"/>
  </w:num>
  <w:num w:numId="16">
    <w:abstractNumId w:val="20"/>
  </w:num>
  <w:num w:numId="17">
    <w:abstractNumId w:val="23"/>
  </w:num>
  <w:num w:numId="18">
    <w:abstractNumId w:val="5"/>
  </w:num>
  <w:num w:numId="19">
    <w:abstractNumId w:val="18"/>
  </w:num>
  <w:num w:numId="20">
    <w:abstractNumId w:val="21"/>
  </w:num>
  <w:num w:numId="21">
    <w:abstractNumId w:val="10"/>
  </w:num>
  <w:num w:numId="22">
    <w:abstractNumId w:val="11"/>
  </w:num>
  <w:num w:numId="23">
    <w:abstractNumId w:val="17"/>
  </w:num>
  <w:num w:numId="24">
    <w:abstractNumId w:val="0"/>
  </w:num>
  <w:num w:numId="25">
    <w:abstractNumId w:val="3"/>
  </w:num>
  <w:num w:numId="26">
    <w:abstractNumId w:val="8"/>
  </w:num>
  <w:num w:numId="27">
    <w:abstractNumId w:val="15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8505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17"/>
    <w:rsid w:val="0001782A"/>
    <w:rsid w:val="00023E6C"/>
    <w:rsid w:val="00031388"/>
    <w:rsid w:val="00040C25"/>
    <w:rsid w:val="000467A5"/>
    <w:rsid w:val="00056737"/>
    <w:rsid w:val="000601B8"/>
    <w:rsid w:val="00067616"/>
    <w:rsid w:val="0007352C"/>
    <w:rsid w:val="00085082"/>
    <w:rsid w:val="000922E8"/>
    <w:rsid w:val="000A2E76"/>
    <w:rsid w:val="000A6390"/>
    <w:rsid w:val="000C1DED"/>
    <w:rsid w:val="000C4467"/>
    <w:rsid w:val="000C5525"/>
    <w:rsid w:val="000D0271"/>
    <w:rsid w:val="000D335A"/>
    <w:rsid w:val="000D4A7A"/>
    <w:rsid w:val="000E4608"/>
    <w:rsid w:val="000E5785"/>
    <w:rsid w:val="000F62EA"/>
    <w:rsid w:val="001053C2"/>
    <w:rsid w:val="0011214C"/>
    <w:rsid w:val="001215B4"/>
    <w:rsid w:val="00122A53"/>
    <w:rsid w:val="00137083"/>
    <w:rsid w:val="0014182D"/>
    <w:rsid w:val="00141851"/>
    <w:rsid w:val="00156DB7"/>
    <w:rsid w:val="001622E4"/>
    <w:rsid w:val="00165EE3"/>
    <w:rsid w:val="00166279"/>
    <w:rsid w:val="0017627B"/>
    <w:rsid w:val="0018321B"/>
    <w:rsid w:val="00184430"/>
    <w:rsid w:val="0019496F"/>
    <w:rsid w:val="00197374"/>
    <w:rsid w:val="00197CF1"/>
    <w:rsid w:val="001A0DF9"/>
    <w:rsid w:val="001A77C6"/>
    <w:rsid w:val="001B15D5"/>
    <w:rsid w:val="001D5E5B"/>
    <w:rsid w:val="001E419C"/>
    <w:rsid w:val="001E6C30"/>
    <w:rsid w:val="001F0DA9"/>
    <w:rsid w:val="001F6628"/>
    <w:rsid w:val="00202D33"/>
    <w:rsid w:val="00205C58"/>
    <w:rsid w:val="002079ED"/>
    <w:rsid w:val="00212074"/>
    <w:rsid w:val="00220386"/>
    <w:rsid w:val="00224FFA"/>
    <w:rsid w:val="0022707E"/>
    <w:rsid w:val="00227A00"/>
    <w:rsid w:val="00230B2B"/>
    <w:rsid w:val="002368FC"/>
    <w:rsid w:val="00240375"/>
    <w:rsid w:val="00244C50"/>
    <w:rsid w:val="00265E6B"/>
    <w:rsid w:val="00266CBD"/>
    <w:rsid w:val="00283F8D"/>
    <w:rsid w:val="002841B7"/>
    <w:rsid w:val="002843C7"/>
    <w:rsid w:val="00292FD2"/>
    <w:rsid w:val="00293B15"/>
    <w:rsid w:val="002A66C4"/>
    <w:rsid w:val="002A7252"/>
    <w:rsid w:val="002A79F7"/>
    <w:rsid w:val="002B437E"/>
    <w:rsid w:val="002B7F63"/>
    <w:rsid w:val="002C12EC"/>
    <w:rsid w:val="002C2B45"/>
    <w:rsid w:val="002C4074"/>
    <w:rsid w:val="002C6A62"/>
    <w:rsid w:val="002C743F"/>
    <w:rsid w:val="00302E66"/>
    <w:rsid w:val="00321B68"/>
    <w:rsid w:val="00334F27"/>
    <w:rsid w:val="00335EC1"/>
    <w:rsid w:val="00340DE2"/>
    <w:rsid w:val="003416CB"/>
    <w:rsid w:val="00343344"/>
    <w:rsid w:val="00351845"/>
    <w:rsid w:val="003530D1"/>
    <w:rsid w:val="00354D60"/>
    <w:rsid w:val="0035572D"/>
    <w:rsid w:val="00357442"/>
    <w:rsid w:val="00361951"/>
    <w:rsid w:val="0037178F"/>
    <w:rsid w:val="003768A2"/>
    <w:rsid w:val="00376B6F"/>
    <w:rsid w:val="00382407"/>
    <w:rsid w:val="00382C96"/>
    <w:rsid w:val="003942DC"/>
    <w:rsid w:val="003A1B03"/>
    <w:rsid w:val="003A2433"/>
    <w:rsid w:val="003C646B"/>
    <w:rsid w:val="003D0CA5"/>
    <w:rsid w:val="003D1E4E"/>
    <w:rsid w:val="003D2E54"/>
    <w:rsid w:val="003E52DA"/>
    <w:rsid w:val="003E6D86"/>
    <w:rsid w:val="003E7A27"/>
    <w:rsid w:val="003F5B2A"/>
    <w:rsid w:val="00414A68"/>
    <w:rsid w:val="00415C57"/>
    <w:rsid w:val="00420810"/>
    <w:rsid w:val="00421CB8"/>
    <w:rsid w:val="0042652E"/>
    <w:rsid w:val="004360CC"/>
    <w:rsid w:val="0044102B"/>
    <w:rsid w:val="004423AC"/>
    <w:rsid w:val="004447AE"/>
    <w:rsid w:val="00455878"/>
    <w:rsid w:val="004620FA"/>
    <w:rsid w:val="00462230"/>
    <w:rsid w:val="004732C3"/>
    <w:rsid w:val="00474304"/>
    <w:rsid w:val="00481C21"/>
    <w:rsid w:val="00481E53"/>
    <w:rsid w:val="00484C67"/>
    <w:rsid w:val="00486492"/>
    <w:rsid w:val="00495824"/>
    <w:rsid w:val="004A3ED1"/>
    <w:rsid w:val="004A4CBB"/>
    <w:rsid w:val="004B4F38"/>
    <w:rsid w:val="004D15BE"/>
    <w:rsid w:val="004D29DE"/>
    <w:rsid w:val="004D4FE0"/>
    <w:rsid w:val="004F1207"/>
    <w:rsid w:val="004F366D"/>
    <w:rsid w:val="00505ED5"/>
    <w:rsid w:val="00513332"/>
    <w:rsid w:val="00513CA1"/>
    <w:rsid w:val="005228A9"/>
    <w:rsid w:val="00535DC7"/>
    <w:rsid w:val="00564B02"/>
    <w:rsid w:val="0056579B"/>
    <w:rsid w:val="00573255"/>
    <w:rsid w:val="00590F26"/>
    <w:rsid w:val="00592397"/>
    <w:rsid w:val="005928FC"/>
    <w:rsid w:val="00595569"/>
    <w:rsid w:val="005959F5"/>
    <w:rsid w:val="00595B6E"/>
    <w:rsid w:val="00597268"/>
    <w:rsid w:val="005A00C5"/>
    <w:rsid w:val="005A6693"/>
    <w:rsid w:val="005B14CD"/>
    <w:rsid w:val="005C2153"/>
    <w:rsid w:val="005C40A0"/>
    <w:rsid w:val="005C535C"/>
    <w:rsid w:val="005D2F86"/>
    <w:rsid w:val="005D2F97"/>
    <w:rsid w:val="005E0A82"/>
    <w:rsid w:val="005E37B8"/>
    <w:rsid w:val="005E4D63"/>
    <w:rsid w:val="005E6328"/>
    <w:rsid w:val="005E753D"/>
    <w:rsid w:val="005F63D1"/>
    <w:rsid w:val="00600D87"/>
    <w:rsid w:val="00601DFC"/>
    <w:rsid w:val="00602B06"/>
    <w:rsid w:val="00602D79"/>
    <w:rsid w:val="00607AAF"/>
    <w:rsid w:val="00611F1F"/>
    <w:rsid w:val="00613435"/>
    <w:rsid w:val="006142C0"/>
    <w:rsid w:val="00615277"/>
    <w:rsid w:val="00616C40"/>
    <w:rsid w:val="0062353F"/>
    <w:rsid w:val="00632AA8"/>
    <w:rsid w:val="00637121"/>
    <w:rsid w:val="00643D5F"/>
    <w:rsid w:val="00650E36"/>
    <w:rsid w:val="00653411"/>
    <w:rsid w:val="00656A12"/>
    <w:rsid w:val="0066040B"/>
    <w:rsid w:val="006667CE"/>
    <w:rsid w:val="00667FEE"/>
    <w:rsid w:val="00684F74"/>
    <w:rsid w:val="00687A5C"/>
    <w:rsid w:val="006A519D"/>
    <w:rsid w:val="006A73B6"/>
    <w:rsid w:val="006C285C"/>
    <w:rsid w:val="006C396D"/>
    <w:rsid w:val="006D73A6"/>
    <w:rsid w:val="006E07BB"/>
    <w:rsid w:val="006F23B1"/>
    <w:rsid w:val="006F3027"/>
    <w:rsid w:val="00700045"/>
    <w:rsid w:val="0070076A"/>
    <w:rsid w:val="00715369"/>
    <w:rsid w:val="00722D1C"/>
    <w:rsid w:val="0073324E"/>
    <w:rsid w:val="00733347"/>
    <w:rsid w:val="00741E26"/>
    <w:rsid w:val="00761338"/>
    <w:rsid w:val="00773266"/>
    <w:rsid w:val="00784FDD"/>
    <w:rsid w:val="007A1814"/>
    <w:rsid w:val="007A1D4D"/>
    <w:rsid w:val="007A5D68"/>
    <w:rsid w:val="007C5033"/>
    <w:rsid w:val="007C7234"/>
    <w:rsid w:val="007D2889"/>
    <w:rsid w:val="007D66C2"/>
    <w:rsid w:val="007F09B7"/>
    <w:rsid w:val="007F3A39"/>
    <w:rsid w:val="0081677A"/>
    <w:rsid w:val="0081737A"/>
    <w:rsid w:val="00820C0B"/>
    <w:rsid w:val="0082179A"/>
    <w:rsid w:val="00827271"/>
    <w:rsid w:val="00832E84"/>
    <w:rsid w:val="00832F71"/>
    <w:rsid w:val="00841AE9"/>
    <w:rsid w:val="00846906"/>
    <w:rsid w:val="00850CE3"/>
    <w:rsid w:val="0088421A"/>
    <w:rsid w:val="008901D2"/>
    <w:rsid w:val="00897370"/>
    <w:rsid w:val="008A5FAB"/>
    <w:rsid w:val="008A7306"/>
    <w:rsid w:val="008B0227"/>
    <w:rsid w:val="008B429B"/>
    <w:rsid w:val="008B5F46"/>
    <w:rsid w:val="008C155F"/>
    <w:rsid w:val="008C15E5"/>
    <w:rsid w:val="008E050B"/>
    <w:rsid w:val="008E0BE0"/>
    <w:rsid w:val="008E1217"/>
    <w:rsid w:val="008E1976"/>
    <w:rsid w:val="008E1D08"/>
    <w:rsid w:val="008E41CD"/>
    <w:rsid w:val="008E60D3"/>
    <w:rsid w:val="008F545B"/>
    <w:rsid w:val="008F71E4"/>
    <w:rsid w:val="009022A3"/>
    <w:rsid w:val="009039D8"/>
    <w:rsid w:val="0090633C"/>
    <w:rsid w:val="009076AE"/>
    <w:rsid w:val="00912396"/>
    <w:rsid w:val="0091781F"/>
    <w:rsid w:val="009212FC"/>
    <w:rsid w:val="0092211E"/>
    <w:rsid w:val="009536C5"/>
    <w:rsid w:val="00956CF7"/>
    <w:rsid w:val="00956D4E"/>
    <w:rsid w:val="009607E0"/>
    <w:rsid w:val="00970425"/>
    <w:rsid w:val="00982402"/>
    <w:rsid w:val="00984B0B"/>
    <w:rsid w:val="00985F4B"/>
    <w:rsid w:val="009869B7"/>
    <w:rsid w:val="00992FE6"/>
    <w:rsid w:val="00993462"/>
    <w:rsid w:val="009B5401"/>
    <w:rsid w:val="009B5D99"/>
    <w:rsid w:val="009C0F61"/>
    <w:rsid w:val="009C1599"/>
    <w:rsid w:val="009D23BF"/>
    <w:rsid w:val="009D2B74"/>
    <w:rsid w:val="009D3FB5"/>
    <w:rsid w:val="009D7066"/>
    <w:rsid w:val="009F56CB"/>
    <w:rsid w:val="00A021B5"/>
    <w:rsid w:val="00A1237A"/>
    <w:rsid w:val="00A1344F"/>
    <w:rsid w:val="00A13E52"/>
    <w:rsid w:val="00A146A5"/>
    <w:rsid w:val="00A253F5"/>
    <w:rsid w:val="00A266AC"/>
    <w:rsid w:val="00A26F36"/>
    <w:rsid w:val="00A404C9"/>
    <w:rsid w:val="00A62F50"/>
    <w:rsid w:val="00A64E2C"/>
    <w:rsid w:val="00A67434"/>
    <w:rsid w:val="00A754A5"/>
    <w:rsid w:val="00A943A3"/>
    <w:rsid w:val="00AA48E0"/>
    <w:rsid w:val="00AA6B2D"/>
    <w:rsid w:val="00AB3182"/>
    <w:rsid w:val="00AB39B7"/>
    <w:rsid w:val="00AD4B37"/>
    <w:rsid w:val="00AD63ED"/>
    <w:rsid w:val="00AE4837"/>
    <w:rsid w:val="00AE7EC7"/>
    <w:rsid w:val="00B00EEE"/>
    <w:rsid w:val="00B01AEC"/>
    <w:rsid w:val="00B021A5"/>
    <w:rsid w:val="00B022BE"/>
    <w:rsid w:val="00B02DA0"/>
    <w:rsid w:val="00B14486"/>
    <w:rsid w:val="00B15F75"/>
    <w:rsid w:val="00B21688"/>
    <w:rsid w:val="00B26184"/>
    <w:rsid w:val="00B26E5F"/>
    <w:rsid w:val="00B34143"/>
    <w:rsid w:val="00B3477B"/>
    <w:rsid w:val="00B34B88"/>
    <w:rsid w:val="00B40234"/>
    <w:rsid w:val="00B414C5"/>
    <w:rsid w:val="00B438FA"/>
    <w:rsid w:val="00B44687"/>
    <w:rsid w:val="00B463CC"/>
    <w:rsid w:val="00B4705B"/>
    <w:rsid w:val="00B55249"/>
    <w:rsid w:val="00B5632C"/>
    <w:rsid w:val="00B57272"/>
    <w:rsid w:val="00B70483"/>
    <w:rsid w:val="00B71E28"/>
    <w:rsid w:val="00B8511C"/>
    <w:rsid w:val="00B90029"/>
    <w:rsid w:val="00B90E86"/>
    <w:rsid w:val="00B938EA"/>
    <w:rsid w:val="00B9489A"/>
    <w:rsid w:val="00B95ECB"/>
    <w:rsid w:val="00B95F7D"/>
    <w:rsid w:val="00BA05A3"/>
    <w:rsid w:val="00BA6B25"/>
    <w:rsid w:val="00BA7B68"/>
    <w:rsid w:val="00BB3440"/>
    <w:rsid w:val="00BB4FA2"/>
    <w:rsid w:val="00BC0575"/>
    <w:rsid w:val="00BC3113"/>
    <w:rsid w:val="00BC3608"/>
    <w:rsid w:val="00BC76EE"/>
    <w:rsid w:val="00BD1CFE"/>
    <w:rsid w:val="00BE1AA2"/>
    <w:rsid w:val="00BF154C"/>
    <w:rsid w:val="00BF5935"/>
    <w:rsid w:val="00C01F95"/>
    <w:rsid w:val="00C037D8"/>
    <w:rsid w:val="00C03A4B"/>
    <w:rsid w:val="00C14B09"/>
    <w:rsid w:val="00C3358F"/>
    <w:rsid w:val="00C37B05"/>
    <w:rsid w:val="00C42238"/>
    <w:rsid w:val="00C47976"/>
    <w:rsid w:val="00C50006"/>
    <w:rsid w:val="00C50395"/>
    <w:rsid w:val="00C54CEE"/>
    <w:rsid w:val="00C620C2"/>
    <w:rsid w:val="00C6263F"/>
    <w:rsid w:val="00C62FBA"/>
    <w:rsid w:val="00C64109"/>
    <w:rsid w:val="00C75F76"/>
    <w:rsid w:val="00C7673D"/>
    <w:rsid w:val="00C82B29"/>
    <w:rsid w:val="00C854B1"/>
    <w:rsid w:val="00C85710"/>
    <w:rsid w:val="00C907C6"/>
    <w:rsid w:val="00C93CE7"/>
    <w:rsid w:val="00C96C4E"/>
    <w:rsid w:val="00CA12F6"/>
    <w:rsid w:val="00CA47FA"/>
    <w:rsid w:val="00CA70CF"/>
    <w:rsid w:val="00CB0A03"/>
    <w:rsid w:val="00CB18C9"/>
    <w:rsid w:val="00CB357D"/>
    <w:rsid w:val="00CD1B86"/>
    <w:rsid w:val="00CD265E"/>
    <w:rsid w:val="00CD282C"/>
    <w:rsid w:val="00CE0770"/>
    <w:rsid w:val="00CE3F60"/>
    <w:rsid w:val="00CE555C"/>
    <w:rsid w:val="00CF139A"/>
    <w:rsid w:val="00CF13E0"/>
    <w:rsid w:val="00CF1969"/>
    <w:rsid w:val="00CF69DB"/>
    <w:rsid w:val="00D0091E"/>
    <w:rsid w:val="00D07FE9"/>
    <w:rsid w:val="00D115C8"/>
    <w:rsid w:val="00D121CC"/>
    <w:rsid w:val="00D204FF"/>
    <w:rsid w:val="00D24B71"/>
    <w:rsid w:val="00D25B25"/>
    <w:rsid w:val="00D27090"/>
    <w:rsid w:val="00D2722E"/>
    <w:rsid w:val="00D4126F"/>
    <w:rsid w:val="00D41FFA"/>
    <w:rsid w:val="00D43464"/>
    <w:rsid w:val="00D477C3"/>
    <w:rsid w:val="00D51EE1"/>
    <w:rsid w:val="00D529FB"/>
    <w:rsid w:val="00D5349E"/>
    <w:rsid w:val="00D53757"/>
    <w:rsid w:val="00D53D13"/>
    <w:rsid w:val="00D603F5"/>
    <w:rsid w:val="00D6608B"/>
    <w:rsid w:val="00D7103C"/>
    <w:rsid w:val="00D81952"/>
    <w:rsid w:val="00D823C0"/>
    <w:rsid w:val="00D859D9"/>
    <w:rsid w:val="00D9007F"/>
    <w:rsid w:val="00DA52E5"/>
    <w:rsid w:val="00DB02EC"/>
    <w:rsid w:val="00DC268F"/>
    <w:rsid w:val="00DD127C"/>
    <w:rsid w:val="00DE0747"/>
    <w:rsid w:val="00DE238E"/>
    <w:rsid w:val="00DE3180"/>
    <w:rsid w:val="00DF2091"/>
    <w:rsid w:val="00DF68FB"/>
    <w:rsid w:val="00DF7B11"/>
    <w:rsid w:val="00E0232D"/>
    <w:rsid w:val="00E06662"/>
    <w:rsid w:val="00E175A1"/>
    <w:rsid w:val="00E17D83"/>
    <w:rsid w:val="00E17DC5"/>
    <w:rsid w:val="00E20A0B"/>
    <w:rsid w:val="00E26406"/>
    <w:rsid w:val="00E32392"/>
    <w:rsid w:val="00E4308E"/>
    <w:rsid w:val="00E47826"/>
    <w:rsid w:val="00E47A97"/>
    <w:rsid w:val="00E60F53"/>
    <w:rsid w:val="00E66EEA"/>
    <w:rsid w:val="00E72DD7"/>
    <w:rsid w:val="00E755DD"/>
    <w:rsid w:val="00E77441"/>
    <w:rsid w:val="00E8156A"/>
    <w:rsid w:val="00E855B8"/>
    <w:rsid w:val="00E85E97"/>
    <w:rsid w:val="00EA0CF3"/>
    <w:rsid w:val="00EA18EE"/>
    <w:rsid w:val="00EA1BDF"/>
    <w:rsid w:val="00EA6972"/>
    <w:rsid w:val="00EA7B6D"/>
    <w:rsid w:val="00EB50BA"/>
    <w:rsid w:val="00EB525B"/>
    <w:rsid w:val="00EB611F"/>
    <w:rsid w:val="00EC42A0"/>
    <w:rsid w:val="00EC6619"/>
    <w:rsid w:val="00EE27F4"/>
    <w:rsid w:val="00EE2AD9"/>
    <w:rsid w:val="00EE58E5"/>
    <w:rsid w:val="00EF0185"/>
    <w:rsid w:val="00EF25F8"/>
    <w:rsid w:val="00EF289A"/>
    <w:rsid w:val="00F01D17"/>
    <w:rsid w:val="00F041E2"/>
    <w:rsid w:val="00F06BFF"/>
    <w:rsid w:val="00F10FB0"/>
    <w:rsid w:val="00F320D8"/>
    <w:rsid w:val="00F324FE"/>
    <w:rsid w:val="00F3552C"/>
    <w:rsid w:val="00F36267"/>
    <w:rsid w:val="00F37EE3"/>
    <w:rsid w:val="00F57AAB"/>
    <w:rsid w:val="00F638C7"/>
    <w:rsid w:val="00F72CCB"/>
    <w:rsid w:val="00F73EDD"/>
    <w:rsid w:val="00F91A85"/>
    <w:rsid w:val="00F92179"/>
    <w:rsid w:val="00F95102"/>
    <w:rsid w:val="00F96E02"/>
    <w:rsid w:val="00FA15CF"/>
    <w:rsid w:val="00FA1E1F"/>
    <w:rsid w:val="00FA3514"/>
    <w:rsid w:val="00FA76AC"/>
    <w:rsid w:val="00FB0656"/>
    <w:rsid w:val="00FB0C4E"/>
    <w:rsid w:val="00FC61C4"/>
    <w:rsid w:val="00FD7A64"/>
    <w:rsid w:val="00FE49DB"/>
    <w:rsid w:val="00FF260E"/>
    <w:rsid w:val="00FF46E2"/>
    <w:rsid w:val="00FF7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84658"/>
  <w15:docId w15:val="{4FE74462-7A5A-4FCE-A688-D7162A5E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32C"/>
  </w:style>
  <w:style w:type="paragraph" w:styleId="Ttulo1">
    <w:name w:val="heading 1"/>
    <w:basedOn w:val="Normal"/>
    <w:next w:val="Normal"/>
    <w:link w:val="Ttulo1Car"/>
    <w:uiPriority w:val="9"/>
    <w:qFormat/>
    <w:rsid w:val="00DC268F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2"/>
    <w:link w:val="Ttulo2Car"/>
    <w:uiPriority w:val="9"/>
    <w:unhideWhenUsed/>
    <w:qFormat/>
    <w:rsid w:val="000C5525"/>
    <w:pPr>
      <w:numPr>
        <w:ilvl w:val="1"/>
      </w:numPr>
      <w:spacing w:after="240"/>
      <w:ind w:left="862" w:hanging="578"/>
      <w:outlineLvl w:val="1"/>
    </w:pPr>
  </w:style>
  <w:style w:type="paragraph" w:styleId="Ttulo3">
    <w:name w:val="heading 3"/>
    <w:basedOn w:val="Normal"/>
    <w:next w:val="Normal3"/>
    <w:link w:val="Ttulo3Car"/>
    <w:uiPriority w:val="9"/>
    <w:unhideWhenUsed/>
    <w:qFormat/>
    <w:rsid w:val="00DC268F"/>
    <w:pPr>
      <w:widowControl w:val="0"/>
      <w:numPr>
        <w:ilvl w:val="2"/>
        <w:numId w:val="7"/>
      </w:numPr>
      <w:tabs>
        <w:tab w:val="num" w:pos="567"/>
      </w:tabs>
      <w:autoSpaceDE w:val="0"/>
      <w:autoSpaceDN w:val="0"/>
      <w:adjustRightInd w:val="0"/>
      <w:spacing w:before="0" w:after="0"/>
      <w:ind w:left="1304" w:hanging="737"/>
      <w:outlineLvl w:val="2"/>
    </w:pPr>
    <w:rPr>
      <w:rFonts w:eastAsiaTheme="majorEastAsia" w:cstheme="minorHAnsi"/>
      <w:b/>
      <w:bCs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4"/>
    <w:link w:val="Ttulo4Car"/>
    <w:uiPriority w:val="9"/>
    <w:unhideWhenUsed/>
    <w:qFormat/>
    <w:rsid w:val="00DC268F"/>
    <w:pPr>
      <w:numPr>
        <w:ilvl w:val="3"/>
        <w:numId w:val="7"/>
      </w:numPr>
      <w:tabs>
        <w:tab w:val="num" w:pos="567"/>
      </w:tabs>
      <w:autoSpaceDE w:val="0"/>
      <w:autoSpaceDN w:val="0"/>
      <w:adjustRightInd w:val="0"/>
      <w:ind w:left="1588" w:hanging="851"/>
      <w:outlineLvl w:val="3"/>
    </w:pPr>
    <w:rPr>
      <w:rFonts w:eastAsiaTheme="majorEastAsia" w:cstheme="minorHAnsi"/>
      <w:b/>
      <w:bCs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525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525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525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525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525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5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DC268F"/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table" w:styleId="Listaclara-nfasis6">
    <w:name w:val="Light List Accent 6"/>
    <w:basedOn w:val="Tablanormal"/>
    <w:uiPriority w:val="61"/>
    <w:rsid w:val="00B95F7D"/>
    <w:pPr>
      <w:spacing w:before="0" w:after="0"/>
      <w:jc w:val="left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95F7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F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95F7D"/>
    <w:pPr>
      <w:spacing w:before="0" w:after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5F7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B95F7D"/>
    <w:pPr>
      <w:numPr>
        <w:numId w:val="0"/>
      </w:numPr>
      <w:spacing w:line="276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9F56CB"/>
    <w:pPr>
      <w:spacing w:after="100"/>
      <w:jc w:val="left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F56CB"/>
    <w:pPr>
      <w:tabs>
        <w:tab w:val="left" w:pos="880"/>
        <w:tab w:val="right" w:leader="dot" w:pos="8777"/>
      </w:tabs>
      <w:spacing w:after="100"/>
      <w:ind w:left="221"/>
      <w:jc w:val="right"/>
    </w:pPr>
  </w:style>
  <w:style w:type="character" w:styleId="Hipervnculo">
    <w:name w:val="Hyperlink"/>
    <w:basedOn w:val="Fuentedeprrafopredeter"/>
    <w:uiPriority w:val="99"/>
    <w:unhideWhenUsed/>
    <w:rsid w:val="00B95F7D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95F7D"/>
    <w:pPr>
      <w:spacing w:before="0" w:after="100" w:line="276" w:lineRule="auto"/>
      <w:ind w:left="440"/>
      <w:jc w:val="left"/>
    </w:pPr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AA6B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326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73266"/>
  </w:style>
  <w:style w:type="paragraph" w:styleId="Piedepgina">
    <w:name w:val="footer"/>
    <w:basedOn w:val="Normal"/>
    <w:link w:val="PiedepginaCar"/>
    <w:uiPriority w:val="99"/>
    <w:unhideWhenUsed/>
    <w:rsid w:val="0077326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266"/>
  </w:style>
  <w:style w:type="paragraph" w:customStyle="1" w:styleId="NumberedHeadingStyleB1">
    <w:name w:val="Numbered Heading Style B.1"/>
    <w:basedOn w:val="Ttulo1"/>
    <w:next w:val="Normal"/>
    <w:rsid w:val="00773266"/>
    <w:pPr>
      <w:keepLines w:val="0"/>
      <w:numPr>
        <w:numId w:val="5"/>
      </w:numPr>
      <w:spacing w:before="240" w:after="60"/>
    </w:pPr>
    <w:rPr>
      <w:rFonts w:ascii="Calibri" w:eastAsia="Times New Roman" w:hAnsi="Calibri" w:cs="Times New Roman"/>
      <w:bCs w:val="0"/>
      <w:color w:val="auto"/>
      <w:kern w:val="28"/>
      <w:szCs w:val="20"/>
      <w:lang w:val="es-ES_tradnl"/>
    </w:rPr>
  </w:style>
  <w:style w:type="paragraph" w:customStyle="1" w:styleId="NumberedHeadingStyleB2">
    <w:name w:val="Numbered Heading Style B.2"/>
    <w:basedOn w:val="Ttulo2"/>
    <w:next w:val="Normal"/>
    <w:rsid w:val="00773266"/>
    <w:pPr>
      <w:keepLines w:val="0"/>
      <w:numPr>
        <w:numId w:val="5"/>
      </w:numPr>
      <w:spacing w:before="240" w:after="60"/>
    </w:pPr>
    <w:rPr>
      <w:rFonts w:ascii="Calibri" w:eastAsia="Times New Roman" w:hAnsi="Calibri" w:cs="Times New Roman"/>
      <w:bCs w:val="0"/>
      <w:color w:val="auto"/>
      <w:sz w:val="24"/>
      <w:szCs w:val="20"/>
      <w:lang w:val="es-ES_tradnl"/>
    </w:rPr>
  </w:style>
  <w:style w:type="paragraph" w:customStyle="1" w:styleId="NumberedHeadingStyleB3">
    <w:name w:val="Numbered Heading Style B.3"/>
    <w:basedOn w:val="Ttulo3"/>
    <w:next w:val="Normal"/>
    <w:rsid w:val="00773266"/>
    <w:pPr>
      <w:numPr>
        <w:numId w:val="5"/>
      </w:numPr>
      <w:spacing w:before="240" w:after="60"/>
    </w:pPr>
    <w:rPr>
      <w:rFonts w:ascii="Calibri" w:eastAsia="Times New Roman" w:hAnsi="Calibri" w:cs="Times New Roman"/>
      <w:bCs w:val="0"/>
      <w:color w:val="auto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C268F"/>
    <w:rPr>
      <w:rFonts w:eastAsiaTheme="majorEastAsia" w:cstheme="minorHAnsi"/>
      <w:b/>
      <w:bCs/>
      <w:color w:val="365F91" w:themeColor="accent1" w:themeShade="BF"/>
      <w:sz w:val="24"/>
      <w:szCs w:val="24"/>
    </w:rPr>
  </w:style>
  <w:style w:type="paragraph" w:customStyle="1" w:styleId="Table">
    <w:name w:val="Table"/>
    <w:basedOn w:val="Normal"/>
    <w:rsid w:val="00773266"/>
    <w:pPr>
      <w:spacing w:before="40" w:after="40"/>
    </w:pPr>
    <w:rPr>
      <w:rFonts w:ascii="Calibri" w:eastAsia="Times New Roman" w:hAnsi="Calibri" w:cs="Times New Roman"/>
      <w:sz w:val="20"/>
      <w:szCs w:val="20"/>
      <w:lang w:val="es-ES_tradnl"/>
    </w:rPr>
  </w:style>
  <w:style w:type="paragraph" w:customStyle="1" w:styleId="HPInternal">
    <w:name w:val="HP_Internal"/>
    <w:basedOn w:val="Normal"/>
    <w:next w:val="Normal"/>
    <w:rsid w:val="00535DC7"/>
    <w:pPr>
      <w:spacing w:before="0" w:after="0"/>
    </w:pPr>
    <w:rPr>
      <w:rFonts w:ascii="Calibri" w:eastAsia="Times New Roman" w:hAnsi="Calibri" w:cs="Times New Roman"/>
      <w:i/>
      <w:sz w:val="18"/>
      <w:szCs w:val="20"/>
      <w:lang w:val="es-ES_tradnl"/>
    </w:rPr>
  </w:style>
  <w:style w:type="paragraph" w:customStyle="1" w:styleId="TOCHeading">
    <w:name w:val="TOC_Heading"/>
    <w:basedOn w:val="Normal"/>
    <w:next w:val="Normal"/>
    <w:rsid w:val="00535DC7"/>
    <w:pPr>
      <w:keepNext/>
      <w:spacing w:before="80"/>
    </w:pPr>
    <w:rPr>
      <w:rFonts w:ascii="Calibri" w:eastAsia="Times New Roman" w:hAnsi="Calibri" w:cs="Times New Roman"/>
      <w:b/>
      <w:sz w:val="24"/>
      <w:szCs w:val="20"/>
      <w:lang w:val="es-ES_tradnl"/>
    </w:rPr>
  </w:style>
  <w:style w:type="paragraph" w:customStyle="1" w:styleId="TableSmHeading">
    <w:name w:val="Table_Sm_Heading"/>
    <w:basedOn w:val="Normal"/>
    <w:rsid w:val="00535DC7"/>
    <w:pPr>
      <w:keepNext/>
      <w:keepLines/>
      <w:spacing w:before="60" w:after="40"/>
    </w:pPr>
    <w:rPr>
      <w:rFonts w:ascii="Calibri" w:eastAsia="Times New Roman" w:hAnsi="Calibri" w:cs="Times New Roman"/>
      <w:b/>
      <w:sz w:val="16"/>
      <w:szCs w:val="20"/>
      <w:lang w:val="es-ES_tradnl"/>
    </w:rPr>
  </w:style>
  <w:style w:type="paragraph" w:customStyle="1" w:styleId="TableSmHeadingRight">
    <w:name w:val="Table_Sm_Heading_Right"/>
    <w:basedOn w:val="TableSmHeading"/>
    <w:rsid w:val="00535DC7"/>
    <w:pPr>
      <w:jc w:val="right"/>
    </w:pPr>
  </w:style>
  <w:style w:type="paragraph" w:customStyle="1" w:styleId="TableMedium">
    <w:name w:val="Table_Medium"/>
    <w:basedOn w:val="Table"/>
    <w:rsid w:val="00535DC7"/>
    <w:rPr>
      <w:sz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56C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6CF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6C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6C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6CF7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DC268F"/>
    <w:rPr>
      <w:rFonts w:eastAsiaTheme="majorEastAsia" w:cstheme="minorHAnsi"/>
      <w:b/>
      <w:bCs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5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5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5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5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5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rmal2">
    <w:name w:val="Normal2"/>
    <w:basedOn w:val="Normal"/>
    <w:link w:val="Normal2Car"/>
    <w:qFormat/>
    <w:rsid w:val="00F01D17"/>
    <w:pPr>
      <w:ind w:left="284"/>
    </w:pPr>
  </w:style>
  <w:style w:type="character" w:customStyle="1" w:styleId="Normal2Car">
    <w:name w:val="Normal2 Car"/>
    <w:basedOn w:val="Fuentedeprrafopredeter"/>
    <w:link w:val="Normal2"/>
    <w:rsid w:val="00F01D17"/>
  </w:style>
  <w:style w:type="paragraph" w:styleId="NormalWeb">
    <w:name w:val="Normal (Web)"/>
    <w:basedOn w:val="Normal"/>
    <w:uiPriority w:val="99"/>
    <w:semiHidden/>
    <w:unhideWhenUsed/>
    <w:rsid w:val="00BF593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3">
    <w:name w:val="Normal3"/>
    <w:basedOn w:val="Normal"/>
    <w:link w:val="Normal3Car"/>
    <w:qFormat/>
    <w:rsid w:val="00212074"/>
    <w:pPr>
      <w:autoSpaceDE w:val="0"/>
      <w:autoSpaceDN w:val="0"/>
      <w:adjustRightInd w:val="0"/>
      <w:ind w:left="567"/>
    </w:pPr>
    <w:rPr>
      <w:rFonts w:cs="ArialMT"/>
      <w:color w:val="000000"/>
      <w:sz w:val="24"/>
    </w:rPr>
  </w:style>
  <w:style w:type="paragraph" w:customStyle="1" w:styleId="normal4">
    <w:name w:val="normal4"/>
    <w:basedOn w:val="Normal"/>
    <w:link w:val="normal4Car"/>
    <w:qFormat/>
    <w:rsid w:val="00212074"/>
    <w:pPr>
      <w:autoSpaceDE w:val="0"/>
      <w:autoSpaceDN w:val="0"/>
      <w:adjustRightInd w:val="0"/>
      <w:ind w:left="709"/>
    </w:pPr>
    <w:rPr>
      <w:rFonts w:cs="ArialMT"/>
      <w:color w:val="000000"/>
      <w:sz w:val="24"/>
    </w:rPr>
  </w:style>
  <w:style w:type="character" w:customStyle="1" w:styleId="Normal3Car">
    <w:name w:val="Normal3 Car"/>
    <w:basedOn w:val="Fuentedeprrafopredeter"/>
    <w:link w:val="Normal3"/>
    <w:rsid w:val="00212074"/>
    <w:rPr>
      <w:rFonts w:cs="ArialMT"/>
      <w:color w:val="000000"/>
      <w:sz w:val="24"/>
    </w:rPr>
  </w:style>
  <w:style w:type="character" w:customStyle="1" w:styleId="normal4Car">
    <w:name w:val="normal4 Car"/>
    <w:basedOn w:val="Fuentedeprrafopredeter"/>
    <w:link w:val="normal4"/>
    <w:rsid w:val="00212074"/>
    <w:rPr>
      <w:rFonts w:cs="ArialMT"/>
      <w:color w:val="000000"/>
      <w:sz w:val="24"/>
    </w:rPr>
  </w:style>
  <w:style w:type="table" w:styleId="Listaclara-nfasis5">
    <w:name w:val="Light List Accent 5"/>
    <w:basedOn w:val="Tablanormal"/>
    <w:uiPriority w:val="61"/>
    <w:rsid w:val="00F72CCB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escudo">
    <w:name w:val="escudo"/>
    <w:basedOn w:val="Normal"/>
    <w:link w:val="escudoCar"/>
    <w:qFormat/>
    <w:rsid w:val="00CF139A"/>
    <w:pPr>
      <w:spacing w:before="0" w:after="0"/>
      <w:jc w:val="center"/>
    </w:pPr>
    <w:rPr>
      <w:sz w:val="8"/>
    </w:rPr>
  </w:style>
  <w:style w:type="character" w:customStyle="1" w:styleId="escudoCar">
    <w:name w:val="escudo Car"/>
    <w:basedOn w:val="Fuentedeprrafopredeter"/>
    <w:link w:val="escudo"/>
    <w:rsid w:val="00CF139A"/>
    <w:rPr>
      <w:sz w:val="8"/>
    </w:rPr>
  </w:style>
  <w:style w:type="table" w:customStyle="1" w:styleId="Listaclara-nfasis11">
    <w:name w:val="Lista clara - Énfasis 11"/>
    <w:basedOn w:val="Tablanormal"/>
    <w:uiPriority w:val="61"/>
    <w:rsid w:val="00EE58E5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">
    <w:name w:val="Emphasis"/>
    <w:basedOn w:val="Fuentedeprrafopredeter"/>
    <w:uiPriority w:val="20"/>
    <w:qFormat/>
    <w:rsid w:val="00FA3514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13CA1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13CA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13CA1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FE49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E49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C6263F"/>
    <w:pPr>
      <w:spacing w:before="0" w:after="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901D2"/>
    <w:pPr>
      <w:spacing w:before="0"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901D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901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ISTEMAS\Seguimiento%20de%20Proyectos\Normativa\Plantillas%20documentos\Plantilla%20gui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C8C2E66C8D43D4A94E61C48CC2E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575D6-E244-4F45-8388-53415603D8AE}"/>
      </w:docPartPr>
      <w:docPartBody>
        <w:p w:rsidR="00CC0BD1" w:rsidRDefault="00903959" w:rsidP="00903959">
          <w:pPr>
            <w:pStyle w:val="20C8C2E66C8D43D4A94E61C48CC2ED8A"/>
          </w:pPr>
          <w:r w:rsidRPr="00D354BC">
            <w:rPr>
              <w:rStyle w:val="Textodelmarcadordeposicin"/>
            </w:rPr>
            <w:t>[Asunto]</w:t>
          </w:r>
        </w:p>
      </w:docPartBody>
    </w:docPart>
    <w:docPart>
      <w:docPartPr>
        <w:name w:val="8CEBE2341F9446C493EABCFB311E8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A22B-0C1F-44F3-9C81-68AAAE51687E}"/>
      </w:docPartPr>
      <w:docPartBody>
        <w:p w:rsidR="00271B8D" w:rsidRDefault="004E191B" w:rsidP="004E191B">
          <w:pPr>
            <w:pStyle w:val="8CEBE2341F9446C493EABCFB311E873D"/>
          </w:pPr>
          <w:r w:rsidRPr="00B758BC">
            <w:rPr>
              <w:rStyle w:val="Textodelmarcadordeposicin"/>
            </w:rPr>
            <w:t>[Categoría]</w:t>
          </w:r>
        </w:p>
      </w:docPartBody>
    </w:docPart>
    <w:docPart>
      <w:docPartPr>
        <w:name w:val="B40F1AB4DEB54D29AE2A540BBF16A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EF9EB-A821-4644-B4CA-8354B30ADA33}"/>
      </w:docPartPr>
      <w:docPartBody>
        <w:p w:rsidR="00271B8D" w:rsidRDefault="004E191B" w:rsidP="004E191B">
          <w:pPr>
            <w:pStyle w:val="B40F1AB4DEB54D29AE2A540BBF16AD04"/>
          </w:pPr>
          <w:r w:rsidRPr="00D354BC">
            <w:rPr>
              <w:rStyle w:val="Textodelmarcadordeposicin"/>
            </w:rPr>
            <w:t>[Estado]</w:t>
          </w:r>
        </w:p>
      </w:docPartBody>
    </w:docPart>
    <w:docPart>
      <w:docPartPr>
        <w:name w:val="F529F6FCF2734E3397089D4C51F28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819B-6A3A-4868-BF41-EED6B501DACF}"/>
      </w:docPartPr>
      <w:docPartBody>
        <w:p w:rsidR="00271B8D" w:rsidRDefault="004E191B" w:rsidP="004E191B">
          <w:pPr>
            <w:pStyle w:val="F529F6FCF2734E3397089D4C51F28A51"/>
          </w:pPr>
          <w:r w:rsidRPr="006C588D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A19BC298C42F456AB877C2755C255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7A5C5-AB38-4A5C-A01A-AF9F3EFD3B38}"/>
      </w:docPartPr>
      <w:docPartBody>
        <w:p w:rsidR="00A814F5" w:rsidRDefault="00271B8D" w:rsidP="00271B8D">
          <w:pPr>
            <w:pStyle w:val="A19BC298C42F456AB877C2755C255438"/>
          </w:pPr>
          <w:r w:rsidRPr="00D354BC">
            <w:rPr>
              <w:rStyle w:val="Textodelmarcadordeposicin"/>
            </w:rPr>
            <w:t>[Palabras clave]</w:t>
          </w:r>
        </w:p>
      </w:docPartBody>
    </w:docPart>
    <w:docPart>
      <w:docPartPr>
        <w:name w:val="8B70802603654841935C09E4559B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BEAA-77B5-465A-806E-5D2007DB3066}"/>
      </w:docPartPr>
      <w:docPartBody>
        <w:p w:rsidR="00A814F5" w:rsidRDefault="00271B8D" w:rsidP="00271B8D">
          <w:pPr>
            <w:pStyle w:val="8B70802603654841935C09E4559BB4D1"/>
          </w:pPr>
          <w:r w:rsidRPr="00C547D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41D9"/>
    <w:rsid w:val="00026181"/>
    <w:rsid w:val="00054B30"/>
    <w:rsid w:val="000F444A"/>
    <w:rsid w:val="002518B6"/>
    <w:rsid w:val="00271B8D"/>
    <w:rsid w:val="00292EF6"/>
    <w:rsid w:val="002F61AC"/>
    <w:rsid w:val="003430E8"/>
    <w:rsid w:val="003A4AE2"/>
    <w:rsid w:val="00470993"/>
    <w:rsid w:val="00476572"/>
    <w:rsid w:val="004A0B07"/>
    <w:rsid w:val="004A3C67"/>
    <w:rsid w:val="004E191B"/>
    <w:rsid w:val="004F2E73"/>
    <w:rsid w:val="005D03E5"/>
    <w:rsid w:val="005F51EC"/>
    <w:rsid w:val="005F6FC0"/>
    <w:rsid w:val="0061348B"/>
    <w:rsid w:val="006A1A1D"/>
    <w:rsid w:val="007828A1"/>
    <w:rsid w:val="008025C4"/>
    <w:rsid w:val="00845ED0"/>
    <w:rsid w:val="00903959"/>
    <w:rsid w:val="00911D31"/>
    <w:rsid w:val="009241D9"/>
    <w:rsid w:val="00932A68"/>
    <w:rsid w:val="00936D11"/>
    <w:rsid w:val="00A77F7A"/>
    <w:rsid w:val="00A814F5"/>
    <w:rsid w:val="00A91219"/>
    <w:rsid w:val="00AB1225"/>
    <w:rsid w:val="00AB564A"/>
    <w:rsid w:val="00B50734"/>
    <w:rsid w:val="00B509E5"/>
    <w:rsid w:val="00B6089C"/>
    <w:rsid w:val="00B64150"/>
    <w:rsid w:val="00B75F40"/>
    <w:rsid w:val="00B85F2D"/>
    <w:rsid w:val="00BC0596"/>
    <w:rsid w:val="00BF65E4"/>
    <w:rsid w:val="00C77722"/>
    <w:rsid w:val="00C857A0"/>
    <w:rsid w:val="00CC0BD1"/>
    <w:rsid w:val="00D30D4C"/>
    <w:rsid w:val="00D7127D"/>
    <w:rsid w:val="00DF06C6"/>
    <w:rsid w:val="00E01079"/>
    <w:rsid w:val="00E53E1A"/>
    <w:rsid w:val="00E94967"/>
    <w:rsid w:val="00EA7FB8"/>
    <w:rsid w:val="00F07E7B"/>
    <w:rsid w:val="00F21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9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1B8D"/>
    <w:rPr>
      <w:color w:val="808080"/>
    </w:rPr>
  </w:style>
  <w:style w:type="paragraph" w:customStyle="1" w:styleId="37A95A593F2E4EFD93016F8AD05447AE">
    <w:name w:val="37A95A593F2E4EFD93016F8AD05447AE"/>
    <w:rsid w:val="00903959"/>
  </w:style>
  <w:style w:type="paragraph" w:customStyle="1" w:styleId="12EFDDD62A034FBA8AEA3A2F9628679A">
    <w:name w:val="12EFDDD62A034FBA8AEA3A2F9628679A"/>
    <w:rsid w:val="00903959"/>
  </w:style>
  <w:style w:type="paragraph" w:customStyle="1" w:styleId="3E8C93BB9884444893850010AFA0DF7C">
    <w:name w:val="3E8C93BB9884444893850010AFA0DF7C"/>
    <w:rsid w:val="00903959"/>
  </w:style>
  <w:style w:type="paragraph" w:customStyle="1" w:styleId="629A070890B247A3B3806D6619092365">
    <w:name w:val="629A070890B247A3B3806D6619092365"/>
    <w:rsid w:val="00903959"/>
  </w:style>
  <w:style w:type="paragraph" w:customStyle="1" w:styleId="A32C4A6D23744ED88B1F167D9E0785E3">
    <w:name w:val="A32C4A6D23744ED88B1F167D9E0785E3"/>
    <w:rsid w:val="00903959"/>
  </w:style>
  <w:style w:type="paragraph" w:customStyle="1" w:styleId="ADD0D5740816492AB8E876441580F0CC">
    <w:name w:val="ADD0D5740816492AB8E876441580F0CC"/>
    <w:rsid w:val="00903959"/>
  </w:style>
  <w:style w:type="paragraph" w:customStyle="1" w:styleId="946E8A9BAA0049A3A885AFA54CE0B9DE">
    <w:name w:val="946E8A9BAA0049A3A885AFA54CE0B9DE"/>
    <w:rsid w:val="00903959"/>
  </w:style>
  <w:style w:type="paragraph" w:customStyle="1" w:styleId="20C8C2E66C8D43D4A94E61C48CC2ED8A">
    <w:name w:val="20C8C2E66C8D43D4A94E61C48CC2ED8A"/>
    <w:rsid w:val="00903959"/>
  </w:style>
  <w:style w:type="paragraph" w:customStyle="1" w:styleId="A1CDB411A0594089836967965798A64F">
    <w:name w:val="A1CDB411A0594089836967965798A64F"/>
    <w:rsid w:val="00903959"/>
  </w:style>
  <w:style w:type="paragraph" w:customStyle="1" w:styleId="F738581874B0482BA19795F4D39CEB9B">
    <w:name w:val="F738581874B0482BA19795F4D39CEB9B"/>
    <w:rsid w:val="00903959"/>
  </w:style>
  <w:style w:type="paragraph" w:customStyle="1" w:styleId="83FB58269DBB480489835870A9CD4B73">
    <w:name w:val="83FB58269DBB480489835870A9CD4B73"/>
    <w:rsid w:val="00903959"/>
  </w:style>
  <w:style w:type="paragraph" w:customStyle="1" w:styleId="9BBDC3089EAA4A1CB60D135CBAF02009">
    <w:name w:val="9BBDC3089EAA4A1CB60D135CBAF02009"/>
    <w:rsid w:val="00903959"/>
  </w:style>
  <w:style w:type="paragraph" w:customStyle="1" w:styleId="372D582D39EB4F239088DFE3449D9AF9">
    <w:name w:val="372D582D39EB4F239088DFE3449D9AF9"/>
    <w:rsid w:val="00903959"/>
  </w:style>
  <w:style w:type="paragraph" w:customStyle="1" w:styleId="4E13D421CCD64C959B2A8940E54136F8">
    <w:name w:val="4E13D421CCD64C959B2A8940E54136F8"/>
    <w:rsid w:val="00903959"/>
  </w:style>
  <w:style w:type="paragraph" w:customStyle="1" w:styleId="825FC235DA9E4E66BCC391DC095D6E6A">
    <w:name w:val="825FC235DA9E4E66BCC391DC095D6E6A"/>
    <w:rsid w:val="00903959"/>
  </w:style>
  <w:style w:type="paragraph" w:customStyle="1" w:styleId="2029404B5C6F44C8AD1BA0B581D4F714">
    <w:name w:val="2029404B5C6F44C8AD1BA0B581D4F714"/>
    <w:rsid w:val="00903959"/>
  </w:style>
  <w:style w:type="paragraph" w:customStyle="1" w:styleId="94DF2D4B805B4013B174DF47DA1961DB">
    <w:name w:val="94DF2D4B805B4013B174DF47DA1961DB"/>
    <w:rsid w:val="00903959"/>
  </w:style>
  <w:style w:type="paragraph" w:customStyle="1" w:styleId="5FE49C24B1674448A0C0AAB7ACAE126A">
    <w:name w:val="5FE49C24B1674448A0C0AAB7ACAE126A"/>
    <w:rsid w:val="00903959"/>
  </w:style>
  <w:style w:type="paragraph" w:customStyle="1" w:styleId="443708993D41416E8F661719EBDCD3B5">
    <w:name w:val="443708993D41416E8F661719EBDCD3B5"/>
    <w:rsid w:val="00903959"/>
  </w:style>
  <w:style w:type="paragraph" w:customStyle="1" w:styleId="48BE73AFFE414EF79FAEEAA10DF06F68">
    <w:name w:val="48BE73AFFE414EF79FAEEAA10DF06F68"/>
    <w:rsid w:val="00903959"/>
  </w:style>
  <w:style w:type="paragraph" w:customStyle="1" w:styleId="8FE57E502417450A81A78897FFF45240">
    <w:name w:val="8FE57E502417450A81A78897FFF45240"/>
    <w:rsid w:val="00903959"/>
  </w:style>
  <w:style w:type="paragraph" w:customStyle="1" w:styleId="598F878F923D426CA2C768AF148BEC90">
    <w:name w:val="598F878F923D426CA2C768AF148BEC90"/>
    <w:rsid w:val="00903959"/>
  </w:style>
  <w:style w:type="paragraph" w:customStyle="1" w:styleId="B56AE142597647648774397BAA10C7CB">
    <w:name w:val="B56AE142597647648774397BAA10C7CB"/>
    <w:rsid w:val="00903959"/>
  </w:style>
  <w:style w:type="paragraph" w:customStyle="1" w:styleId="FE1B1B0980904902A7AA0219D4D6D4BF">
    <w:name w:val="FE1B1B0980904902A7AA0219D4D6D4BF"/>
    <w:rsid w:val="004E191B"/>
  </w:style>
  <w:style w:type="paragraph" w:customStyle="1" w:styleId="17ABB6291933443F87EF0F48B99908DC">
    <w:name w:val="17ABB6291933443F87EF0F48B99908DC"/>
    <w:rsid w:val="004E191B"/>
  </w:style>
  <w:style w:type="paragraph" w:customStyle="1" w:styleId="259FF37B80B644B8849AB970E306408E">
    <w:name w:val="259FF37B80B644B8849AB970E306408E"/>
    <w:rsid w:val="004E191B"/>
  </w:style>
  <w:style w:type="paragraph" w:customStyle="1" w:styleId="CEDDA11F54E349F5AC5002D14085CBAF">
    <w:name w:val="CEDDA11F54E349F5AC5002D14085CBAF"/>
    <w:rsid w:val="004E191B"/>
  </w:style>
  <w:style w:type="paragraph" w:customStyle="1" w:styleId="5A30276A35F942959F7AEDD4130DFA6E">
    <w:name w:val="5A30276A35F942959F7AEDD4130DFA6E"/>
    <w:rsid w:val="004E191B"/>
  </w:style>
  <w:style w:type="paragraph" w:customStyle="1" w:styleId="8CEBE2341F9446C493EABCFB311E873D">
    <w:name w:val="8CEBE2341F9446C493EABCFB311E873D"/>
    <w:rsid w:val="004E191B"/>
  </w:style>
  <w:style w:type="paragraph" w:customStyle="1" w:styleId="055EF34167E6464ABCF89514A62340F9">
    <w:name w:val="055EF34167E6464ABCF89514A62340F9"/>
    <w:rsid w:val="004E191B"/>
  </w:style>
  <w:style w:type="paragraph" w:customStyle="1" w:styleId="88ECDD47A75245108009CAD7F14438A9">
    <w:name w:val="88ECDD47A75245108009CAD7F14438A9"/>
    <w:rsid w:val="004E191B"/>
  </w:style>
  <w:style w:type="paragraph" w:customStyle="1" w:styleId="D1A6D6003EAC4F21A6DC004AE282949E">
    <w:name w:val="D1A6D6003EAC4F21A6DC004AE282949E"/>
    <w:rsid w:val="004E191B"/>
  </w:style>
  <w:style w:type="paragraph" w:customStyle="1" w:styleId="B40F1AB4DEB54D29AE2A540BBF16AD04">
    <w:name w:val="B40F1AB4DEB54D29AE2A540BBF16AD04"/>
    <w:rsid w:val="004E191B"/>
  </w:style>
  <w:style w:type="paragraph" w:customStyle="1" w:styleId="F529F6FCF2734E3397089D4C51F28A51">
    <w:name w:val="F529F6FCF2734E3397089D4C51F28A51"/>
    <w:rsid w:val="004E191B"/>
  </w:style>
  <w:style w:type="paragraph" w:customStyle="1" w:styleId="A19BC298C42F456AB877C2755C255438">
    <w:name w:val="A19BC298C42F456AB877C2755C255438"/>
    <w:rsid w:val="00271B8D"/>
  </w:style>
  <w:style w:type="paragraph" w:customStyle="1" w:styleId="8B70802603654841935C09E4559BB4D1">
    <w:name w:val="8B70802603654841935C09E4559BB4D1"/>
    <w:rsid w:val="00271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2019-01-15T00:00:00</PublishDate>
  <Abstract>&lt;entorno&gt;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37EA7-05E8-4B71-AA4E-D093D21A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guias.dotx</Template>
  <TotalTime>0</TotalTime>
  <Pages>19</Pages>
  <Words>2448</Words>
  <Characters>13467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Suite @firma</vt:lpstr>
      <vt:lpstr>Suite @firma</vt:lpstr>
    </vt:vector>
  </TitlesOfParts>
  <Company>Ministerio Administraciones Publicas</Company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Suite @firma</dc:title>
  <dc:subject>Manual de Administración y Operación</dc:subject>
  <dc:creator>Antonio Piquero Márquez</dc:creator>
  <cp:keywords>Monitoriz@</cp:keywords>
  <cp:lastModifiedBy>Manuel Revilla Lobo</cp:lastModifiedBy>
  <cp:revision>16</cp:revision>
  <cp:lastPrinted>2014-03-27T14:01:00Z</cp:lastPrinted>
  <dcterms:created xsi:type="dcterms:W3CDTF">2019-01-11T10:35:00Z</dcterms:created>
  <dcterms:modified xsi:type="dcterms:W3CDTF">2019-01-24T13:28:00Z</dcterms:modified>
  <cp:category>Manual de Administración y Operación</cp:category>
  <cp:contentStatus>1.1.0</cp:contentStatus>
</cp:coreProperties>
</file>